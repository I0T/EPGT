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0F" w:rsidRDefault="00F4430F" w:rsidP="00B57ADE">
      <w:pPr>
        <w:pStyle w:val="Heading1"/>
        <w:numPr>
          <w:ilvl w:val="0"/>
          <w:numId w:val="4"/>
        </w:numPr>
        <w:spacing w:before="156" w:after="156" w:line="360" w:lineRule="auto"/>
      </w:pPr>
      <w:bookmarkStart w:id="0" w:name="_Toc224703772"/>
      <w:bookmarkStart w:id="1" w:name="_Toc329181025"/>
      <w:bookmarkStart w:id="2" w:name="_Toc329184561"/>
      <w:bookmarkStart w:id="3" w:name="_Toc335161385"/>
      <w:r>
        <w:rPr>
          <w:rFonts w:hint="eastAsia"/>
        </w:rPr>
        <w:t>文档介绍</w:t>
      </w:r>
      <w:bookmarkEnd w:id="0"/>
      <w:bookmarkEnd w:id="1"/>
      <w:bookmarkEnd w:id="2"/>
      <w:bookmarkEnd w:id="3"/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bookmarkStart w:id="4" w:name="_Toc521667307"/>
      <w:bookmarkStart w:id="5" w:name="_Toc224703773"/>
      <w:bookmarkStart w:id="6" w:name="_Toc329181026"/>
      <w:bookmarkStart w:id="7" w:name="_Toc329184562"/>
      <w:bookmarkStart w:id="8" w:name="_Toc335161386"/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  <w:bookmarkEnd w:id="8"/>
    </w:p>
    <w:p w:rsidR="00F4430F" w:rsidRPr="00244F04" w:rsidRDefault="00F4430F" w:rsidP="00621407">
      <w:pPr>
        <w:spacing w:line="360" w:lineRule="auto"/>
        <w:ind w:firstLineChars="200" w:firstLine="31680"/>
        <w:rPr>
          <w:iCs/>
          <w:color w:val="000000"/>
        </w:rPr>
      </w:pPr>
      <w:r w:rsidRPr="00244F04">
        <w:rPr>
          <w:rFonts w:hint="eastAsia"/>
          <w:iCs/>
          <w:color w:val="000000"/>
        </w:rPr>
        <w:t>编写</w:t>
      </w:r>
      <w:r>
        <w:rPr>
          <w:rFonts w:hint="eastAsia"/>
          <w:iCs/>
          <w:color w:val="000000"/>
        </w:rPr>
        <w:t>本文档的目的是描述本系统技术架构和业务需求等，供相关人员了解系统，评估、分析、设计参考使用。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bookmarkStart w:id="9" w:name="_Toc521667308"/>
      <w:bookmarkStart w:id="10" w:name="_Toc224703774"/>
      <w:bookmarkStart w:id="11" w:name="_Toc329181027"/>
      <w:bookmarkStart w:id="12" w:name="_Toc329184563"/>
      <w:bookmarkStart w:id="13" w:name="_Toc335161387"/>
      <w:r>
        <w:rPr>
          <w:rFonts w:hint="eastAsia"/>
          <w:color w:val="000000"/>
        </w:rPr>
        <w:t>文档范围</w:t>
      </w:r>
      <w:bookmarkEnd w:id="9"/>
      <w:bookmarkEnd w:id="10"/>
      <w:bookmarkEnd w:id="11"/>
      <w:bookmarkEnd w:id="12"/>
      <w:bookmarkEnd w:id="13"/>
    </w:p>
    <w:p w:rsidR="00F4430F" w:rsidRPr="0060696C" w:rsidRDefault="00F4430F" w:rsidP="00621407">
      <w:pPr>
        <w:spacing w:line="360" w:lineRule="auto"/>
        <w:ind w:firstLineChars="200" w:firstLine="31680"/>
        <w:rPr>
          <w:rFonts w:asci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本文档记述了本系统的相关技术、架构流程、业务需求等。</w:t>
      </w:r>
    </w:p>
    <w:p w:rsidR="00F4430F" w:rsidRPr="009D11C3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bookmarkStart w:id="14" w:name="_Toc329181030"/>
      <w:bookmarkStart w:id="15" w:name="_Toc329184566"/>
      <w:bookmarkStart w:id="16" w:name="_Toc335161388"/>
      <w:r>
        <w:rPr>
          <w:rFonts w:hint="eastAsia"/>
          <w:color w:val="000000"/>
        </w:rPr>
        <w:t>术语与缩写解释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7"/>
        <w:gridCol w:w="6205"/>
      </w:tblGrid>
      <w:tr w:rsidR="00F4430F" w:rsidTr="00B27D0C">
        <w:trPr>
          <w:cantSplit/>
        </w:trPr>
        <w:tc>
          <w:tcPr>
            <w:tcW w:w="2317" w:type="dxa"/>
            <w:shd w:val="clear" w:color="auto" w:fill="8DB3E2"/>
          </w:tcPr>
          <w:p w:rsidR="00F4430F" w:rsidRPr="00065123" w:rsidRDefault="00F4430F" w:rsidP="00B57ADE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065123"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205" w:type="dxa"/>
            <w:shd w:val="clear" w:color="auto" w:fill="8DB3E2"/>
          </w:tcPr>
          <w:p w:rsidR="00F4430F" w:rsidRPr="00065123" w:rsidRDefault="00F4430F" w:rsidP="00B57ADE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065123"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 w:rsidRPr="00065123">
              <w:rPr>
                <w:b/>
                <w:bCs/>
                <w:color w:val="000000"/>
                <w:szCs w:val="21"/>
              </w:rPr>
              <w:t xml:space="preserve"> </w:t>
            </w:r>
            <w:r w:rsidRPr="00065123"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4C664E">
              <w:rPr>
                <w:rFonts w:ascii="微软雅黑" w:eastAsia="微软雅黑" w:hAnsi="微软雅黑"/>
                <w:szCs w:val="21"/>
              </w:rPr>
              <w:t>HTTP</w:t>
            </w:r>
          </w:p>
        </w:tc>
        <w:tc>
          <w:tcPr>
            <w:tcW w:w="6205" w:type="dxa"/>
          </w:tcPr>
          <w:p w:rsidR="00F4430F" w:rsidRPr="00C232C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401039">
              <w:rPr>
                <w:rFonts w:ascii="微软雅黑" w:eastAsia="微软雅黑" w:hAnsi="微软雅黑"/>
                <w:szCs w:val="21"/>
              </w:rPr>
              <w:t>Hypertext Transport Protocol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03EE5">
              <w:rPr>
                <w:rFonts w:ascii="微软雅黑" w:eastAsia="微软雅黑" w:hAnsi="微软雅黑" w:hint="eastAsia"/>
                <w:szCs w:val="21"/>
              </w:rPr>
              <w:t>超文本传送协议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FTP</w:t>
            </w:r>
          </w:p>
        </w:tc>
        <w:tc>
          <w:tcPr>
            <w:tcW w:w="6205" w:type="dxa"/>
          </w:tcPr>
          <w:p w:rsidR="00F4430F" w:rsidRPr="00503EE5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63CF">
              <w:rPr>
                <w:rFonts w:ascii="微软雅黑" w:eastAsia="微软雅黑" w:hAnsi="微软雅黑"/>
                <w:szCs w:val="21"/>
              </w:rPr>
              <w:t>File Transfer Protocol</w:t>
            </w:r>
            <w:r>
              <w:rPr>
                <w:rFonts w:ascii="微软雅黑" w:eastAsia="微软雅黑" w:hAnsi="微软雅黑" w:hint="eastAsia"/>
                <w:szCs w:val="21"/>
              </w:rPr>
              <w:t>，文件传输协议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</w:rPr>
            </w:pPr>
            <w:r w:rsidRPr="004C664E">
              <w:rPr>
                <w:rFonts w:ascii="微软雅黑" w:eastAsia="微软雅黑" w:hAnsi="微软雅黑"/>
              </w:rPr>
              <w:t>XML</w:t>
            </w:r>
          </w:p>
        </w:tc>
        <w:tc>
          <w:tcPr>
            <w:tcW w:w="6205" w:type="dxa"/>
          </w:tcPr>
          <w:p w:rsidR="00F4430F" w:rsidRDefault="00F4430F" w:rsidP="00B57ADE">
            <w:pPr>
              <w:tabs>
                <w:tab w:val="left" w:pos="3346"/>
              </w:tabs>
              <w:spacing w:line="360" w:lineRule="auto"/>
            </w:pPr>
            <w:r w:rsidRPr="00503EE5">
              <w:t>Extensible Markup Language,</w:t>
            </w:r>
            <w:r w:rsidRPr="00503EE5">
              <w:rPr>
                <w:rFonts w:hint="eastAsia"/>
              </w:rPr>
              <w:t>可扩展标记语言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</w:rPr>
            </w:pPr>
            <w:r w:rsidRPr="004C664E">
              <w:rPr>
                <w:rFonts w:ascii="微软雅黑" w:eastAsia="微软雅黑" w:hAnsi="微软雅黑"/>
              </w:rPr>
              <w:t>JSON</w:t>
            </w:r>
          </w:p>
        </w:tc>
        <w:tc>
          <w:tcPr>
            <w:tcW w:w="6205" w:type="dxa"/>
          </w:tcPr>
          <w:p w:rsidR="00F4430F" w:rsidRDefault="00F4430F" w:rsidP="00B57ADE">
            <w:pPr>
              <w:tabs>
                <w:tab w:val="left" w:pos="3346"/>
              </w:tabs>
              <w:spacing w:line="360" w:lineRule="auto"/>
            </w:pPr>
            <w:r>
              <w:t>JavaScript Object Notation</w:t>
            </w:r>
            <w:r>
              <w:rPr>
                <w:rFonts w:hint="eastAsia"/>
              </w:rPr>
              <w:t>，存储和交换文本信息的语法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4C664E">
              <w:rPr>
                <w:rFonts w:ascii="微软雅黑" w:eastAsia="微软雅黑" w:hAnsi="微软雅黑"/>
              </w:rPr>
              <w:t>EPG</w:t>
            </w:r>
          </w:p>
        </w:tc>
        <w:tc>
          <w:tcPr>
            <w:tcW w:w="6205" w:type="dxa"/>
          </w:tcPr>
          <w:p w:rsidR="00F4430F" w:rsidRPr="00C232C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t>Electronic Program Guide</w:t>
            </w:r>
            <w:r>
              <w:rPr>
                <w:rFonts w:hint="eastAsia"/>
              </w:rPr>
              <w:t>，电子节目菜单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4C664E">
              <w:rPr>
                <w:rFonts w:ascii="微软雅黑" w:eastAsia="微软雅黑" w:hAnsi="微软雅黑"/>
              </w:rPr>
              <w:t>VOD</w:t>
            </w:r>
          </w:p>
        </w:tc>
        <w:tc>
          <w:tcPr>
            <w:tcW w:w="6205" w:type="dxa"/>
          </w:tcPr>
          <w:p w:rsidR="00F4430F" w:rsidRPr="00C232C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t>Video On Demand</w:t>
            </w:r>
            <w:r>
              <w:rPr>
                <w:rFonts w:hint="eastAsia"/>
              </w:rPr>
              <w:t>，</w:t>
            </w:r>
            <w:r w:rsidRPr="000F5F63">
              <w:rPr>
                <w:rFonts w:hint="eastAsia"/>
              </w:rPr>
              <w:t>视频点播技术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4C664E">
              <w:rPr>
                <w:rFonts w:ascii="微软雅黑" w:eastAsia="微软雅黑" w:hAnsi="微软雅黑"/>
                <w:color w:val="000000"/>
              </w:rPr>
              <w:t>DTV</w:t>
            </w:r>
          </w:p>
        </w:tc>
        <w:tc>
          <w:tcPr>
            <w:tcW w:w="6205" w:type="dxa"/>
          </w:tcPr>
          <w:p w:rsidR="00F4430F" w:rsidRPr="00FB4739" w:rsidRDefault="00F4430F" w:rsidP="00B57ADE">
            <w:pPr>
              <w:tabs>
                <w:tab w:val="left" w:pos="3346"/>
              </w:tabs>
              <w:spacing w:line="360" w:lineRule="auto"/>
              <w:rPr>
                <w:color w:val="000000"/>
              </w:rPr>
            </w:pPr>
            <w:r w:rsidRPr="000F5F63">
              <w:rPr>
                <w:color w:val="000000"/>
              </w:rPr>
              <w:t>Digital Television</w:t>
            </w:r>
            <w:r>
              <w:rPr>
                <w:rFonts w:hint="eastAsia"/>
                <w:color w:val="000000"/>
              </w:rPr>
              <w:t>，</w:t>
            </w:r>
            <w:r w:rsidRPr="000F5F63">
              <w:rPr>
                <w:rFonts w:hint="eastAsia"/>
                <w:color w:val="000000"/>
              </w:rPr>
              <w:t>数字电视</w:t>
            </w:r>
          </w:p>
        </w:tc>
      </w:tr>
      <w:tr w:rsidR="00F4430F" w:rsidTr="00B27D0C">
        <w:trPr>
          <w:cantSplit/>
        </w:trPr>
        <w:tc>
          <w:tcPr>
            <w:tcW w:w="2317" w:type="dxa"/>
          </w:tcPr>
          <w:p w:rsidR="00F4430F" w:rsidRPr="004C664E" w:rsidRDefault="00F4430F" w:rsidP="00B57ADE">
            <w:pPr>
              <w:tabs>
                <w:tab w:val="left" w:pos="3346"/>
              </w:tabs>
              <w:spacing w:line="360" w:lineRule="auto"/>
              <w:rPr>
                <w:rFonts w:ascii="微软雅黑" w:eastAsia="微软雅黑" w:hAnsi="微软雅黑"/>
              </w:rPr>
            </w:pPr>
            <w:r w:rsidRPr="004C664E">
              <w:rPr>
                <w:rFonts w:ascii="微软雅黑" w:eastAsia="微软雅黑" w:hAnsi="微软雅黑"/>
              </w:rPr>
              <w:t>API</w:t>
            </w:r>
          </w:p>
        </w:tc>
        <w:tc>
          <w:tcPr>
            <w:tcW w:w="6205" w:type="dxa"/>
          </w:tcPr>
          <w:p w:rsidR="00F4430F" w:rsidRPr="009F29A0" w:rsidRDefault="00F4430F" w:rsidP="00B57ADE">
            <w:pPr>
              <w:spacing w:line="360" w:lineRule="auto"/>
            </w:pPr>
            <w:bookmarkStart w:id="17" w:name="_Toc252794545"/>
            <w:bookmarkStart w:id="18" w:name="_Toc254872875"/>
            <w:r w:rsidRPr="009F29A0">
              <w:t>Application Programming Interface</w:t>
            </w:r>
            <w:bookmarkEnd w:id="17"/>
            <w:bookmarkEnd w:id="18"/>
            <w:r>
              <w:rPr>
                <w:rFonts w:hint="eastAsia"/>
              </w:rPr>
              <w:t>，</w:t>
            </w:r>
            <w:r w:rsidRPr="009F29A0">
              <w:rPr>
                <w:rFonts w:hint="eastAsia"/>
              </w:rPr>
              <w:t>业务开发编程接口</w:t>
            </w:r>
          </w:p>
        </w:tc>
      </w:tr>
    </w:tbl>
    <w:p w:rsidR="00F4430F" w:rsidRDefault="00F4430F" w:rsidP="00F4430F">
      <w:pPr>
        <w:pStyle w:val="Heading1"/>
        <w:numPr>
          <w:ilvl w:val="0"/>
          <w:numId w:val="4"/>
        </w:numPr>
        <w:spacing w:before="156" w:after="156" w:line="360" w:lineRule="auto"/>
        <w:ind w:left="31680" w:hangingChars="202" w:firstLine="31680"/>
        <w:rPr>
          <w:iCs/>
          <w:color w:val="000000"/>
        </w:rPr>
      </w:pPr>
      <w:bookmarkStart w:id="19" w:name="_Toc335161463"/>
      <w:r>
        <w:rPr>
          <w:rFonts w:hint="eastAsia"/>
          <w:iCs/>
          <w:color w:val="000000"/>
        </w:rPr>
        <w:t>智能</w:t>
      </w:r>
      <w:r>
        <w:rPr>
          <w:iCs/>
          <w:color w:val="000000"/>
        </w:rPr>
        <w:t>EPG</w:t>
      </w:r>
      <w:bookmarkEnd w:id="19"/>
      <w:r>
        <w:rPr>
          <w:rFonts w:hint="eastAsia"/>
        </w:rPr>
        <w:t>离线接口定义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bookmarkStart w:id="20" w:name="_Toc335161464"/>
      <w:r>
        <w:rPr>
          <w:rFonts w:hint="eastAsia"/>
          <w:color w:val="000000"/>
        </w:rPr>
        <w:t>离线接口流程</w:t>
      </w:r>
    </w:p>
    <w:p w:rsidR="00F4430F" w:rsidRDefault="00F4430F" w:rsidP="00B57ADE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绘图1.jpg" style="width:321pt;height:143.25pt;visibility:visible">
            <v:imagedata r:id="rId7" o:title=""/>
          </v:shape>
        </w:pict>
      </w:r>
    </w:p>
    <w:p w:rsidR="00F4430F" w:rsidRPr="00DA4AC8" w:rsidRDefault="00F4430F" w:rsidP="00B57ADE">
      <w:pPr>
        <w:spacing w:line="360" w:lineRule="auto"/>
        <w:jc w:val="left"/>
        <w:rPr>
          <w:b/>
        </w:rPr>
      </w:pPr>
      <w:r w:rsidRPr="00DA4AC8">
        <w:rPr>
          <w:rFonts w:hint="eastAsia"/>
          <w:b/>
        </w:rPr>
        <w:t>流程说明</w:t>
      </w:r>
    </w:p>
    <w:p w:rsidR="00F4430F" w:rsidRDefault="00F4430F" w:rsidP="00EF6E6B">
      <w:pPr>
        <w:pStyle w:val="ListParagraph"/>
        <w:numPr>
          <w:ilvl w:val="0"/>
          <w:numId w:val="26"/>
        </w:numPr>
        <w:spacing w:line="360" w:lineRule="auto"/>
        <w:ind w:firstLineChars="0"/>
        <w:jc w:val="left"/>
      </w:pPr>
      <w:r>
        <w:rPr>
          <w:rFonts w:hint="eastAsia"/>
        </w:rPr>
        <w:t>智能</w:t>
      </w:r>
      <w:r>
        <w:t>EPG</w:t>
      </w:r>
      <w:r>
        <w:rPr>
          <w:rFonts w:hint="eastAsia"/>
        </w:rPr>
        <w:t>系统将所有频道的</w:t>
      </w:r>
      <w:r>
        <w:t>EPG</w:t>
      </w:r>
      <w:r>
        <w:rPr>
          <w:rFonts w:hint="eastAsia"/>
        </w:rPr>
        <w:t>数据</w:t>
      </w:r>
      <w:r w:rsidRPr="00C6527E">
        <w:rPr>
          <w:rFonts w:hint="eastAsia"/>
          <w:b/>
        </w:rPr>
        <w:t>分频道按天</w:t>
      </w:r>
      <w:r>
        <w:rPr>
          <w:rFonts w:hint="eastAsia"/>
        </w:rPr>
        <w:t>上传到</w:t>
      </w:r>
      <w:r>
        <w:t>ftp</w:t>
      </w:r>
      <w:r>
        <w:rPr>
          <w:rFonts w:hint="eastAsia"/>
        </w:rPr>
        <w:t>服务器上。</w:t>
      </w:r>
    </w:p>
    <w:p w:rsidR="00F4430F" w:rsidRDefault="00F4430F" w:rsidP="00B57ADE">
      <w:pPr>
        <w:pStyle w:val="ListParagraph"/>
        <w:numPr>
          <w:ilvl w:val="0"/>
          <w:numId w:val="26"/>
        </w:numPr>
        <w:spacing w:line="360" w:lineRule="auto"/>
        <w:ind w:firstLineChars="0"/>
        <w:jc w:val="left"/>
      </w:pPr>
      <w:r>
        <w:t>EPG</w:t>
      </w:r>
      <w:r>
        <w:rPr>
          <w:rFonts w:hint="eastAsia"/>
        </w:rPr>
        <w:t>数据原则上白天每小时更新一次，夜晚每</w:t>
      </w:r>
      <w:r>
        <w:t>4</w:t>
      </w:r>
      <w:r>
        <w:rPr>
          <w:rFonts w:hint="eastAsia"/>
        </w:rPr>
        <w:t>小时更新一次。</w:t>
      </w:r>
    </w:p>
    <w:p w:rsidR="00F4430F" w:rsidRPr="0053566C" w:rsidRDefault="00F4430F" w:rsidP="00B57ADE">
      <w:pPr>
        <w:pStyle w:val="ListParagraph"/>
        <w:numPr>
          <w:ilvl w:val="0"/>
          <w:numId w:val="26"/>
        </w:numPr>
        <w:spacing w:line="360" w:lineRule="auto"/>
        <w:ind w:firstLineChars="0"/>
        <w:jc w:val="left"/>
      </w:pPr>
      <w:r>
        <w:rPr>
          <w:rFonts w:hint="eastAsia"/>
        </w:rPr>
        <w:t>周边系统需要的时候去</w:t>
      </w:r>
      <w:r>
        <w:t>ftp</w:t>
      </w:r>
      <w:r>
        <w:rPr>
          <w:rFonts w:hint="eastAsia"/>
        </w:rPr>
        <w:t>服务器提取频道</w:t>
      </w:r>
      <w:r>
        <w:t>epg</w:t>
      </w:r>
      <w:r>
        <w:rPr>
          <w:rFonts w:hint="eastAsia"/>
        </w:rPr>
        <w:t>数据，按相应格式解析并使用。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离线</w:t>
      </w:r>
      <w:r w:rsidRPr="00293FEF">
        <w:rPr>
          <w:rFonts w:hint="eastAsia"/>
          <w:color w:val="000000"/>
        </w:rPr>
        <w:t>接口定义</w:t>
      </w:r>
      <w:bookmarkEnd w:id="20"/>
    </w:p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bookmarkStart w:id="21" w:name="_Toc335161465"/>
      <w:r>
        <w:rPr>
          <w:rFonts w:hint="eastAsia"/>
          <w:color w:val="000000"/>
          <w:sz w:val="24"/>
          <w:szCs w:val="24"/>
        </w:rPr>
        <w:t>传统</w:t>
      </w:r>
      <w:r>
        <w:rPr>
          <w:color w:val="000000"/>
          <w:sz w:val="24"/>
          <w:szCs w:val="24"/>
        </w:rPr>
        <w:t>EPG</w:t>
      </w:r>
      <w:r>
        <w:rPr>
          <w:rFonts w:hint="eastAsia"/>
          <w:color w:val="000000"/>
          <w:sz w:val="24"/>
          <w:szCs w:val="24"/>
        </w:rPr>
        <w:t>接口</w:t>
      </w:r>
      <w:r>
        <w:rPr>
          <w:color w:val="000000"/>
          <w:sz w:val="24"/>
          <w:szCs w:val="24"/>
        </w:rPr>
        <w:t>(xml)</w:t>
      </w:r>
    </w:p>
    <w:p w:rsidR="00F4430F" w:rsidRDefault="00F4430F" w:rsidP="00EF0BB6">
      <w:pPr>
        <w:jc w:val="left"/>
      </w:pPr>
      <w:r>
        <w:rPr>
          <w:rFonts w:hint="eastAsia"/>
        </w:rPr>
        <w:t>接口名称：频道名称</w:t>
      </w:r>
      <w:r>
        <w:t>.xml</w:t>
      </w:r>
    </w:p>
    <w:p w:rsidR="00F4430F" w:rsidRDefault="00F4430F" w:rsidP="003F2ECC">
      <w:pPr>
        <w:spacing w:line="360" w:lineRule="auto"/>
      </w:pPr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返回频道的节目列表。</w:t>
      </w:r>
    </w:p>
    <w:p w:rsidR="00F4430F" w:rsidRDefault="00F4430F" w:rsidP="00DB3FD8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60F66">
      <w:pPr>
        <w:jc w:val="left"/>
      </w:pPr>
      <w:r>
        <w:t>&lt;?xml version="1.0" encoding="GB2312" standalone="yes"?&gt;</w:t>
      </w:r>
    </w:p>
    <w:p w:rsidR="00F4430F" w:rsidRDefault="00F4430F" w:rsidP="00B60F66">
      <w:pPr>
        <w:jc w:val="left"/>
      </w:pPr>
      <w:r>
        <w:t>&lt;BroadcastData code="110000000" creationtime="20110429154249" version="2.0"&gt;</w:t>
      </w:r>
    </w:p>
    <w:p w:rsidR="00F4430F" w:rsidRDefault="00F4430F" w:rsidP="00B60F66">
      <w:pPr>
        <w:jc w:val="left"/>
      </w:pPr>
      <w:r>
        <w:t xml:space="preserve">    &lt;ProviderInfo id="TVIBE" name="TVIBE" /&gt;</w:t>
      </w:r>
    </w:p>
    <w:p w:rsidR="00F4430F" w:rsidRDefault="00F4430F" w:rsidP="00B60F66">
      <w:pPr>
        <w:jc w:val="left"/>
      </w:pPr>
      <w:r>
        <w:t xml:space="preserve">    &lt;SchedulerData type="PROGRAM"&gt;</w:t>
      </w:r>
    </w:p>
    <w:p w:rsidR="00F4430F" w:rsidRDefault="00F4430F" w:rsidP="00B60F66">
      <w:pPr>
        <w:jc w:val="left"/>
      </w:pPr>
      <w:r>
        <w:t xml:space="preserve">        &lt;Channel&gt;</w:t>
      </w:r>
    </w:p>
    <w:p w:rsidR="00F4430F" w:rsidRDefault="00F4430F" w:rsidP="00B60F66">
      <w:pPr>
        <w:jc w:val="left"/>
      </w:pPr>
      <w:r>
        <w:t xml:space="preserve">            &lt;ChannelText language="chi"&gt;</w:t>
      </w:r>
    </w:p>
    <w:p w:rsidR="00F4430F" w:rsidRDefault="00F4430F" w:rsidP="00B60F66">
      <w:pPr>
        <w:jc w:val="left"/>
      </w:pPr>
      <w:r>
        <w:t xml:space="preserve">                &lt;ChannelName&gt;CCTV-1&lt;/ChannelName&gt;</w:t>
      </w:r>
    </w:p>
    <w:p w:rsidR="00F4430F" w:rsidRDefault="00F4430F" w:rsidP="00B60F66">
      <w:pPr>
        <w:jc w:val="left"/>
      </w:pPr>
      <w:r>
        <w:t xml:space="preserve">            &lt;/ChannelText&gt;</w:t>
      </w:r>
    </w:p>
    <w:p w:rsidR="00F4430F" w:rsidRDefault="00F4430F" w:rsidP="00B60F66">
      <w:pPr>
        <w:jc w:val="left"/>
      </w:pPr>
      <w:r>
        <w:t xml:space="preserve">            &lt;Event begintime="20110429000500" duration="005300" eventid="0" eventtype="00"&gt;</w:t>
      </w:r>
    </w:p>
    <w:p w:rsidR="00F4430F" w:rsidRDefault="00F4430F" w:rsidP="00B60F66">
      <w:pPr>
        <w:jc w:val="left"/>
      </w:pPr>
      <w:r>
        <w:t xml:space="preserve">                &lt;EventText language="chi"&gt;</w:t>
      </w:r>
    </w:p>
    <w:p w:rsidR="00F4430F" w:rsidRDefault="00F4430F" w:rsidP="00B60F66">
      <w:pPr>
        <w:jc w:val="left"/>
      </w:pPr>
      <w:r>
        <w:t xml:space="preserve">                    &lt;Name&gt;</w:t>
      </w:r>
      <w:r>
        <w:rPr>
          <w:rFonts w:hint="eastAsia"/>
        </w:rPr>
        <w:t>延安爱情</w:t>
      </w:r>
      <w:r>
        <w:t>(31)&lt;/Name&gt;</w:t>
      </w:r>
    </w:p>
    <w:p w:rsidR="00F4430F" w:rsidRDefault="00F4430F" w:rsidP="00B60F66">
      <w:pPr>
        <w:jc w:val="left"/>
      </w:pPr>
      <w:r>
        <w:t xml:space="preserve">                &lt;/EventText&gt;</w:t>
      </w:r>
    </w:p>
    <w:p w:rsidR="00F4430F" w:rsidRDefault="00F4430F" w:rsidP="00B60F66">
      <w:pPr>
        <w:jc w:val="left"/>
      </w:pPr>
      <w:r>
        <w:t xml:space="preserve">            &lt;/Event&gt;</w:t>
      </w:r>
    </w:p>
    <w:p w:rsidR="00F4430F" w:rsidRDefault="00F4430F" w:rsidP="00B60F66">
      <w:pPr>
        <w:jc w:val="left"/>
      </w:pPr>
      <w:r>
        <w:t xml:space="preserve">            &lt;Event begintime="20110429005800" duration="003500" eventid="1" eventtype="11"&gt;</w:t>
      </w:r>
    </w:p>
    <w:p w:rsidR="00F4430F" w:rsidRDefault="00F4430F" w:rsidP="00B60F66">
      <w:pPr>
        <w:jc w:val="left"/>
      </w:pPr>
      <w:r>
        <w:t xml:space="preserve">                &lt;EventText language="chi"&gt;</w:t>
      </w:r>
    </w:p>
    <w:p w:rsidR="00F4430F" w:rsidRDefault="00F4430F" w:rsidP="00B60F66">
      <w:pPr>
        <w:jc w:val="left"/>
      </w:pPr>
      <w:r>
        <w:t xml:space="preserve">                    &lt;Name&gt;</w:t>
      </w:r>
      <w:r>
        <w:rPr>
          <w:rFonts w:hint="eastAsia"/>
        </w:rPr>
        <w:t>动物世界</w:t>
      </w:r>
      <w:r>
        <w:t>&lt;/Name&gt;</w:t>
      </w:r>
    </w:p>
    <w:p w:rsidR="00F4430F" w:rsidRDefault="00F4430F" w:rsidP="00B60F66">
      <w:pPr>
        <w:jc w:val="left"/>
      </w:pPr>
      <w:r>
        <w:t xml:space="preserve">                &lt;/EventText&gt;</w:t>
      </w:r>
    </w:p>
    <w:p w:rsidR="00F4430F" w:rsidRDefault="00F4430F" w:rsidP="00B60F66">
      <w:pPr>
        <w:jc w:val="left"/>
      </w:pPr>
      <w:r>
        <w:t xml:space="preserve">            &lt;/Event&gt;</w:t>
      </w:r>
    </w:p>
    <w:p w:rsidR="00F4430F" w:rsidRDefault="00F4430F" w:rsidP="0004748A">
      <w:pPr>
        <w:jc w:val="left"/>
      </w:pPr>
      <w:r>
        <w:t xml:space="preserve">        &lt;/Channel&gt;</w:t>
      </w:r>
    </w:p>
    <w:p w:rsidR="00F4430F" w:rsidRDefault="00F4430F" w:rsidP="0004748A">
      <w:pPr>
        <w:jc w:val="left"/>
      </w:pPr>
      <w:r>
        <w:t xml:space="preserve">    &lt;/SchedulerData&gt;</w:t>
      </w:r>
    </w:p>
    <w:p w:rsidR="00F4430F" w:rsidRDefault="00F4430F" w:rsidP="0004748A">
      <w:pPr>
        <w:jc w:val="left"/>
      </w:pPr>
      <w:r>
        <w:t>&lt;/BroadcastData&gt;</w:t>
      </w:r>
    </w:p>
    <w:p w:rsidR="00F4430F" w:rsidRDefault="00F4430F" w:rsidP="0004748A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76"/>
        <w:gridCol w:w="1776"/>
        <w:gridCol w:w="1204"/>
        <w:gridCol w:w="3766"/>
      </w:tblGrid>
      <w:tr w:rsidR="00F4430F" w:rsidRPr="00452E3A" w:rsidTr="006611EC">
        <w:tc>
          <w:tcPr>
            <w:tcW w:w="1296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287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1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/>
                <w:sz w:val="24"/>
              </w:rPr>
              <w:t>BroadcastData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287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58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41A9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频道代号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creationtime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创建时间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0062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version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0062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ProviderInfo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</w:t>
            </w:r>
            <w:r>
              <w:rPr>
                <w:rFonts w:ascii="宋体" w:hAnsi="宋体"/>
                <w:sz w:val="24"/>
              </w:rPr>
              <w:t xml:space="preserve"> 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ProviderInfo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8139C3">
              <w:rPr>
                <w:rFonts w:ascii="宋体" w:hAnsi="宋体"/>
                <w:sz w:val="24"/>
              </w:rPr>
              <w:t>SchedulerData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类型，为</w:t>
            </w:r>
            <w:r w:rsidRPr="00D1187C">
              <w:rPr>
                <w:rFonts w:ascii="宋体" w:hAnsi="宋体"/>
                <w:sz w:val="24"/>
              </w:rPr>
              <w:t>PROGRAM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139C3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begintime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duration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持续时间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eventid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eventtype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3E2695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7D3650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7D3650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7D365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事件文本名称</w:t>
            </w:r>
          </w:p>
        </w:tc>
      </w:tr>
    </w:tbl>
    <w:p w:rsidR="00F4430F" w:rsidRPr="00DB3FD8" w:rsidRDefault="00F4430F" w:rsidP="0004748A">
      <w:pPr>
        <w:jc w:val="left"/>
      </w:pPr>
    </w:p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深度</w:t>
      </w:r>
      <w:r>
        <w:rPr>
          <w:color w:val="000000"/>
          <w:sz w:val="24"/>
          <w:szCs w:val="24"/>
        </w:rPr>
        <w:t>EPG</w:t>
      </w:r>
      <w:r>
        <w:rPr>
          <w:rFonts w:hint="eastAsia"/>
          <w:color w:val="000000"/>
          <w:sz w:val="24"/>
          <w:szCs w:val="24"/>
        </w:rPr>
        <w:t>接口</w:t>
      </w:r>
      <w:r>
        <w:rPr>
          <w:color w:val="000000"/>
          <w:sz w:val="24"/>
          <w:szCs w:val="24"/>
        </w:rPr>
        <w:t>(xml)</w:t>
      </w:r>
    </w:p>
    <w:p w:rsidR="00F4430F" w:rsidRDefault="00F4430F" w:rsidP="00EF0220">
      <w:pPr>
        <w:jc w:val="left"/>
      </w:pPr>
      <w:r>
        <w:rPr>
          <w:rFonts w:hint="eastAsia"/>
        </w:rPr>
        <w:t>接口名称：</w:t>
      </w:r>
      <w:r>
        <w:t>HD</w:t>
      </w:r>
      <w:r>
        <w:rPr>
          <w:rFonts w:hint="eastAsia"/>
        </w:rPr>
        <w:t>频道名称</w:t>
      </w:r>
      <w:r>
        <w:t>.xml</w:t>
      </w:r>
    </w:p>
    <w:p w:rsidR="00F4430F" w:rsidRDefault="00F4430F" w:rsidP="00EF0220">
      <w:pPr>
        <w:spacing w:line="360" w:lineRule="auto"/>
      </w:pPr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返回频道的深度节目信息列表。</w:t>
      </w:r>
    </w:p>
    <w:p w:rsidR="00F4430F" w:rsidRDefault="00F4430F" w:rsidP="00EF0220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EF0220">
      <w:pPr>
        <w:jc w:val="left"/>
      </w:pPr>
      <w:r>
        <w:t>&lt;?xml version="1.0" encoding="GB2312" standalone="yes"?&gt;</w:t>
      </w:r>
    </w:p>
    <w:p w:rsidR="00F4430F" w:rsidRDefault="00F4430F" w:rsidP="00EF0220">
      <w:pPr>
        <w:jc w:val="left"/>
      </w:pPr>
      <w:r>
        <w:t>&lt;BroadcastData code="110000000" creationtime="20110429154249" version="2.0"&gt;</w:t>
      </w:r>
    </w:p>
    <w:p w:rsidR="00F4430F" w:rsidRDefault="00F4430F" w:rsidP="00EF0220">
      <w:pPr>
        <w:jc w:val="left"/>
      </w:pPr>
      <w:r>
        <w:t xml:space="preserve">    &lt;ProviderInfo id="TVIBE" name="TVIBE" /&gt;</w:t>
      </w:r>
    </w:p>
    <w:p w:rsidR="00F4430F" w:rsidRDefault="00F4430F" w:rsidP="00EF0220">
      <w:pPr>
        <w:jc w:val="left"/>
      </w:pPr>
      <w:r>
        <w:t xml:space="preserve">    &lt;SchedulerData type="PROGRAM"&gt;</w:t>
      </w:r>
    </w:p>
    <w:p w:rsidR="00F4430F" w:rsidRDefault="00F4430F" w:rsidP="00EF0220">
      <w:pPr>
        <w:jc w:val="left"/>
      </w:pPr>
      <w:r>
        <w:t xml:space="preserve">        &lt;Channel&gt;</w:t>
      </w:r>
    </w:p>
    <w:p w:rsidR="00F4430F" w:rsidRDefault="00F4430F" w:rsidP="00EF0220">
      <w:pPr>
        <w:jc w:val="left"/>
      </w:pPr>
      <w:r>
        <w:t xml:space="preserve">            &lt;ChannelText language="chi"&gt;</w:t>
      </w:r>
    </w:p>
    <w:p w:rsidR="00F4430F" w:rsidRDefault="00F4430F" w:rsidP="00EF0220">
      <w:pPr>
        <w:jc w:val="left"/>
      </w:pPr>
      <w:r>
        <w:t xml:space="preserve">                &lt;ChannelName&gt;CCTV-1&lt;/ChannelName&gt;</w:t>
      </w:r>
    </w:p>
    <w:p w:rsidR="00F4430F" w:rsidRDefault="00F4430F" w:rsidP="00EF0220">
      <w:pPr>
        <w:jc w:val="left"/>
      </w:pPr>
      <w:r>
        <w:t xml:space="preserve">            &lt;/ChannelText&gt;</w:t>
      </w:r>
    </w:p>
    <w:p w:rsidR="00F4430F" w:rsidRDefault="00F4430F" w:rsidP="00EF0220">
      <w:pPr>
        <w:jc w:val="left"/>
      </w:pPr>
      <w:r>
        <w:t xml:space="preserve">            &lt;Event begintime="20110429000500" duration="005300" eventid="0" eventtype="00"&gt;</w:t>
      </w:r>
    </w:p>
    <w:p w:rsidR="00F4430F" w:rsidRDefault="00F4430F" w:rsidP="00EF0220">
      <w:pPr>
        <w:jc w:val="left"/>
      </w:pPr>
      <w:r>
        <w:t xml:space="preserve">                &lt;EventText language="chi"&gt;</w:t>
      </w:r>
    </w:p>
    <w:p w:rsidR="00F4430F" w:rsidRDefault="00F4430F" w:rsidP="00EF0220">
      <w:pPr>
        <w:jc w:val="left"/>
      </w:pPr>
      <w:r>
        <w:t xml:space="preserve">                    &lt;Name&gt;</w:t>
      </w:r>
      <w:r>
        <w:rPr>
          <w:rFonts w:hint="eastAsia"/>
        </w:rPr>
        <w:t>延安爱情</w:t>
      </w:r>
      <w:r>
        <w:t>(31)&lt;/Name&gt;</w:t>
      </w:r>
    </w:p>
    <w:p w:rsidR="00F4430F" w:rsidRDefault="00F4430F" w:rsidP="006A7892">
      <w:pPr>
        <w:jc w:val="left"/>
      </w:pPr>
      <w:r>
        <w:tab/>
      </w:r>
      <w:r>
        <w:tab/>
      </w:r>
      <w:r>
        <w:tab/>
      </w:r>
      <w:r>
        <w:tab/>
      </w:r>
      <w:r>
        <w:tab/>
        <w:t>&lt;Info director="</w:t>
      </w:r>
      <w:r>
        <w:rPr>
          <w:rFonts w:hint="eastAsia"/>
        </w:rPr>
        <w:t>蔡晶盛</w:t>
      </w:r>
      <w:r>
        <w:t>" actors="</w:t>
      </w:r>
      <w:r>
        <w:rPr>
          <w:rFonts w:hint="eastAsia"/>
        </w:rPr>
        <w:t>钟欣桐</w:t>
      </w:r>
      <w:r>
        <w:t>,</w:t>
      </w:r>
      <w:r>
        <w:rPr>
          <w:rFonts w:hint="eastAsia"/>
        </w:rPr>
        <w:t>谭耀文</w:t>
      </w:r>
      <w:r>
        <w:t>,</w:t>
      </w:r>
      <w:r>
        <w:rPr>
          <w:rFonts w:hint="eastAsia"/>
        </w:rPr>
        <w:t>蒲巴甲</w:t>
      </w:r>
      <w:r>
        <w:t>" type="</w:t>
      </w:r>
      <w:r>
        <w:rPr>
          <w:rFonts w:hint="eastAsia"/>
        </w:rPr>
        <w:t>武侠</w:t>
      </w:r>
      <w:r>
        <w:t>,</w:t>
      </w:r>
      <w:r>
        <w:rPr>
          <w:rFonts w:hint="eastAsia"/>
        </w:rPr>
        <w:t>爱情</w:t>
      </w:r>
      <w:r>
        <w:t>,</w:t>
      </w:r>
      <w:r>
        <w:rPr>
          <w:rFonts w:hint="eastAsia"/>
        </w:rPr>
        <w:t>神话</w:t>
      </w:r>
      <w:r>
        <w:t>" area="</w:t>
      </w:r>
      <w:r>
        <w:rPr>
          <w:rFonts w:hint="eastAsia"/>
        </w:rPr>
        <w:t>中国大陆</w:t>
      </w:r>
      <w:r>
        <w:t>" language="</w:t>
      </w:r>
      <w:r>
        <w:rPr>
          <w:rFonts w:hint="eastAsia"/>
        </w:rPr>
        <w:t>普通话</w:t>
      </w:r>
      <w:r>
        <w:t>" score="0" playdate="2011" /&gt;</w:t>
      </w:r>
    </w:p>
    <w:p w:rsidR="00F4430F" w:rsidRDefault="00F4430F" w:rsidP="006A7892">
      <w:pPr>
        <w:jc w:val="left"/>
      </w:pPr>
      <w:r>
        <w:t xml:space="preserve">                    &lt;Description&gt;&lt;![CDATA[</w:t>
      </w:r>
      <w:r>
        <w:rPr>
          <w:rFonts w:hint="eastAsia"/>
        </w:rPr>
        <w:t>一段穿越千年的恋情，尝尽了人间的酸甜苦辣；一场惊天动地的人妖之恋，道尽了三界的儿女情长。亲如手足的姐妹为情而互相残杀；同父异母的兄弟为权利地位反目成仇。今生相遇前世演绎全新的人妖情未了！</w:t>
      </w:r>
      <w:r>
        <w:t xml:space="preserve"> </w:t>
      </w:r>
      <w:r>
        <w:rPr>
          <w:rFonts w:hint="eastAsia"/>
        </w:rPr>
        <w:t>美丽的天池</w:t>
      </w:r>
      <w:r>
        <w:t>]]&gt;&lt;/description&gt;</w:t>
      </w:r>
    </w:p>
    <w:p w:rsidR="00F4430F" w:rsidRDefault="00F4430F" w:rsidP="006A7892">
      <w:pPr>
        <w:jc w:val="left"/>
      </w:pPr>
      <w:r>
        <w:t xml:space="preserve">                    &lt;Posters num="3"&gt;</w:t>
      </w:r>
    </w:p>
    <w:p w:rsidR="00F4430F" w:rsidRDefault="00F4430F" w:rsidP="006A7892">
      <w:pPr>
        <w:jc w:val="left"/>
      </w:pPr>
      <w:r>
        <w:t xml:space="preserve">                        &lt;Poster type="small" size="120*160" url="http://image.epg.huan.tv/thumb/120/160/1320115973561.jpg"/&gt;</w:t>
      </w:r>
    </w:p>
    <w:p w:rsidR="00F4430F" w:rsidRDefault="00F4430F" w:rsidP="006A7892">
      <w:pPr>
        <w:jc w:val="left"/>
      </w:pPr>
      <w:r>
        <w:t xml:space="preserve">                        &lt;Poster type="big" size="240*320" url="http://image.epg.huan.tv/thumb/240/320/1320115973561.jpg"/&gt;</w:t>
      </w:r>
    </w:p>
    <w:p w:rsidR="00F4430F" w:rsidRDefault="00F4430F" w:rsidP="006A7892">
      <w:pPr>
        <w:jc w:val="left"/>
      </w:pPr>
      <w:r>
        <w:t xml:space="preserve">                        &lt;Poster type="max" size="1240*460" url="http://image.epg.huan.tv/thumb/1240/460/1320115973561.jpg"/&gt;</w:t>
      </w:r>
    </w:p>
    <w:p w:rsidR="00F4430F" w:rsidRDefault="00F4430F" w:rsidP="006A7892">
      <w:pPr>
        <w:jc w:val="left"/>
      </w:pPr>
      <w:r>
        <w:t xml:space="preserve">                    &lt;/Posters&gt;</w:t>
      </w:r>
    </w:p>
    <w:p w:rsidR="00F4430F" w:rsidRDefault="00F4430F" w:rsidP="00EF0220">
      <w:pPr>
        <w:jc w:val="left"/>
      </w:pPr>
      <w:r>
        <w:t xml:space="preserve">                &lt;/EventText&gt;</w:t>
      </w:r>
    </w:p>
    <w:p w:rsidR="00F4430F" w:rsidRDefault="00F4430F" w:rsidP="00EF0220">
      <w:pPr>
        <w:jc w:val="left"/>
      </w:pPr>
      <w:r>
        <w:t xml:space="preserve">            &lt;/Event&gt;</w:t>
      </w:r>
    </w:p>
    <w:p w:rsidR="00F4430F" w:rsidRDefault="00F4430F" w:rsidP="00EF0220">
      <w:pPr>
        <w:jc w:val="left"/>
      </w:pPr>
      <w:r>
        <w:t xml:space="preserve">            &lt;Event begintime="20110429005800" duration="003500" eventid="1" eventtype="11"&gt;</w:t>
      </w:r>
    </w:p>
    <w:p w:rsidR="00F4430F" w:rsidRDefault="00F4430F" w:rsidP="00EF0220">
      <w:pPr>
        <w:jc w:val="left"/>
      </w:pPr>
      <w:r>
        <w:t xml:space="preserve">                &lt;EventText language="chi"&gt;</w:t>
      </w:r>
    </w:p>
    <w:p w:rsidR="00F4430F" w:rsidRDefault="00F4430F" w:rsidP="00EF0220">
      <w:pPr>
        <w:jc w:val="left"/>
      </w:pPr>
      <w:r>
        <w:t xml:space="preserve">                    &lt;Name&gt;</w:t>
      </w:r>
      <w:r>
        <w:rPr>
          <w:rFonts w:hint="eastAsia"/>
        </w:rPr>
        <w:t>动物世界</w:t>
      </w:r>
      <w:r>
        <w:t>&lt;/Name&gt;</w:t>
      </w:r>
    </w:p>
    <w:p w:rsidR="00F4430F" w:rsidRDefault="00F4430F" w:rsidP="006A7892">
      <w:pPr>
        <w:jc w:val="left"/>
      </w:pPr>
      <w:r>
        <w:tab/>
      </w:r>
      <w:r>
        <w:tab/>
      </w:r>
      <w:r>
        <w:tab/>
      </w:r>
      <w:r>
        <w:tab/>
      </w:r>
      <w:r>
        <w:tab/>
        <w:t>&lt;Info director="</w:t>
      </w:r>
      <w:r>
        <w:rPr>
          <w:rFonts w:hint="eastAsia"/>
        </w:rPr>
        <w:t>蔡晶盛</w:t>
      </w:r>
      <w:r>
        <w:t>" actors="</w:t>
      </w:r>
      <w:r>
        <w:rPr>
          <w:rFonts w:hint="eastAsia"/>
        </w:rPr>
        <w:t>钟欣桐</w:t>
      </w:r>
      <w:r>
        <w:t>,</w:t>
      </w:r>
      <w:r>
        <w:rPr>
          <w:rFonts w:hint="eastAsia"/>
        </w:rPr>
        <w:t>谭耀文</w:t>
      </w:r>
      <w:r>
        <w:t>,</w:t>
      </w:r>
      <w:r>
        <w:rPr>
          <w:rFonts w:hint="eastAsia"/>
        </w:rPr>
        <w:t>蒲巴甲</w:t>
      </w:r>
      <w:r>
        <w:t>" type="</w:t>
      </w:r>
      <w:r>
        <w:rPr>
          <w:rFonts w:hint="eastAsia"/>
        </w:rPr>
        <w:t>武侠</w:t>
      </w:r>
      <w:r>
        <w:t>,</w:t>
      </w:r>
      <w:r>
        <w:rPr>
          <w:rFonts w:hint="eastAsia"/>
        </w:rPr>
        <w:t>爱情</w:t>
      </w:r>
      <w:r>
        <w:t>,</w:t>
      </w:r>
      <w:r>
        <w:rPr>
          <w:rFonts w:hint="eastAsia"/>
        </w:rPr>
        <w:t>神话</w:t>
      </w:r>
      <w:r>
        <w:t>" area="</w:t>
      </w:r>
      <w:r>
        <w:rPr>
          <w:rFonts w:hint="eastAsia"/>
        </w:rPr>
        <w:t>中国大陆</w:t>
      </w:r>
      <w:r>
        <w:t>" language="</w:t>
      </w:r>
      <w:r>
        <w:rPr>
          <w:rFonts w:hint="eastAsia"/>
        </w:rPr>
        <w:t>普通话</w:t>
      </w:r>
      <w:r>
        <w:t>" score="0" playdate="2011" /&gt;</w:t>
      </w:r>
    </w:p>
    <w:p w:rsidR="00F4430F" w:rsidRDefault="00F4430F" w:rsidP="006A7892">
      <w:pPr>
        <w:jc w:val="left"/>
      </w:pPr>
      <w:r>
        <w:t xml:space="preserve">                    &lt;Description&gt;&lt;![CDATA[</w:t>
      </w:r>
      <w:r>
        <w:rPr>
          <w:rFonts w:hint="eastAsia"/>
        </w:rPr>
        <w:t>一段穿越千年的恋情，尝尽了人间的酸甜苦辣；一场惊天动地的人妖之恋，道尽了三界的儿女情长。亲如手足的姐妹为情而互相残杀；同父异母的兄弟为权利地位反目成仇。今生相遇前世演绎全新的人妖情未了！</w:t>
      </w:r>
      <w:r>
        <w:t xml:space="preserve"> </w:t>
      </w:r>
      <w:r>
        <w:rPr>
          <w:rFonts w:hint="eastAsia"/>
        </w:rPr>
        <w:t>美丽的天池</w:t>
      </w:r>
      <w:r>
        <w:t>]]&gt;&lt;/description&gt;</w:t>
      </w:r>
    </w:p>
    <w:p w:rsidR="00F4430F" w:rsidRDefault="00F4430F" w:rsidP="006A7892">
      <w:pPr>
        <w:jc w:val="left"/>
      </w:pPr>
      <w:r>
        <w:t xml:space="preserve">                    &lt;Posters num="3"&gt;</w:t>
      </w:r>
    </w:p>
    <w:p w:rsidR="00F4430F" w:rsidRDefault="00F4430F" w:rsidP="006A7892">
      <w:pPr>
        <w:jc w:val="left"/>
      </w:pPr>
      <w:r>
        <w:t xml:space="preserve">                        &lt;Poster type="small" size="120*160" url="http://image.epg.huan.tv/thumb/120/160/1320115973561.jpg"/&gt;</w:t>
      </w:r>
    </w:p>
    <w:p w:rsidR="00F4430F" w:rsidRDefault="00F4430F" w:rsidP="006A7892">
      <w:pPr>
        <w:jc w:val="left"/>
      </w:pPr>
      <w:r>
        <w:t xml:space="preserve">                        &lt;Poster type="big" size="240*320" url="http://image.epg.huan.tv/thumb/240/320/1320115973561.jpg"/&gt;</w:t>
      </w:r>
    </w:p>
    <w:p w:rsidR="00F4430F" w:rsidRDefault="00F4430F" w:rsidP="006A7892">
      <w:pPr>
        <w:jc w:val="left"/>
      </w:pPr>
      <w:r>
        <w:t xml:space="preserve">                        &lt;Poster type="max" size="1240*460" url="http://image.epg.huan.tv/thumb/1240/460/1320115973561.jpg"/&gt;</w:t>
      </w:r>
    </w:p>
    <w:p w:rsidR="00F4430F" w:rsidRDefault="00F4430F" w:rsidP="006A7892">
      <w:pPr>
        <w:jc w:val="left"/>
      </w:pPr>
      <w:r>
        <w:t xml:space="preserve">                    &lt;/Posters&gt;</w:t>
      </w:r>
    </w:p>
    <w:p w:rsidR="00F4430F" w:rsidRDefault="00F4430F" w:rsidP="00EF0220">
      <w:pPr>
        <w:jc w:val="left"/>
      </w:pPr>
      <w:r>
        <w:t xml:space="preserve">                &lt;/EventText&gt;</w:t>
      </w:r>
    </w:p>
    <w:p w:rsidR="00F4430F" w:rsidRDefault="00F4430F" w:rsidP="00EF0220">
      <w:pPr>
        <w:jc w:val="left"/>
      </w:pPr>
      <w:r>
        <w:t xml:space="preserve">            &lt;/Event&gt;</w:t>
      </w:r>
    </w:p>
    <w:p w:rsidR="00F4430F" w:rsidRDefault="00F4430F" w:rsidP="00EF0220">
      <w:pPr>
        <w:jc w:val="left"/>
      </w:pPr>
      <w:r>
        <w:t xml:space="preserve">        &lt;/Channel&gt;</w:t>
      </w:r>
    </w:p>
    <w:p w:rsidR="00F4430F" w:rsidRDefault="00F4430F" w:rsidP="00EF0220">
      <w:pPr>
        <w:jc w:val="left"/>
      </w:pPr>
      <w:r>
        <w:t xml:space="preserve">    &lt;/SchedulerData&gt;</w:t>
      </w:r>
    </w:p>
    <w:p w:rsidR="00F4430F" w:rsidRDefault="00F4430F" w:rsidP="00EF0220">
      <w:pPr>
        <w:jc w:val="left"/>
      </w:pPr>
      <w:r>
        <w:t>&lt;/BroadcastData&gt;</w:t>
      </w:r>
    </w:p>
    <w:p w:rsidR="00F4430F" w:rsidRDefault="00F4430F" w:rsidP="00EF0220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76"/>
        <w:gridCol w:w="1776"/>
        <w:gridCol w:w="1204"/>
        <w:gridCol w:w="3766"/>
      </w:tblGrid>
      <w:tr w:rsidR="00F4430F" w:rsidRPr="00452E3A" w:rsidTr="006611EC">
        <w:tc>
          <w:tcPr>
            <w:tcW w:w="1296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287" w:type="dxa"/>
            <w:shd w:val="clear" w:color="auto" w:fill="8DB3E2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1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/>
                <w:sz w:val="24"/>
              </w:rPr>
              <w:t>BroadcastData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287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58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41A9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41A9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频道代号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creationtime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创建时间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0062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1B5702">
              <w:rPr>
                <w:rFonts w:ascii="宋体" w:hAnsi="宋体"/>
                <w:sz w:val="24"/>
              </w:rPr>
              <w:t>BroadcastData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version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0062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ProviderInfo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</w:t>
            </w:r>
            <w:r>
              <w:rPr>
                <w:rFonts w:ascii="宋体" w:hAnsi="宋体"/>
                <w:sz w:val="24"/>
              </w:rPr>
              <w:t xml:space="preserve"> 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ProviderInfo</w:t>
            </w:r>
          </w:p>
        </w:tc>
        <w:tc>
          <w:tcPr>
            <w:tcW w:w="1681" w:type="dxa"/>
          </w:tcPr>
          <w:p w:rsidR="00F4430F" w:rsidRPr="0019721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BD755A">
              <w:rPr>
                <w:rFonts w:ascii="宋体" w:hAnsi="宋体"/>
                <w:sz w:val="24"/>
              </w:rPr>
              <w:t>Provider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8139C3">
              <w:rPr>
                <w:rFonts w:ascii="宋体" w:hAnsi="宋体"/>
                <w:sz w:val="24"/>
              </w:rPr>
              <w:t>SchedulerData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类型，为</w:t>
            </w:r>
            <w:r w:rsidRPr="00D1187C">
              <w:rPr>
                <w:rFonts w:ascii="宋体" w:hAnsi="宋体"/>
                <w:sz w:val="24"/>
              </w:rPr>
              <w:t>PROGRAM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139C3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ChannelText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FD4146">
              <w:rPr>
                <w:rFonts w:ascii="宋体" w:hAnsi="宋体"/>
                <w:sz w:val="24"/>
              </w:rPr>
              <w:t>ChannelName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D1187C"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begintime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duration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持续时间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eventid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5535A">
              <w:rPr>
                <w:rFonts w:ascii="宋体" w:hAnsi="宋体"/>
                <w:sz w:val="24"/>
              </w:rPr>
              <w:t>eventtype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D1187C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3E2695">
              <w:rPr>
                <w:rFonts w:ascii="宋体" w:hAnsi="宋体"/>
                <w:sz w:val="24"/>
              </w:rPr>
              <w:t>Event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3E2695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7D3650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7D3650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7D365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BD755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事件文本名称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7D3650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C66CFE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国家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区域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4289F">
              <w:rPr>
                <w:rFonts w:ascii="宋体" w:hAnsi="宋体"/>
                <w:sz w:val="24"/>
              </w:rPr>
              <w:t>playdate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上映时间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6B60BF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C66CFE">
              <w:rPr>
                <w:rFonts w:ascii="宋体" w:hAnsi="宋体"/>
                <w:sz w:val="24"/>
              </w:rPr>
              <w:t>EventText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海报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1" w:type="dxa"/>
          </w:tcPr>
          <w:p w:rsidR="00F4430F" w:rsidRPr="00E4289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</w:t>
            </w:r>
          </w:p>
        </w:tc>
        <w:tc>
          <w:tcPr>
            <w:tcW w:w="1258" w:type="dxa"/>
          </w:tcPr>
          <w:p w:rsidR="00F4430F" w:rsidRPr="00452E3A" w:rsidRDefault="00F4430F" w:rsidP="004170F5">
            <w:p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海报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</w:t>
            </w:r>
          </w:p>
        </w:tc>
        <w:tc>
          <w:tcPr>
            <w:tcW w:w="1681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</w:t>
            </w:r>
          </w:p>
        </w:tc>
        <w:tc>
          <w:tcPr>
            <w:tcW w:w="1681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尺寸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170F5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170F5">
              <w:rPr>
                <w:rFonts w:ascii="宋体" w:hAnsi="宋体"/>
                <w:sz w:val="24"/>
              </w:rPr>
              <w:t>Poster</w:t>
            </w:r>
          </w:p>
        </w:tc>
        <w:tc>
          <w:tcPr>
            <w:tcW w:w="1681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58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7C1F92">
        <w:rPr>
          <w:rFonts w:hint="eastAsia"/>
          <w:color w:val="000000"/>
          <w:sz w:val="24"/>
          <w:szCs w:val="24"/>
        </w:rPr>
        <w:t>获取频道列表</w:t>
      </w:r>
      <w:bookmarkEnd w:id="21"/>
      <w:r>
        <w:rPr>
          <w:rFonts w:hint="eastAsia"/>
          <w:color w:val="000000"/>
          <w:sz w:val="24"/>
          <w:szCs w:val="24"/>
        </w:rPr>
        <w:t>（</w:t>
      </w:r>
      <w:r>
        <w:rPr>
          <w:color w:val="000000"/>
          <w:sz w:val="24"/>
          <w:szCs w:val="24"/>
        </w:rPr>
        <w:t>json</w:t>
      </w:r>
      <w:r>
        <w:rPr>
          <w:rFonts w:hint="eastAsia"/>
          <w:color w:val="000000"/>
          <w:sz w:val="24"/>
          <w:szCs w:val="24"/>
        </w:rPr>
        <w:t>）</w:t>
      </w:r>
    </w:p>
    <w:p w:rsidR="00F4430F" w:rsidRPr="00E703FD" w:rsidRDefault="00F4430F" w:rsidP="00B57ADE">
      <w:pPr>
        <w:spacing w:line="360" w:lineRule="auto"/>
      </w:pPr>
      <w:r>
        <w:rPr>
          <w:rFonts w:hint="eastAsia"/>
        </w:rPr>
        <w:t>接口名称：</w:t>
      </w:r>
      <w:r>
        <w:t xml:space="preserve"> channels.json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返回所有频道列表。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"total": 132,</w:t>
      </w:r>
    </w:p>
    <w:p w:rsidR="00F4430F" w:rsidRDefault="00F4430F" w:rsidP="00B57ADE">
      <w:pPr>
        <w:spacing w:line="360" w:lineRule="auto"/>
      </w:pPr>
      <w:r>
        <w:t xml:space="preserve">  "channels": [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驻马店一套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"type": null,</w:t>
      </w:r>
    </w:p>
    <w:p w:rsidR="00F4430F" w:rsidRDefault="00F4430F" w:rsidP="00B57ADE">
      <w:pPr>
        <w:spacing w:line="360" w:lineRule="auto"/>
      </w:pPr>
      <w:r>
        <w:t xml:space="preserve">      "logo": "http://epg.tv/85/759/4290/1293429075985.png",</w:t>
      </w:r>
    </w:p>
    <w:p w:rsidR="00F4430F" w:rsidRDefault="00F4430F" w:rsidP="00B57ADE">
      <w:pPr>
        <w:spacing w:line="360" w:lineRule="auto"/>
      </w:pPr>
      <w:r>
        <w:t xml:space="preserve">    },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驻马店一套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"type": null,</w:t>
      </w:r>
    </w:p>
    <w:p w:rsidR="00F4430F" w:rsidRDefault="00F4430F" w:rsidP="00B57ADE">
      <w:pPr>
        <w:spacing w:line="360" w:lineRule="auto"/>
      </w:pPr>
      <w:r>
        <w:t xml:space="preserve">      "logo": "http://epg.tv/85/759/4290/1293429075985.png",</w:t>
      </w:r>
    </w:p>
    <w:p w:rsidR="00F4430F" w:rsidRDefault="00F4430F" w:rsidP="00B57ADE">
      <w:pPr>
        <w:spacing w:line="360" w:lineRule="auto"/>
      </w:pPr>
      <w:r>
        <w:t xml:space="preserve">    }</w:t>
      </w:r>
    </w:p>
    <w:p w:rsidR="00F4430F" w:rsidRPr="002E0677" w:rsidRDefault="00F4430F" w:rsidP="00B57ADE">
      <w:pPr>
        <w:spacing w:line="360" w:lineRule="auto"/>
      </w:pPr>
      <w:r>
        <w:t xml:space="preserve">  ]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4430F" w:rsidRPr="00452E3A" w:rsidTr="00B57ADE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287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5B6F20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5B6F20">
        <w:tc>
          <w:tcPr>
            <w:tcW w:w="1296" w:type="dxa"/>
          </w:tcPr>
          <w:p w:rsidR="00F4430F" w:rsidRPr="00BD41A9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BD41A9">
              <w:rPr>
                <w:rFonts w:ascii="宋体" w:hAnsi="宋体"/>
                <w:sz w:val="24"/>
              </w:rPr>
              <w:t>channels</w:t>
            </w:r>
          </w:p>
        </w:tc>
        <w:tc>
          <w:tcPr>
            <w:tcW w:w="1681" w:type="dxa"/>
          </w:tcPr>
          <w:p w:rsidR="00F4430F" w:rsidRPr="00BD41A9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8" w:type="dxa"/>
          </w:tcPr>
          <w:p w:rsidR="00F4430F" w:rsidRPr="00BD41A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D41A9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BD41A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D41A9">
              <w:rPr>
                <w:rFonts w:ascii="宋体"/>
                <w:sz w:val="24"/>
              </w:rPr>
              <w:t>0</w:t>
            </w:r>
            <w:r w:rsidRPr="00BD41A9">
              <w:rPr>
                <w:rFonts w:ascii="宋体" w:hint="eastAsia"/>
                <w:sz w:val="24"/>
              </w:rPr>
              <w:t>个或多个</w:t>
            </w:r>
          </w:p>
        </w:tc>
      </w:tr>
      <w:tr w:rsidR="00F4430F" w:rsidRPr="00452E3A" w:rsidTr="005B6F20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006292">
              <w:rPr>
                <w:rFonts w:ascii="宋体" w:hAnsi="宋体"/>
                <w:sz w:val="24"/>
              </w:rPr>
              <w:t>channels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频道名称</w:t>
            </w:r>
          </w:p>
        </w:tc>
      </w:tr>
      <w:tr w:rsidR="00F4430F" w:rsidRPr="00452E3A" w:rsidTr="005B6F20">
        <w:tc>
          <w:tcPr>
            <w:tcW w:w="1296" w:type="dxa"/>
          </w:tcPr>
          <w:p w:rsidR="00F4430F" w:rsidRPr="000062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006292">
              <w:rPr>
                <w:rFonts w:ascii="宋体" w:hAnsi="宋体"/>
                <w:sz w:val="24"/>
              </w:rPr>
              <w:t>channels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类型</w:t>
            </w:r>
            <w:r>
              <w:rPr>
                <w:rFonts w:ascii="宋体"/>
                <w:sz w:val="24"/>
              </w:rPr>
              <w:t xml:space="preserve"> cctv</w:t>
            </w:r>
            <w:r>
              <w:rPr>
                <w:rFonts w:ascii="宋体" w:hint="eastAsia"/>
                <w:sz w:val="24"/>
              </w:rPr>
              <w:t>标识央视</w:t>
            </w:r>
          </w:p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tv </w:t>
            </w:r>
            <w:r>
              <w:rPr>
                <w:rFonts w:ascii="宋体" w:hint="eastAsia"/>
                <w:sz w:val="24"/>
              </w:rPr>
              <w:t>标识卫视</w:t>
            </w:r>
          </w:p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hd </w:t>
            </w:r>
            <w:r>
              <w:rPr>
                <w:rFonts w:ascii="宋体" w:hint="eastAsia"/>
                <w:sz w:val="24"/>
              </w:rPr>
              <w:t>标识高清</w:t>
            </w:r>
          </w:p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空为本地台</w:t>
            </w:r>
          </w:p>
        </w:tc>
      </w:tr>
      <w:tr w:rsidR="00F4430F" w:rsidRPr="00452E3A" w:rsidTr="005B6F20">
        <w:tc>
          <w:tcPr>
            <w:tcW w:w="1296" w:type="dxa"/>
          </w:tcPr>
          <w:p w:rsidR="00F4430F" w:rsidRPr="000062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006292">
              <w:rPr>
                <w:rFonts w:ascii="宋体" w:hAnsi="宋体"/>
                <w:sz w:val="24"/>
              </w:rPr>
              <w:t>channels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logo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频道</w:t>
            </w:r>
            <w:r>
              <w:rPr>
                <w:rFonts w:ascii="宋体"/>
                <w:sz w:val="24"/>
              </w:rPr>
              <w:t>logo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bookmarkStart w:id="22" w:name="_Toc335161466"/>
      <w:r>
        <w:rPr>
          <w:rFonts w:hint="eastAsia"/>
          <w:color w:val="000000"/>
          <w:sz w:val="24"/>
          <w:szCs w:val="24"/>
        </w:rPr>
        <w:t>按日获取</w:t>
      </w:r>
      <w:r w:rsidRPr="00122A68">
        <w:rPr>
          <w:rFonts w:hint="eastAsia"/>
          <w:color w:val="000000"/>
          <w:sz w:val="24"/>
          <w:szCs w:val="24"/>
        </w:rPr>
        <w:t>频道</w:t>
      </w:r>
      <w:bookmarkEnd w:id="22"/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EPG</w:t>
      </w:r>
      <w:r>
        <w:rPr>
          <w:rFonts w:hint="eastAsia"/>
          <w:color w:val="000000"/>
          <w:sz w:val="24"/>
          <w:szCs w:val="24"/>
        </w:rPr>
        <w:t>数据（</w:t>
      </w:r>
      <w:r>
        <w:rPr>
          <w:color w:val="000000"/>
          <w:sz w:val="24"/>
          <w:szCs w:val="24"/>
        </w:rPr>
        <w:t>json</w:t>
      </w:r>
      <w:r>
        <w:rPr>
          <w:rFonts w:hint="eastAsia"/>
          <w:color w:val="000000"/>
          <w:sz w:val="24"/>
          <w:szCs w:val="24"/>
        </w:rPr>
        <w:t>）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rFonts w:hint="eastAsia"/>
          <w:szCs w:val="21"/>
        </w:rPr>
        <w:t>接口名称：</w:t>
      </w:r>
      <w:r w:rsidRPr="00A84C00">
        <w:rPr>
          <w:szCs w:val="21"/>
        </w:rPr>
        <w:t>base64(</w:t>
      </w:r>
      <w:r w:rsidRPr="00A84C00">
        <w:rPr>
          <w:rFonts w:hint="eastAsia"/>
          <w:szCs w:val="21"/>
        </w:rPr>
        <w:t>频道名称</w:t>
      </w:r>
      <w:r w:rsidRPr="00A84C00">
        <w:rPr>
          <w:szCs w:val="21"/>
        </w:rPr>
        <w:t>)-</w:t>
      </w:r>
      <w:r w:rsidRPr="00A84C00">
        <w:rPr>
          <w:rFonts w:hint="eastAsia"/>
          <w:szCs w:val="21"/>
        </w:rPr>
        <w:t>日期，如</w:t>
      </w:r>
      <w:r w:rsidRPr="00A84C00">
        <w:rPr>
          <w:szCs w:val="21"/>
        </w:rPr>
        <w:t>Y2N0di0x-20120911.json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rFonts w:hint="eastAsia"/>
          <w:szCs w:val="21"/>
        </w:rPr>
        <w:t>接口说明：按照日期获取频道的</w:t>
      </w:r>
      <w:r w:rsidRPr="00A84C00">
        <w:rPr>
          <w:szCs w:val="21"/>
        </w:rPr>
        <w:t>EPG</w:t>
      </w:r>
      <w:r w:rsidRPr="00A84C00">
        <w:rPr>
          <w:rFonts w:hint="eastAsia"/>
          <w:szCs w:val="21"/>
        </w:rPr>
        <w:t>数据。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rFonts w:hint="eastAsia"/>
          <w:szCs w:val="21"/>
        </w:rPr>
        <w:t>响应数据：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>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"channel":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"name": "CCTV-1</w:t>
      </w:r>
      <w:r w:rsidRPr="00A84C00">
        <w:rPr>
          <w:rFonts w:hint="eastAsia"/>
          <w:szCs w:val="21"/>
        </w:rPr>
        <w:t>综合频道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"code": "cctv1",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"logourl": "http://</w:t>
      </w:r>
      <w:r>
        <w:rPr>
          <w:szCs w:val="21"/>
        </w:rPr>
        <w:t>epg.tv</w:t>
      </w:r>
      <w:r w:rsidRPr="00A84C00">
        <w:rPr>
          <w:szCs w:val="21"/>
        </w:rPr>
        <w:t>/58/994/4318/1293431899458.png",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"total": 2,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"program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"name": "</w:t>
      </w:r>
      <w:r w:rsidRPr="00A84C00">
        <w:rPr>
          <w:rFonts w:hint="eastAsia"/>
          <w:szCs w:val="21"/>
        </w:rPr>
        <w:t>魔幻手机</w:t>
      </w:r>
      <w:r w:rsidRPr="00A84C00">
        <w:rPr>
          <w:szCs w:val="21"/>
        </w:rPr>
        <w:t>24",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"date": "</w:t>
      </w:r>
      <w:smartTag w:uri="urn:schemas-microsoft-com:office:smarttags" w:element="chsdate">
        <w:smartTagPr>
          <w:attr w:name="Year" w:val="2012"/>
          <w:attr w:name="Month" w:val="7"/>
          <w:attr w:name="Day" w:val="20"/>
          <w:attr w:name="IsLunarDate" w:val="False"/>
          <w:attr w:name="IsROCDate" w:val="False"/>
        </w:smartTagPr>
        <w:r w:rsidRPr="00A84C00">
          <w:rPr>
            <w:szCs w:val="21"/>
          </w:rPr>
          <w:t>2012-07-20</w:t>
        </w:r>
      </w:smartTag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"start_time": "11:08",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"end_time": "12:00",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"wiki_id": "4d</w:t>
      </w:r>
      <w:smartTag w:uri="urn:schemas-microsoft-com:office:smarttags" w:element="chmetcnv">
        <w:smartTagPr>
          <w:attr w:name="UnitName" w:val="F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A84C00">
          <w:rPr>
            <w:szCs w:val="21"/>
          </w:rPr>
          <w:t>0086f</w:t>
        </w:r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 w:rsidRPr="00A84C00">
          <w:rPr>
            <w:szCs w:val="21"/>
          </w:rPr>
          <w:t>02f</w:t>
        </w:r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a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a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 w:rsidRPr="00A84C00">
          <w:rPr>
            <w:szCs w:val="21"/>
          </w:rPr>
          <w:t>2a</w:t>
        </w:r>
      </w:smartTag>
      <w:r w:rsidRPr="00A84C00">
        <w:rPr>
          <w:szCs w:val="21"/>
        </w:rPr>
        <w:t>241bd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A84C00">
          <w:rPr>
            <w:szCs w:val="21"/>
          </w:rPr>
          <w:t>700c</w:t>
        </w:r>
      </w:smartTag>
      <w:r w:rsidRPr="00A84C00">
        <w:rPr>
          <w:szCs w:val="21"/>
        </w:rPr>
        <w:t>21d",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"wiki_cover": "http://</w:t>
      </w:r>
      <w:r>
        <w:rPr>
          <w:szCs w:val="21"/>
        </w:rPr>
        <w:t>epg.tv</w:t>
      </w:r>
      <w:r w:rsidRPr="00A84C00">
        <w:rPr>
          <w:szCs w:val="21"/>
        </w:rPr>
        <w:t>/94/386/5238/1319523838694.jpg",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"tags": [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爱情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搞笑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魔幻</w:t>
      </w:r>
      <w:r w:rsidRPr="00A84C00">
        <w:rPr>
          <w:szCs w:val="21"/>
        </w:rPr>
        <w:t>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],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"info":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"name": "</w:t>
      </w:r>
      <w:r w:rsidRPr="00A84C00">
        <w:rPr>
          <w:rFonts w:hint="eastAsia"/>
          <w:szCs w:val="21"/>
        </w:rPr>
        <w:t>魔幻手机</w:t>
      </w:r>
      <w:r w:rsidRPr="00A84C00">
        <w:rPr>
          <w:szCs w:val="21"/>
        </w:rPr>
        <w:t>24",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"date": "</w:t>
      </w:r>
      <w:smartTag w:uri="urn:schemas-microsoft-com:office:smarttags" w:element="chsdate">
        <w:smartTagPr>
          <w:attr w:name="Year" w:val="2012"/>
          <w:attr w:name="Month" w:val="7"/>
          <w:attr w:name="Day" w:val="20"/>
          <w:attr w:name="IsLunarDate" w:val="False"/>
          <w:attr w:name="IsROCDate" w:val="False"/>
        </w:smartTagPr>
        <w:r w:rsidRPr="00A84C00">
          <w:rPr>
            <w:szCs w:val="21"/>
          </w:rPr>
          <w:t>2012-07-20</w:t>
        </w:r>
      </w:smartTag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"start_time": "11:08",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"end_time": "12:00",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"wiki_id": "4d</w:t>
      </w:r>
      <w:smartTag w:uri="urn:schemas-microsoft-com:office:smarttags" w:element="chmetcnv">
        <w:smartTagPr>
          <w:attr w:name="UnitName" w:val="F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A84C00">
          <w:rPr>
            <w:szCs w:val="21"/>
          </w:rPr>
          <w:t>0086f</w:t>
        </w:r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 w:rsidRPr="00A84C00">
          <w:rPr>
            <w:szCs w:val="21"/>
          </w:rPr>
          <w:t>02f</w:t>
        </w:r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a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a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 w:rsidRPr="00A84C00">
          <w:rPr>
            <w:szCs w:val="21"/>
          </w:rPr>
          <w:t>2a</w:t>
        </w:r>
      </w:smartTag>
      <w:r w:rsidRPr="00A84C00">
        <w:rPr>
          <w:szCs w:val="21"/>
        </w:rPr>
        <w:t>241bd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A84C00">
          <w:rPr>
            <w:szCs w:val="21"/>
          </w:rPr>
          <w:t>700c</w:t>
        </w:r>
      </w:smartTag>
      <w:r w:rsidRPr="00A84C00">
        <w:rPr>
          <w:szCs w:val="21"/>
        </w:rPr>
        <w:t>21d",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"wiki_cover": "http://</w:t>
      </w:r>
      <w:r>
        <w:rPr>
          <w:szCs w:val="21"/>
        </w:rPr>
        <w:t>epg.tv</w:t>
      </w:r>
      <w:r w:rsidRPr="00A84C00">
        <w:rPr>
          <w:szCs w:val="21"/>
        </w:rPr>
        <w:t>/94/386/5238/1319523838694.jpg",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"tags": [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爱情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搞笑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</w:t>
      </w:r>
      <w:r w:rsidRPr="00A84C00">
        <w:rPr>
          <w:rFonts w:hint="eastAsia"/>
          <w:szCs w:val="21"/>
        </w:rPr>
        <w:t>魔幻</w:t>
      </w:r>
      <w:r w:rsidRPr="00A84C00">
        <w:rPr>
          <w:szCs w:val="21"/>
        </w:rPr>
        <w:t>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],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"info":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}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] 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szCs w:val="21"/>
        </w:rPr>
        <w:t>}</w:t>
      </w:r>
    </w:p>
    <w:p w:rsidR="00F4430F" w:rsidRPr="00A84C00" w:rsidRDefault="00F4430F" w:rsidP="00B57ADE">
      <w:pPr>
        <w:spacing w:line="360" w:lineRule="auto"/>
        <w:rPr>
          <w:szCs w:val="21"/>
        </w:rPr>
      </w:pPr>
      <w:r w:rsidRPr="00A84C00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4430F" w:rsidRPr="00A84C00" w:rsidTr="00A84C00">
        <w:tc>
          <w:tcPr>
            <w:tcW w:w="1296" w:type="dxa"/>
            <w:shd w:val="clear" w:color="auto" w:fill="8DB3E2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287" w:type="dxa"/>
            <w:shd w:val="clear" w:color="auto" w:fill="8DB3E2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频道名称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频道代码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logourl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频道</w:t>
            </w:r>
            <w:r w:rsidRPr="00A84C00">
              <w:rPr>
                <w:rFonts w:ascii="宋体" w:hAnsi="宋体"/>
                <w:szCs w:val="21"/>
              </w:rPr>
              <w:t>logo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总节目数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0</w:t>
            </w:r>
            <w:r w:rsidRPr="00A84C00">
              <w:rPr>
                <w:rFonts w:ascii="宋体" w:hAnsi="宋体" w:hint="eastAsia"/>
                <w:szCs w:val="21"/>
              </w:rPr>
              <w:t>个或多个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节目名称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start_time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 xml:space="preserve">wiki_id 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 xml:space="preserve">Wiki_ID </w:t>
            </w:r>
            <w:r w:rsidRPr="00A84C00">
              <w:rPr>
                <w:rFonts w:ascii="宋体" w:hAnsi="宋体" w:hint="eastAsia"/>
                <w:szCs w:val="21"/>
              </w:rPr>
              <w:t>可能为空。即没有关联到数据。当没有</w:t>
            </w:r>
            <w:r w:rsidRPr="00A84C00">
              <w:rPr>
                <w:rFonts w:ascii="宋体" w:hAnsi="宋体"/>
                <w:szCs w:val="21"/>
              </w:rPr>
              <w:t>wiki_id</w:t>
            </w:r>
            <w:r w:rsidRPr="00A84C00">
              <w:rPr>
                <w:rFonts w:ascii="宋体" w:hAnsi="宋体" w:hint="eastAsia"/>
                <w:szCs w:val="21"/>
              </w:rPr>
              <w:t>的时候，以下节点都是为空。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wiki_cover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Wiki</w:t>
            </w:r>
            <w:r w:rsidRPr="00A84C00">
              <w:rPr>
                <w:rFonts w:ascii="宋体" w:hAnsi="宋体" w:hint="eastAsia"/>
                <w:szCs w:val="21"/>
              </w:rPr>
              <w:t>封面图片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tags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array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节目关键字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1</w:t>
            </w:r>
            <w:r w:rsidRPr="00A84C00">
              <w:rPr>
                <w:rFonts w:ascii="宋体" w:hAnsi="宋体" w:hint="eastAsia"/>
                <w:szCs w:val="21"/>
              </w:rPr>
              <w:t>个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director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导演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actors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演员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area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地区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language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语言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score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分数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playdate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上市日期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description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描述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program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array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海报类型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size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海报尺寸</w:t>
            </w:r>
          </w:p>
        </w:tc>
      </w:tr>
      <w:tr w:rsidR="00F4430F" w:rsidRPr="00A84C00" w:rsidTr="005B6F20">
        <w:tc>
          <w:tcPr>
            <w:tcW w:w="1296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B57ADE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url</w:t>
            </w:r>
          </w:p>
        </w:tc>
        <w:tc>
          <w:tcPr>
            <w:tcW w:w="1258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</w:t>
            </w:r>
            <w:r w:rsidRPr="00A84C00">
              <w:rPr>
                <w:rFonts w:ascii="宋体"/>
                <w:szCs w:val="21"/>
              </w:rPr>
              <w:t>url</w:t>
            </w:r>
            <w:r w:rsidRPr="00A84C00">
              <w:rPr>
                <w:rFonts w:ascii="宋体" w:hint="eastAsia"/>
                <w:szCs w:val="21"/>
              </w:rPr>
              <w:t>地址</w:t>
            </w:r>
          </w:p>
        </w:tc>
      </w:tr>
    </w:tbl>
    <w:p w:rsidR="00F4430F" w:rsidRDefault="00F4430F" w:rsidP="00D341EC"/>
    <w:p w:rsidR="00F4430F" w:rsidRDefault="00F4430F" w:rsidP="00D341EC">
      <w:pPr>
        <w:pStyle w:val="Heading1"/>
        <w:spacing w:before="156" w:after="156" w:line="360" w:lineRule="auto"/>
      </w:pPr>
      <w:r>
        <w:rPr>
          <w:rFonts w:hint="eastAsia"/>
        </w:rPr>
        <w:t>智能</w:t>
      </w:r>
      <w:r>
        <w:t>EPG</w:t>
      </w:r>
      <w:r>
        <w:rPr>
          <w:rFonts w:hint="eastAsia"/>
        </w:rPr>
        <w:t>在线接口定义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在线接口的流程</w:t>
      </w:r>
    </w:p>
    <w:p w:rsidR="00F4430F" w:rsidRDefault="00F4430F" w:rsidP="00B57ADE">
      <w:pPr>
        <w:spacing w:line="360" w:lineRule="auto"/>
        <w:jc w:val="center"/>
      </w:pPr>
      <w:r>
        <w:rPr>
          <w:noProof/>
        </w:rPr>
        <w:pict>
          <v:shape id="图片 1" o:spid="_x0000_i1026" type="#_x0000_t75" alt="绘图1.jpg" style="width:250.5pt;height:143.25pt;visibility:visible">
            <v:imagedata r:id="rId8" o:title=""/>
          </v:shape>
        </w:pict>
      </w:r>
    </w:p>
    <w:p w:rsidR="00F4430F" w:rsidRDefault="00F4430F" w:rsidP="00B57ADE">
      <w:pPr>
        <w:spacing w:line="360" w:lineRule="auto"/>
        <w:jc w:val="left"/>
      </w:pPr>
      <w:r>
        <w:rPr>
          <w:rFonts w:hint="eastAsia"/>
        </w:rPr>
        <w:t>流程说明：</w:t>
      </w:r>
    </w:p>
    <w:p w:rsidR="00F4430F" w:rsidRDefault="00F4430F" w:rsidP="00B57ADE">
      <w:pPr>
        <w:pStyle w:val="ListParagraph"/>
        <w:numPr>
          <w:ilvl w:val="0"/>
          <w:numId w:val="27"/>
        </w:numPr>
        <w:spacing w:line="360" w:lineRule="auto"/>
        <w:ind w:firstLineChars="0"/>
        <w:jc w:val="left"/>
      </w:pPr>
      <w:r>
        <w:rPr>
          <w:rFonts w:hint="eastAsia"/>
        </w:rPr>
        <w:t>周边系统实时通过</w:t>
      </w:r>
      <w:r>
        <w:t>http</w:t>
      </w:r>
      <w:r>
        <w:rPr>
          <w:rFonts w:hint="eastAsia"/>
        </w:rPr>
        <w:t>协议向智能</w:t>
      </w:r>
      <w:r>
        <w:t>EPG</w:t>
      </w:r>
      <w:r>
        <w:rPr>
          <w:rFonts w:hint="eastAsia"/>
        </w:rPr>
        <w:t>系统发送请求数据。</w:t>
      </w:r>
    </w:p>
    <w:p w:rsidR="00F4430F" w:rsidRDefault="00F4430F" w:rsidP="00B57ADE">
      <w:pPr>
        <w:pStyle w:val="ListParagraph"/>
        <w:numPr>
          <w:ilvl w:val="0"/>
          <w:numId w:val="27"/>
        </w:numPr>
        <w:spacing w:line="360" w:lineRule="auto"/>
        <w:ind w:firstLineChars="0"/>
        <w:jc w:val="left"/>
      </w:pPr>
      <w:r>
        <w:rPr>
          <w:rFonts w:hint="eastAsia"/>
        </w:rPr>
        <w:t>智能</w:t>
      </w:r>
      <w:r>
        <w:t>EPG</w:t>
      </w:r>
      <w:r>
        <w:rPr>
          <w:rFonts w:hint="eastAsia"/>
        </w:rPr>
        <w:t>系统将结果数据。</w:t>
      </w:r>
    </w:p>
    <w:p w:rsidR="00F4430F" w:rsidRPr="005C7A54" w:rsidRDefault="00F4430F" w:rsidP="00B57ADE">
      <w:pPr>
        <w:pStyle w:val="ListParagraph"/>
        <w:numPr>
          <w:ilvl w:val="0"/>
          <w:numId w:val="27"/>
        </w:numPr>
        <w:spacing w:line="360" w:lineRule="auto"/>
        <w:ind w:firstLineChars="0"/>
        <w:jc w:val="left"/>
      </w:pPr>
      <w:r>
        <w:rPr>
          <w:rFonts w:hint="eastAsia"/>
        </w:rPr>
        <w:t>智能</w:t>
      </w:r>
      <w:r>
        <w:t>EPG</w:t>
      </w:r>
      <w:r>
        <w:rPr>
          <w:rFonts w:hint="eastAsia"/>
        </w:rPr>
        <w:t>返回的数据都采用</w:t>
      </w:r>
      <w:r>
        <w:t>json</w:t>
      </w:r>
      <w:r>
        <w:rPr>
          <w:rFonts w:hint="eastAsia"/>
        </w:rPr>
        <w:t>格式，</w:t>
      </w:r>
      <w:r>
        <w:t>utf-8</w:t>
      </w:r>
      <w:r>
        <w:rPr>
          <w:rFonts w:hint="eastAsia"/>
        </w:rPr>
        <w:t>编码。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在线</w:t>
      </w:r>
      <w:r w:rsidRPr="00293FEF">
        <w:rPr>
          <w:rFonts w:hint="eastAsia"/>
          <w:color w:val="000000"/>
        </w:rPr>
        <w:t>接口定义</w:t>
      </w:r>
    </w:p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7C1F92">
        <w:rPr>
          <w:rFonts w:hint="eastAsia"/>
          <w:color w:val="000000"/>
          <w:sz w:val="24"/>
          <w:szCs w:val="24"/>
        </w:rPr>
        <w:t>获取频道列表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接口说明：获取所有频道列表。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"GetChannels",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5C3646">
      <w:pPr>
        <w:spacing w:line="360" w:lineRule="auto"/>
      </w:pPr>
      <w:r>
        <w:t xml:space="preserve"> "param": {</w:t>
      </w:r>
    </w:p>
    <w:p w:rsidR="00F4430F" w:rsidRDefault="00F4430F" w:rsidP="005C3646">
      <w:pPr>
        <w:spacing w:line="360" w:lineRule="auto"/>
      </w:pPr>
      <w:r>
        <w:t xml:space="preserve">    "type": "cctv",</w:t>
      </w:r>
    </w:p>
    <w:p w:rsidR="00F4430F" w:rsidRDefault="00F4430F" w:rsidP="005C3646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EF17C2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设别的唯一标示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color w:val="0070C0"/>
              </w:rPr>
              <w:t>param</w:t>
            </w:r>
          </w:p>
        </w:tc>
        <w:tc>
          <w:tcPr>
            <w:tcW w:w="1681" w:type="dxa"/>
          </w:tcPr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>type</w:t>
            </w:r>
          </w:p>
        </w:tc>
        <w:tc>
          <w:tcPr>
            <w:tcW w:w="1258" w:type="dxa"/>
          </w:tcPr>
          <w:p w:rsidR="00F4430F" w:rsidRPr="003B6C89" w:rsidRDefault="00F4430F" w:rsidP="00B57ADE">
            <w:pPr>
              <w:spacing w:line="360" w:lineRule="auto"/>
              <w:rPr>
                <w:rFonts w:ascii="宋体" w:hAns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3B6C89" w:rsidRDefault="00F4430F" w:rsidP="00B57ADE">
            <w:pPr>
              <w:spacing w:line="360" w:lineRule="auto"/>
              <w:rPr>
                <w:rFonts w:ascii="宋体" w:hAnsi="宋体"/>
                <w:color w:val="0070C0"/>
                <w:sz w:val="24"/>
              </w:rPr>
            </w:pPr>
          </w:p>
        </w:tc>
        <w:tc>
          <w:tcPr>
            <w:tcW w:w="3169" w:type="dxa"/>
          </w:tcPr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 w:hint="eastAsia"/>
                <w:color w:val="0070C0"/>
                <w:sz w:val="24"/>
              </w:rPr>
              <w:t>可选值为</w:t>
            </w:r>
            <w:r w:rsidRPr="003B6C89">
              <w:rPr>
                <w:rFonts w:ascii="宋体" w:hAnsi="宋体"/>
                <w:color w:val="0070C0"/>
                <w:sz w:val="24"/>
              </w:rPr>
              <w:t xml:space="preserve">cctv – </w:t>
            </w:r>
            <w:r w:rsidRPr="003B6C89">
              <w:rPr>
                <w:rFonts w:ascii="宋体" w:hAnsi="宋体" w:hint="eastAsia"/>
                <w:color w:val="0070C0"/>
                <w:sz w:val="24"/>
              </w:rPr>
              <w:t>央视</w:t>
            </w:r>
          </w:p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 xml:space="preserve">local – </w:t>
            </w:r>
            <w:r w:rsidRPr="003B6C89">
              <w:rPr>
                <w:rFonts w:ascii="宋体" w:hAnsi="宋体" w:hint="eastAsia"/>
                <w:color w:val="0070C0"/>
                <w:sz w:val="24"/>
              </w:rPr>
              <w:t>本地</w:t>
            </w:r>
          </w:p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 xml:space="preserve">hd – </w:t>
            </w:r>
            <w:r w:rsidRPr="003B6C89">
              <w:rPr>
                <w:rFonts w:ascii="宋体" w:hAnsi="宋体" w:hint="eastAsia"/>
                <w:color w:val="0070C0"/>
                <w:sz w:val="24"/>
              </w:rPr>
              <w:t>高清</w:t>
            </w:r>
          </w:p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 xml:space="preserve">tv – </w:t>
            </w:r>
            <w:r w:rsidRPr="003B6C89">
              <w:rPr>
                <w:rFonts w:ascii="宋体" w:hAnsi="宋体" w:hint="eastAsia"/>
                <w:color w:val="0070C0"/>
                <w:sz w:val="24"/>
              </w:rPr>
              <w:t>卫视</w:t>
            </w:r>
          </w:p>
          <w:p w:rsidR="00F4430F" w:rsidRPr="003B6C89" w:rsidRDefault="00F4430F" w:rsidP="00B57ADE">
            <w:pPr>
              <w:spacing w:line="360" w:lineRule="auto"/>
              <w:rPr>
                <w:rFonts w:ascii="宋体"/>
                <w:color w:val="0070C0"/>
                <w:sz w:val="24"/>
              </w:rPr>
            </w:pPr>
            <w:r w:rsidRPr="003B6C89">
              <w:rPr>
                <w:rFonts w:ascii="宋体" w:hAnsi="宋体"/>
                <w:color w:val="0070C0"/>
                <w:sz w:val="24"/>
              </w:rPr>
              <w:t xml:space="preserve">pay – </w:t>
            </w:r>
            <w:r w:rsidRPr="003B6C89">
              <w:rPr>
                <w:rFonts w:ascii="宋体" w:hAnsi="宋体" w:hint="eastAsia"/>
                <w:color w:val="0070C0"/>
                <w:sz w:val="24"/>
              </w:rPr>
              <w:t>付费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2,</w:t>
      </w:r>
    </w:p>
    <w:p w:rsidR="00F4430F" w:rsidRDefault="00F4430F" w:rsidP="00B57ADE">
      <w:pPr>
        <w:spacing w:line="360" w:lineRule="auto"/>
      </w:pPr>
      <w:r>
        <w:t xml:space="preserve">  "channels": [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驻马店一套</w:t>
      </w:r>
      <w:r>
        <w:t>",</w:t>
      </w:r>
    </w:p>
    <w:p w:rsidR="00F4430F" w:rsidRDefault="00F4430F" w:rsidP="00A903D8">
      <w:pPr>
        <w:spacing w:line="360" w:lineRule="auto"/>
      </w:pPr>
      <w:r>
        <w:t xml:space="preserve">      "code": "d51b40e3302c785d791ab971c754f0cd",</w:t>
      </w:r>
    </w:p>
    <w:p w:rsidR="00F4430F" w:rsidRDefault="00F4430F" w:rsidP="00B57ADE">
      <w:pPr>
        <w:spacing w:line="360" w:lineRule="auto"/>
      </w:pPr>
      <w:r>
        <w:t xml:space="preserve">      "type": null,</w:t>
      </w:r>
    </w:p>
    <w:p w:rsidR="00F4430F" w:rsidRDefault="00F4430F" w:rsidP="00EF17C2">
      <w:pPr>
        <w:spacing w:line="360" w:lineRule="auto"/>
      </w:pPr>
      <w:r>
        <w:t xml:space="preserve">      "logo": "http://epg.tv/85/759/4290/1293429075985.png",</w:t>
      </w:r>
    </w:p>
    <w:p w:rsidR="00F4430F" w:rsidRDefault="00F4430F" w:rsidP="00EF17C2">
      <w:pPr>
        <w:spacing w:line="360" w:lineRule="auto"/>
      </w:pPr>
      <w:r>
        <w:tab/>
        <w:t xml:space="preserve">  ‘</w:t>
      </w:r>
      <w:r w:rsidRPr="00FF7F37">
        <w:t>serviceId</w:t>
      </w:r>
      <w:r>
        <w:t>’:”1234”,</w:t>
      </w:r>
    </w:p>
    <w:p w:rsidR="00F4430F" w:rsidRDefault="00F4430F" w:rsidP="00EF17C2">
      <w:pPr>
        <w:spacing w:line="360" w:lineRule="auto"/>
      </w:pPr>
      <w:r>
        <w:tab/>
        <w:t xml:space="preserve">  ‘</w:t>
      </w:r>
      <w:r w:rsidRPr="00FF7F37">
        <w:t>frequency</w:t>
      </w:r>
      <w:r>
        <w:t>’:”1234”,</w:t>
      </w:r>
    </w:p>
    <w:p w:rsidR="00F4430F" w:rsidRDefault="00F4430F" w:rsidP="00EF17C2">
      <w:pPr>
        <w:spacing w:line="360" w:lineRule="auto"/>
      </w:pPr>
      <w:r>
        <w:t xml:space="preserve">      ‘</w:t>
      </w:r>
      <w:r w:rsidRPr="00FF7F37">
        <w:t>logicNumber</w:t>
      </w:r>
      <w:r>
        <w:t>’:15</w:t>
      </w:r>
    </w:p>
    <w:p w:rsidR="00F4430F" w:rsidRDefault="00F4430F" w:rsidP="00B57ADE">
      <w:pPr>
        <w:spacing w:line="360" w:lineRule="auto"/>
      </w:pPr>
      <w:r>
        <w:t xml:space="preserve">    },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"CCTV-1</w:t>
      </w:r>
      <w:r>
        <w:rPr>
          <w:rFonts w:hint="eastAsia"/>
        </w:rPr>
        <w:t>综合频道</w:t>
      </w:r>
      <w:r>
        <w:t>",</w:t>
      </w:r>
    </w:p>
    <w:p w:rsidR="00F4430F" w:rsidRDefault="00F4430F" w:rsidP="00A903D8">
      <w:pPr>
        <w:spacing w:line="360" w:lineRule="auto"/>
      </w:pPr>
      <w:r>
        <w:t xml:space="preserve">      "code": "cctv1",</w:t>
      </w:r>
    </w:p>
    <w:p w:rsidR="00F4430F" w:rsidRDefault="00F4430F" w:rsidP="00B57ADE">
      <w:pPr>
        <w:spacing w:line="360" w:lineRule="auto"/>
      </w:pPr>
      <w:r>
        <w:t xml:space="preserve">      "type": "cctv",</w:t>
      </w:r>
    </w:p>
    <w:p w:rsidR="00F4430F" w:rsidRDefault="00F4430F" w:rsidP="00EF17C2">
      <w:pPr>
        <w:spacing w:line="360" w:lineRule="auto"/>
      </w:pPr>
      <w:r>
        <w:t xml:space="preserve">      "logo": "http://epg.tv/58/994/4318/1293431899458.png"</w:t>
      </w:r>
    </w:p>
    <w:p w:rsidR="00F4430F" w:rsidRDefault="00F4430F" w:rsidP="00B57ADE">
      <w:pPr>
        <w:spacing w:line="360" w:lineRule="auto"/>
      </w:pPr>
      <w:r>
        <w:t xml:space="preserve">    }</w:t>
      </w:r>
    </w:p>
    <w:p w:rsidR="00F4430F" w:rsidRPr="002E0677" w:rsidRDefault="00F4430F" w:rsidP="00B57ADE">
      <w:pPr>
        <w:spacing w:line="360" w:lineRule="auto"/>
      </w:pPr>
      <w:r>
        <w:t xml:space="preserve">  ]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int="eastAsia"/>
                <w:szCs w:val="21"/>
              </w:rPr>
              <w:t>错误代码，</w:t>
            </w:r>
          </w:p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/>
                <w:szCs w:val="21"/>
              </w:rPr>
              <w:t>0</w:t>
            </w:r>
            <w:r w:rsidRPr="009E7DD2">
              <w:rPr>
                <w:rFonts w:ascii="宋体" w:hint="eastAsia"/>
                <w:szCs w:val="21"/>
              </w:rPr>
              <w:t>表示无错误，非</w:t>
            </w:r>
            <w:r w:rsidRPr="009E7DD2">
              <w:rPr>
                <w:rFonts w:ascii="宋体"/>
                <w:szCs w:val="21"/>
              </w:rPr>
              <w:t>0</w:t>
            </w:r>
            <w:r w:rsidRPr="009E7DD2">
              <w:rPr>
                <w:rFonts w:ascii="宋体" w:hint="eastAsia"/>
                <w:szCs w:val="21"/>
              </w:rPr>
              <w:t>表示有错误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错误信息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总记录数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channels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/>
                <w:szCs w:val="21"/>
              </w:rPr>
              <w:t>0</w:t>
            </w:r>
            <w:r w:rsidRPr="009E7DD2">
              <w:rPr>
                <w:rFonts w:ascii="宋体" w:hint="eastAsia"/>
                <w:szCs w:val="21"/>
              </w:rPr>
              <w:t>个或多个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int="eastAsia"/>
                <w:szCs w:val="21"/>
              </w:rPr>
              <w:t>频道代号（目前以频道名称来代替代号）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int="eastAsia"/>
                <w:szCs w:val="21"/>
              </w:rPr>
              <w:t>频道名称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int="eastAsia"/>
                <w:szCs w:val="21"/>
              </w:rPr>
              <w:t>类型</w:t>
            </w:r>
            <w:r w:rsidRPr="009E7DD2">
              <w:rPr>
                <w:rFonts w:ascii="宋体"/>
                <w:szCs w:val="21"/>
              </w:rPr>
              <w:t xml:space="preserve"> cctv</w:t>
            </w:r>
            <w:r w:rsidRPr="009E7DD2">
              <w:rPr>
                <w:rFonts w:ascii="宋体" w:hint="eastAsia"/>
                <w:szCs w:val="21"/>
              </w:rPr>
              <w:t>标识央视</w:t>
            </w:r>
          </w:p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/>
                <w:szCs w:val="21"/>
              </w:rPr>
              <w:t xml:space="preserve">     tv </w:t>
            </w:r>
            <w:r w:rsidRPr="009E7DD2">
              <w:rPr>
                <w:rFonts w:ascii="宋体" w:hint="eastAsia"/>
                <w:szCs w:val="21"/>
              </w:rPr>
              <w:t>标识卫视</w:t>
            </w:r>
          </w:p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/>
                <w:szCs w:val="21"/>
              </w:rPr>
              <w:t xml:space="preserve">     </w:t>
            </w:r>
            <w:r w:rsidRPr="009E7DD2">
              <w:rPr>
                <w:rFonts w:ascii="宋体" w:hint="eastAsia"/>
                <w:szCs w:val="21"/>
              </w:rPr>
              <w:t>空为本地台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logo</w:t>
            </w:r>
          </w:p>
        </w:tc>
        <w:tc>
          <w:tcPr>
            <w:tcW w:w="1258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9E7DD2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9E7DD2">
              <w:rPr>
                <w:rFonts w:ascii="宋体" w:hint="eastAsia"/>
                <w:szCs w:val="21"/>
              </w:rPr>
              <w:t>频道</w:t>
            </w:r>
            <w:r w:rsidRPr="009E7DD2">
              <w:rPr>
                <w:rFonts w:ascii="宋体"/>
                <w:szCs w:val="21"/>
              </w:rPr>
              <w:t>logo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/>
                <w:color w:val="0070C0"/>
                <w:szCs w:val="21"/>
              </w:rPr>
            </w:pPr>
            <w:r w:rsidRPr="007A501D">
              <w:rPr>
                <w:color w:val="0070C0"/>
              </w:rPr>
              <w:t>serviceId</w:t>
            </w:r>
          </w:p>
        </w:tc>
        <w:tc>
          <w:tcPr>
            <w:tcW w:w="1258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/>
                <w:color w:val="0070C0"/>
                <w:szCs w:val="21"/>
              </w:rPr>
            </w:pPr>
            <w:r w:rsidRPr="007A501D">
              <w:rPr>
                <w:rFonts w:ascii="宋体" w:hint="eastAsia"/>
                <w:color w:val="0070C0"/>
                <w:szCs w:val="21"/>
              </w:rPr>
              <w:t>节目</w:t>
            </w:r>
            <w:r w:rsidRPr="007A501D">
              <w:rPr>
                <w:rFonts w:ascii="宋体"/>
                <w:color w:val="0070C0"/>
                <w:szCs w:val="21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7A501D" w:rsidRDefault="00F4430F" w:rsidP="00B57ADE">
            <w:pPr>
              <w:spacing w:line="360" w:lineRule="auto"/>
              <w:rPr>
                <w:color w:val="0070C0"/>
              </w:rPr>
            </w:pPr>
            <w:r w:rsidRPr="007A501D">
              <w:rPr>
                <w:color w:val="0070C0"/>
              </w:rPr>
              <w:t>frequency</w:t>
            </w:r>
          </w:p>
        </w:tc>
        <w:tc>
          <w:tcPr>
            <w:tcW w:w="1258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/>
                <w:color w:val="0070C0"/>
                <w:szCs w:val="21"/>
              </w:rPr>
            </w:pPr>
            <w:r w:rsidRPr="007A501D">
              <w:rPr>
                <w:rFonts w:ascii="宋体" w:hint="eastAsia"/>
                <w:color w:val="0070C0"/>
                <w:szCs w:val="21"/>
              </w:rPr>
              <w:t>节目所在频点的频率值。单位是</w:t>
            </w:r>
            <w:r w:rsidRPr="007A501D">
              <w:rPr>
                <w:rFonts w:ascii="宋体"/>
                <w:color w:val="0070C0"/>
                <w:szCs w:val="21"/>
              </w:rPr>
              <w:t>kHz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channels</w:t>
            </w:r>
          </w:p>
        </w:tc>
        <w:tc>
          <w:tcPr>
            <w:tcW w:w="1681" w:type="dxa"/>
          </w:tcPr>
          <w:p w:rsidR="00F4430F" w:rsidRPr="007A501D" w:rsidRDefault="00F4430F" w:rsidP="00B57ADE">
            <w:pPr>
              <w:spacing w:line="360" w:lineRule="auto"/>
              <w:rPr>
                <w:color w:val="0070C0"/>
              </w:rPr>
            </w:pPr>
            <w:r w:rsidRPr="007A501D">
              <w:rPr>
                <w:color w:val="0070C0"/>
              </w:rPr>
              <w:t>logicNumber</w:t>
            </w:r>
          </w:p>
        </w:tc>
        <w:tc>
          <w:tcPr>
            <w:tcW w:w="1258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7A501D">
              <w:rPr>
                <w:rFonts w:ascii="宋体" w:hAnsi="宋体"/>
                <w:color w:val="0070C0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7A501D" w:rsidRDefault="00F4430F" w:rsidP="00B57ADE">
            <w:pPr>
              <w:spacing w:line="360" w:lineRule="auto"/>
              <w:rPr>
                <w:rFonts w:ascii="宋体"/>
                <w:color w:val="0070C0"/>
                <w:szCs w:val="21"/>
              </w:rPr>
            </w:pPr>
            <w:r w:rsidRPr="007A501D">
              <w:rPr>
                <w:rFonts w:ascii="宋体" w:hint="eastAsia"/>
                <w:color w:val="0070C0"/>
                <w:szCs w:val="21"/>
              </w:rPr>
              <w:t>节目的逻辑频道号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122A68">
        <w:rPr>
          <w:rFonts w:hint="eastAsia"/>
          <w:color w:val="000000"/>
          <w:sz w:val="24"/>
          <w:szCs w:val="24"/>
        </w:rPr>
        <w:t>根据频道</w:t>
      </w:r>
      <w:r>
        <w:rPr>
          <w:rFonts w:hint="eastAsia"/>
          <w:color w:val="000000"/>
          <w:sz w:val="24"/>
          <w:szCs w:val="24"/>
        </w:rPr>
        <w:t>号</w:t>
      </w:r>
      <w:r w:rsidRPr="00122A68">
        <w:rPr>
          <w:rFonts w:hint="eastAsia"/>
          <w:color w:val="000000"/>
          <w:sz w:val="24"/>
          <w:szCs w:val="24"/>
        </w:rPr>
        <w:t>获取节目列表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"GetProgramsByChannel",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A903D8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B57ADE">
      <w:pPr>
        <w:spacing w:line="360" w:lineRule="auto"/>
      </w:pPr>
      <w:r>
        <w:t xml:space="preserve">    "channel_code": "cctv1",</w:t>
      </w:r>
    </w:p>
    <w:p w:rsidR="00F4430F" w:rsidRDefault="00F4430F" w:rsidP="00B57ADE">
      <w:pPr>
        <w:spacing w:line="360" w:lineRule="auto"/>
      </w:pPr>
      <w:r>
        <w:t xml:space="preserve">    "start_time": "",</w:t>
      </w:r>
    </w:p>
    <w:p w:rsidR="00F4430F" w:rsidRDefault="00F4430F" w:rsidP="00B57ADE">
      <w:pPr>
        <w:spacing w:line="360" w:lineRule="auto"/>
      </w:pPr>
      <w:r>
        <w:t xml:space="preserve">    "end_time": ""</w:t>
      </w:r>
    </w:p>
    <w:p w:rsidR="00F4430F" w:rsidRDefault="00F4430F" w:rsidP="00B57ADE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7C00F1">
        <w:tc>
          <w:tcPr>
            <w:tcW w:w="1296" w:type="dxa"/>
            <w:shd w:val="clear" w:color="auto" w:fill="8DB3E2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action</w:t>
            </w:r>
          </w:p>
        </w:tc>
        <w:tc>
          <w:tcPr>
            <w:tcW w:w="1681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25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3169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int="eastAsia"/>
                <w:szCs w:val="21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device</w:t>
            </w:r>
          </w:p>
        </w:tc>
        <w:tc>
          <w:tcPr>
            <w:tcW w:w="1681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dnum</w:t>
            </w:r>
          </w:p>
        </w:tc>
        <w:tc>
          <w:tcPr>
            <w:tcW w:w="125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3169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设别</w:t>
            </w:r>
            <w:r w:rsidRPr="00A5251E">
              <w:rPr>
                <w:rFonts w:ascii="宋体" w:hAnsi="宋体"/>
                <w:szCs w:val="21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channel_code</w:t>
            </w:r>
          </w:p>
        </w:tc>
        <w:tc>
          <w:tcPr>
            <w:tcW w:w="125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必填</w:t>
            </w:r>
          </w:p>
        </w:tc>
        <w:tc>
          <w:tcPr>
            <w:tcW w:w="3169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频道</w:t>
            </w:r>
            <w:r w:rsidRPr="00A5251E">
              <w:rPr>
                <w:rFonts w:ascii="宋体" w:hAnsi="宋体"/>
                <w:szCs w:val="21"/>
              </w:rPr>
              <w:t xml:space="preserve">code 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start_time</w:t>
            </w:r>
          </w:p>
        </w:tc>
        <w:tc>
          <w:tcPr>
            <w:tcW w:w="125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1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3169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开始时间</w:t>
            </w:r>
          </w:p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默认当前时间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25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18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3169" w:type="dxa"/>
          </w:tcPr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结束时间</w:t>
            </w:r>
          </w:p>
          <w:p w:rsidR="00F4430F" w:rsidRPr="00A5251E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默认为当天的</w:t>
            </w:r>
            <w:r w:rsidRPr="00A5251E">
              <w:rPr>
                <w:rFonts w:ascii="宋体" w:hAnsi="宋体" w:cs="宋体"/>
                <w:szCs w:val="21"/>
              </w:rPr>
              <w:t>24</w:t>
            </w:r>
            <w:r w:rsidRPr="00A5251E">
              <w:rPr>
                <w:rFonts w:ascii="宋体" w:hAnsi="宋体" w:cs="宋体" w:hint="eastAsia"/>
                <w:szCs w:val="21"/>
              </w:rPr>
              <w:t>点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Pr="002E0677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2,</w:t>
      </w:r>
    </w:p>
    <w:p w:rsidR="00F4430F" w:rsidRDefault="00F4430F" w:rsidP="00B57ADE">
      <w:pPr>
        <w:spacing w:line="360" w:lineRule="auto"/>
      </w:pPr>
      <w:r>
        <w:t xml:space="preserve">  "channel": {</w:t>
      </w:r>
    </w:p>
    <w:p w:rsidR="00F4430F" w:rsidRDefault="00F4430F" w:rsidP="00B57ADE">
      <w:pPr>
        <w:spacing w:line="360" w:lineRule="auto"/>
      </w:pPr>
      <w:r>
        <w:t xml:space="preserve">    "name": "CCTV-1</w:t>
      </w:r>
      <w:r>
        <w:rPr>
          <w:rFonts w:hint="eastAsia"/>
        </w:rPr>
        <w:t>综合频道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"code": "cctv1",</w:t>
      </w:r>
    </w:p>
    <w:p w:rsidR="00F4430F" w:rsidRDefault="00F4430F" w:rsidP="00B57ADE">
      <w:pPr>
        <w:spacing w:line="360" w:lineRule="auto"/>
      </w:pPr>
      <w:r>
        <w:t xml:space="preserve">    "logourl": "http://epg.tv/58/994/4318/1293431899458.png",</w:t>
      </w:r>
    </w:p>
    <w:p w:rsidR="00F4430F" w:rsidRDefault="00F4430F" w:rsidP="00B57ADE">
      <w:pPr>
        <w:spacing w:line="360" w:lineRule="auto"/>
      </w:pPr>
      <w:r>
        <w:t xml:space="preserve">    "hot": "0"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"programs": [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魔幻手机</w:t>
      </w:r>
      <w:r>
        <w:t>24",</w:t>
      </w:r>
    </w:p>
    <w:p w:rsidR="00F4430F" w:rsidRDefault="00F4430F" w:rsidP="00B57ADE">
      <w:pPr>
        <w:spacing w:line="360" w:lineRule="auto"/>
      </w:pPr>
      <w:r>
        <w:t xml:space="preserve">      "date": "2012-07-20",</w:t>
      </w:r>
    </w:p>
    <w:p w:rsidR="00F4430F" w:rsidRDefault="00F4430F" w:rsidP="00B57ADE">
      <w:pPr>
        <w:spacing w:line="360" w:lineRule="auto"/>
      </w:pPr>
      <w:r>
        <w:t xml:space="preserve">      "start_time": "11:08",</w:t>
      </w:r>
    </w:p>
    <w:p w:rsidR="00F4430F" w:rsidRDefault="00F4430F" w:rsidP="00B57ADE">
      <w:pPr>
        <w:spacing w:line="360" w:lineRule="auto"/>
      </w:pPr>
      <w:r>
        <w:t xml:space="preserve">      "end_time": "12:00",</w:t>
      </w:r>
    </w:p>
    <w:p w:rsidR="00F4430F" w:rsidRDefault="00F4430F" w:rsidP="00B57ADE">
      <w:pPr>
        <w:spacing w:line="360" w:lineRule="auto"/>
      </w:pPr>
      <w:r>
        <w:t xml:space="preserve">      "wiki_id": "4d0086f02f2a241bd700c21d",</w:t>
      </w:r>
    </w:p>
    <w:p w:rsidR="00F4430F" w:rsidRDefault="00F4430F" w:rsidP="00B57ADE">
      <w:pPr>
        <w:spacing w:line="360" w:lineRule="auto"/>
      </w:pPr>
      <w:r>
        <w:t xml:space="preserve">      "wiki_cover": "http://epg.tv/94/386/5238/1319523838694.jpg",</w:t>
      </w:r>
    </w:p>
    <w:p w:rsidR="00F4430F" w:rsidRDefault="00F4430F" w:rsidP="00B57ADE">
      <w:pPr>
        <w:spacing w:line="360" w:lineRule="auto"/>
      </w:pPr>
      <w:r>
        <w:t xml:space="preserve">      "tags": [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电视剧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爱情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搞笑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魔幻</w:t>
      </w:r>
      <w:r>
        <w:t>"</w:t>
      </w:r>
    </w:p>
    <w:p w:rsidR="00F4430F" w:rsidRDefault="00F4430F" w:rsidP="00B57ADE">
      <w:pPr>
        <w:spacing w:line="360" w:lineRule="auto"/>
      </w:pPr>
      <w:r>
        <w:t xml:space="preserve">      ],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>
        <w:t xml:space="preserve">      </w:t>
      </w:r>
      <w:r w:rsidRPr="00A84C00">
        <w:rPr>
          <w:szCs w:val="21"/>
        </w:rPr>
        <w:t>"info": {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A37D5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A37D5A">
      <w:pPr>
        <w:spacing w:line="360" w:lineRule="auto"/>
      </w:pPr>
      <w:r>
        <w:t xml:space="preserve">    },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新闻联播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"date": "2012-07-20",</w:t>
      </w:r>
    </w:p>
    <w:p w:rsidR="00F4430F" w:rsidRDefault="00F4430F" w:rsidP="00B57ADE">
      <w:pPr>
        <w:spacing w:line="360" w:lineRule="auto"/>
      </w:pPr>
      <w:r>
        <w:t xml:space="preserve">      "start_time": "19:00",</w:t>
      </w:r>
    </w:p>
    <w:p w:rsidR="00F4430F" w:rsidRDefault="00F4430F" w:rsidP="00B57ADE">
      <w:pPr>
        <w:spacing w:line="360" w:lineRule="auto"/>
      </w:pPr>
      <w:r>
        <w:t xml:space="preserve">      "end_time": "19:31",</w:t>
      </w:r>
    </w:p>
    <w:p w:rsidR="00F4430F" w:rsidRDefault="00F4430F" w:rsidP="00B57ADE">
      <w:pPr>
        <w:spacing w:line="360" w:lineRule="auto"/>
      </w:pPr>
      <w:r>
        <w:t xml:space="preserve">      "wiki_id": "4eaa5a58edcd88db17001495",</w:t>
      </w:r>
    </w:p>
    <w:p w:rsidR="00F4430F" w:rsidRDefault="00F4430F" w:rsidP="00B57ADE">
      <w:pPr>
        <w:spacing w:line="360" w:lineRule="auto"/>
      </w:pPr>
      <w:r>
        <w:t xml:space="preserve">      "wiki_cover": "http://epg.tv/04/738/3408/1321340873804.jpg",</w:t>
      </w:r>
    </w:p>
    <w:p w:rsidR="00F4430F" w:rsidRDefault="00F4430F" w:rsidP="00B57ADE">
      <w:pPr>
        <w:spacing w:line="360" w:lineRule="auto"/>
      </w:pPr>
      <w:r>
        <w:t xml:space="preserve">      "tags": [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综合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热点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国内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国际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</w:t>
      </w:r>
      <w:r>
        <w:rPr>
          <w:rFonts w:hint="eastAsia"/>
        </w:rPr>
        <w:t>新闻</w:t>
      </w:r>
      <w:r>
        <w:t>"</w:t>
      </w:r>
    </w:p>
    <w:p w:rsidR="00F4430F" w:rsidRDefault="00F4430F" w:rsidP="00B57ADE">
      <w:pPr>
        <w:spacing w:line="360" w:lineRule="auto"/>
      </w:pPr>
      <w:r>
        <w:t xml:space="preserve">      ],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>
        <w:t xml:space="preserve">     </w:t>
      </w:r>
      <w:r w:rsidRPr="00A84C00">
        <w:rPr>
          <w:szCs w:val="21"/>
        </w:rPr>
        <w:t>"info": {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B85D52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B85D52">
      <w:pPr>
        <w:spacing w:line="360" w:lineRule="auto"/>
      </w:pPr>
      <w:r>
        <w:t xml:space="preserve">    }</w:t>
      </w:r>
    </w:p>
    <w:p w:rsidR="00F4430F" w:rsidRDefault="00F4430F" w:rsidP="00B57ADE">
      <w:pPr>
        <w:spacing w:line="360" w:lineRule="auto"/>
      </w:pPr>
      <w:r>
        <w:t xml:space="preserve">  ]</w:t>
      </w:r>
      <w:r w:rsidRPr="002E0677">
        <w:t xml:space="preserve"> 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 w:hint="eastAsia"/>
                <w:sz w:val="24"/>
              </w:rPr>
              <w:t>错误代码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频道代码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channel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logourl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</w:t>
            </w:r>
            <w:r>
              <w:rPr>
                <w:rFonts w:ascii="宋体" w:hAnsi="宋体"/>
                <w:sz w:val="24"/>
              </w:rPr>
              <w:t>logo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总节目数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F85693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F85693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F85693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F85693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287" w:type="dxa"/>
          </w:tcPr>
          <w:p w:rsidR="00F4430F" w:rsidRPr="00F85693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F85693">
              <w:rPr>
                <w:rFonts w:ascii="宋体"/>
                <w:sz w:val="24"/>
              </w:rPr>
              <w:t>0</w:t>
            </w:r>
            <w:r w:rsidRPr="00F85693">
              <w:rPr>
                <w:rFonts w:ascii="宋体" w:hAnsi="宋体" w:hint="eastAsia"/>
                <w:sz w:val="24"/>
              </w:rPr>
              <w:t>个或多个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节目名称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开始日期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start_time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开始时间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end_time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结束时间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 xml:space="preserve">wiki_id 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</w:rPr>
              <w:t>可能为空。即没有关联到数据。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wiki_cover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</w:t>
            </w:r>
            <w:r w:rsidRPr="00452E3A">
              <w:rPr>
                <w:rFonts w:ascii="宋体" w:hAnsi="宋体" w:hint="eastAsia"/>
                <w:sz w:val="24"/>
              </w:rPr>
              <w:t>封面图片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1972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97217">
              <w:rPr>
                <w:rFonts w:ascii="宋体" w:hAnsi="宋体"/>
                <w:sz w:val="24"/>
              </w:rPr>
              <w:t>tags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287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</w:t>
            </w:r>
            <w:r w:rsidRPr="00452E3A">
              <w:rPr>
                <w:rFonts w:ascii="宋体" w:hAnsi="宋体" w:hint="eastAsia"/>
                <w:sz w:val="24"/>
              </w:rPr>
              <w:t>关键字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1</w:t>
            </w:r>
            <w:r w:rsidRPr="00A84C00">
              <w:rPr>
                <w:rFonts w:ascii="宋体" w:hAnsi="宋体" w:hint="eastAsia"/>
                <w:szCs w:val="21"/>
              </w:rPr>
              <w:t>个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director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导演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actors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演员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area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地区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language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score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分数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/>
                <w:szCs w:val="21"/>
              </w:rPr>
              <w:t>playdate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上市日期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description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描述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>
              <w:t>programs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size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海报尺寸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A84C00" w:rsidRDefault="00F4430F" w:rsidP="006611EC">
            <w:pPr>
              <w:spacing w:line="360" w:lineRule="auto"/>
              <w:rPr>
                <w:szCs w:val="21"/>
              </w:rPr>
            </w:pPr>
            <w:r w:rsidRPr="00A84C00">
              <w:rPr>
                <w:szCs w:val="21"/>
              </w:rPr>
              <w:t>url</w:t>
            </w:r>
          </w:p>
        </w:tc>
        <w:tc>
          <w:tcPr>
            <w:tcW w:w="1258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A84C00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287" w:type="dxa"/>
          </w:tcPr>
          <w:p w:rsidR="00F4430F" w:rsidRPr="00A84C00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A84C00">
              <w:rPr>
                <w:rFonts w:ascii="宋体" w:hint="eastAsia"/>
                <w:szCs w:val="21"/>
              </w:rPr>
              <w:t>海报</w:t>
            </w:r>
            <w:r w:rsidRPr="00A84C00">
              <w:rPr>
                <w:rFonts w:ascii="宋体"/>
                <w:szCs w:val="21"/>
              </w:rPr>
              <w:t>url</w:t>
            </w:r>
            <w:r w:rsidRPr="00A84C00">
              <w:rPr>
                <w:rFonts w:ascii="宋体" w:hint="eastAsia"/>
                <w:szCs w:val="21"/>
              </w:rPr>
              <w:t>地址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81670">
        <w:rPr>
          <w:rFonts w:hint="eastAsia"/>
          <w:color w:val="000000"/>
          <w:sz w:val="24"/>
          <w:szCs w:val="24"/>
        </w:rPr>
        <w:t>获取直播的标签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"action": "GetLiveCategory",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B57ADE">
      <w:pPr>
        <w:spacing w:line="360" w:lineRule="auto"/>
      </w:pPr>
      <w:r>
        <w:t xml:space="preserve">  }</w:t>
      </w:r>
      <w:r w:rsidRPr="00E4137A">
        <w:t xml:space="preserve"> </w:t>
      </w:r>
    </w:p>
    <w:p w:rsidR="00F4430F" w:rsidRDefault="00F4430F" w:rsidP="00B57ADE">
      <w:pPr>
        <w:spacing w:line="360" w:lineRule="auto"/>
      </w:pPr>
      <w:r w:rsidRPr="00E4137A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C6621B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Pr="002E0677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8,</w:t>
      </w:r>
    </w:p>
    <w:p w:rsidR="00F4430F" w:rsidRDefault="00F4430F" w:rsidP="00B57ADE">
      <w:pPr>
        <w:spacing w:line="360" w:lineRule="auto"/>
      </w:pPr>
      <w:r>
        <w:t xml:space="preserve">  "class": [</w:t>
      </w:r>
    </w:p>
    <w:p w:rsidR="00F4430F" w:rsidRDefault="00F4430F" w:rsidP="00B57ADE">
      <w:pPr>
        <w:spacing w:line="360" w:lineRule="auto"/>
      </w:pPr>
      <w:r>
        <w:t xml:space="preserve">    "</w:t>
      </w:r>
      <w:r>
        <w:rPr>
          <w:rFonts w:hint="eastAsia"/>
        </w:rPr>
        <w:t>电视剧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</w:t>
      </w:r>
      <w:r>
        <w:rPr>
          <w:rFonts w:hint="eastAsia"/>
        </w:rPr>
        <w:t>电影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</w:t>
      </w:r>
      <w:r>
        <w:rPr>
          <w:rFonts w:hint="eastAsia"/>
        </w:rPr>
        <w:t>体育</w:t>
      </w:r>
      <w:r>
        <w:t>"</w:t>
      </w:r>
    </w:p>
    <w:p w:rsidR="00F4430F" w:rsidRDefault="00F4430F" w:rsidP="00B57ADE">
      <w:pPr>
        <w:spacing w:line="360" w:lineRule="auto"/>
      </w:pPr>
      <w:r>
        <w:t xml:space="preserve">  ]</w:t>
      </w:r>
      <w:r w:rsidRPr="002E0677">
        <w:t xml:space="preserve"> 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4430F" w:rsidRPr="00452E3A" w:rsidTr="00C6621B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0931C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class</w:t>
            </w:r>
          </w:p>
        </w:tc>
        <w:tc>
          <w:tcPr>
            <w:tcW w:w="1681" w:type="dxa"/>
          </w:tcPr>
          <w:p w:rsidR="00F4430F" w:rsidRPr="009D6737" w:rsidRDefault="00F4430F" w:rsidP="00B57ADE">
            <w:pPr>
              <w:spacing w:line="360" w:lineRule="auto"/>
              <w:rPr>
                <w:rFonts w:ascii="宋体"/>
                <w:b/>
                <w:color w:val="FF6600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array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直播标签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81670">
        <w:rPr>
          <w:rFonts w:hint="eastAsia"/>
          <w:color w:val="000000"/>
          <w:sz w:val="24"/>
          <w:szCs w:val="24"/>
        </w:rPr>
        <w:t>根据标签获取直播的节目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"GetLiveProgramesByTag",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633BFE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或者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"GetLiveProgramesByTag",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633BFE">
      <w:pPr>
        <w:spacing w:line="360" w:lineRule="auto"/>
      </w:pPr>
      <w:r>
        <w:t xml:space="preserve">  }, 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B57ADE">
      <w:pPr>
        <w:spacing w:line="360" w:lineRule="auto"/>
      </w:pPr>
      <w:r>
        <w:t xml:space="preserve">    "tag": "</w:t>
      </w:r>
      <w:r>
        <w:rPr>
          <w:rFonts w:hint="eastAsia"/>
        </w:rPr>
        <w:t>电视剧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"start_time": "",</w:t>
      </w:r>
    </w:p>
    <w:p w:rsidR="00F4430F" w:rsidRDefault="00F4430F" w:rsidP="00B57ADE">
      <w:pPr>
        <w:spacing w:line="360" w:lineRule="auto"/>
      </w:pPr>
      <w:r>
        <w:t xml:space="preserve">    "end_time": ""</w:t>
      </w:r>
    </w:p>
    <w:p w:rsidR="00F4430F" w:rsidRDefault="00F4430F" w:rsidP="00B57ADE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4430F" w:rsidRPr="00452E3A" w:rsidTr="00C77F49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tag</w:t>
            </w:r>
          </w:p>
        </w:tc>
        <w:tc>
          <w:tcPr>
            <w:tcW w:w="1258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 w:hint="eastAsia"/>
                <w:sz w:val="24"/>
              </w:rPr>
              <w:t>分类的关键字</w:t>
            </w:r>
          </w:p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如果为空，获取所有正在直播的节目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start_time</w:t>
            </w:r>
          </w:p>
        </w:tc>
        <w:tc>
          <w:tcPr>
            <w:tcW w:w="1258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 w:hint="eastAsia"/>
                <w:sz w:val="24"/>
              </w:rPr>
              <w:t>开始时间</w:t>
            </w:r>
          </w:p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 w:hint="eastAsia"/>
                <w:sz w:val="24"/>
              </w:rPr>
              <w:t>如果为空默认当前时间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end_time</w:t>
            </w:r>
          </w:p>
        </w:tc>
        <w:tc>
          <w:tcPr>
            <w:tcW w:w="1258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63409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 w:hint="eastAsia"/>
                <w:sz w:val="24"/>
              </w:rPr>
              <w:t>结束时间</w:t>
            </w:r>
          </w:p>
          <w:p w:rsidR="00F4430F" w:rsidRPr="00463409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63409">
              <w:rPr>
                <w:rFonts w:ascii="宋体" w:hAnsi="宋体" w:hint="eastAsia"/>
                <w:sz w:val="24"/>
              </w:rPr>
              <w:t>如果为空默认当前时间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1,</w:t>
      </w:r>
    </w:p>
    <w:p w:rsidR="00F4430F" w:rsidRDefault="00F4430F" w:rsidP="00B57ADE">
      <w:pPr>
        <w:spacing w:line="360" w:lineRule="auto"/>
      </w:pPr>
      <w:r>
        <w:t xml:space="preserve">  "</w:t>
      </w:r>
      <w:r w:rsidRPr="006C4B0C">
        <w:t xml:space="preserve"> </w:t>
      </w:r>
      <w:r>
        <w:t>programs ": [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"wiki_id": "4d0088352f2a241bd700cdd2",</w:t>
      </w:r>
    </w:p>
    <w:p w:rsidR="00F4430F" w:rsidRDefault="00F4430F" w:rsidP="00B57ADE">
      <w:pPr>
        <w:spacing w:line="360" w:lineRule="auto"/>
      </w:pPr>
      <w:r>
        <w:t xml:space="preserve">      "title": "</w:t>
      </w:r>
      <w:r>
        <w:rPr>
          <w:rFonts w:hint="eastAsia"/>
        </w:rPr>
        <w:t>公主嫁到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"start_time": "2012-07-20 14:53:00",</w:t>
      </w:r>
    </w:p>
    <w:p w:rsidR="00F4430F" w:rsidRDefault="00F4430F" w:rsidP="00B57ADE">
      <w:pPr>
        <w:spacing w:line="360" w:lineRule="auto"/>
      </w:pPr>
      <w:r>
        <w:t xml:space="preserve">      "end_time": "2012-07-20 15:45:00",</w:t>
      </w:r>
    </w:p>
    <w:p w:rsidR="00F4430F" w:rsidRDefault="00F4430F" w:rsidP="00B57ADE">
      <w:pPr>
        <w:spacing w:line="360" w:lineRule="auto"/>
      </w:pPr>
      <w:r>
        <w:t xml:space="preserve">      "channel_code": "cctv1",</w:t>
      </w:r>
    </w:p>
    <w:p w:rsidR="00F4430F" w:rsidRDefault="00F4430F" w:rsidP="00B57ADE">
      <w:pPr>
        <w:spacing w:line="360" w:lineRule="auto"/>
      </w:pPr>
      <w:r>
        <w:t xml:space="preserve">      "channel_name": "CCTV-1</w:t>
      </w:r>
      <w:r>
        <w:rPr>
          <w:rFonts w:hint="eastAsia"/>
        </w:rPr>
        <w:t>综合频道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"channel_logourl": "http://epg.tv/58/994/4318/1293431899458.png",</w:t>
      </w:r>
    </w:p>
    <w:p w:rsidR="00F4430F" w:rsidRDefault="00F4430F" w:rsidP="00B57ADE">
      <w:pPr>
        <w:spacing w:line="360" w:lineRule="auto"/>
      </w:pPr>
      <w:r>
        <w:t xml:space="preserve">      "info": {</w:t>
      </w:r>
    </w:p>
    <w:p w:rsidR="00F4430F" w:rsidRDefault="00F4430F" w:rsidP="00B57ADE">
      <w:pPr>
        <w:spacing w:line="360" w:lineRule="auto"/>
      </w:pPr>
      <w:r>
        <w:t xml:space="preserve">        "director": "</w:t>
      </w:r>
      <w:r>
        <w:rPr>
          <w:rFonts w:hint="eastAsia"/>
        </w:rPr>
        <w:t>方骏钊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"actors": "</w:t>
      </w:r>
      <w:r>
        <w:rPr>
          <w:rFonts w:hint="eastAsia"/>
        </w:rPr>
        <w:t>佘诗曼</w:t>
      </w:r>
      <w:r>
        <w:t>,</w:t>
      </w:r>
      <w:r>
        <w:rPr>
          <w:rFonts w:hint="eastAsia"/>
        </w:rPr>
        <w:t>杨怡</w:t>
      </w:r>
      <w:r>
        <w:t>,</w:t>
      </w:r>
      <w:r>
        <w:rPr>
          <w:rFonts w:hint="eastAsia"/>
        </w:rPr>
        <w:t>陈豪</w:t>
      </w:r>
      <w:r>
        <w:t>,</w:t>
      </w:r>
      <w:r>
        <w:rPr>
          <w:rFonts w:hint="eastAsia"/>
        </w:rPr>
        <w:t>郑嘉颖</w:t>
      </w:r>
      <w:r>
        <w:t>,</w:t>
      </w:r>
      <w:r>
        <w:rPr>
          <w:rFonts w:hint="eastAsia"/>
        </w:rPr>
        <w:t>米雪</w:t>
      </w:r>
      <w:r>
        <w:t>,</w:t>
      </w:r>
      <w:r>
        <w:rPr>
          <w:rFonts w:hint="eastAsia"/>
        </w:rPr>
        <w:t>关菊英</w:t>
      </w:r>
      <w:r>
        <w:t>,</w:t>
      </w:r>
      <w:r>
        <w:rPr>
          <w:rFonts w:hint="eastAsia"/>
        </w:rPr>
        <w:t>惠英红</w:t>
      </w:r>
      <w:r>
        <w:t>,</w:t>
      </w:r>
      <w:r>
        <w:rPr>
          <w:rFonts w:hint="eastAsia"/>
        </w:rPr>
        <w:t>谢雪心</w:t>
      </w:r>
      <w:r>
        <w:t>,</w:t>
      </w:r>
      <w:r>
        <w:rPr>
          <w:rFonts w:hint="eastAsia"/>
        </w:rPr>
        <w:t>李国麟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"type":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古装</w:t>
      </w:r>
      <w:r>
        <w:t>,</w:t>
      </w:r>
      <w:r>
        <w:rPr>
          <w:rFonts w:hint="eastAsia"/>
        </w:rPr>
        <w:t>喜剧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"area": "</w:t>
      </w:r>
      <w:r>
        <w:rPr>
          <w:rFonts w:hint="eastAsia"/>
        </w:rPr>
        <w:t>香港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"language": "</w:t>
      </w:r>
      <w:r>
        <w:rPr>
          <w:rFonts w:hint="eastAsia"/>
        </w:rPr>
        <w:t>普通话</w:t>
      </w:r>
      <w:r>
        <w:t>,</w:t>
      </w:r>
      <w:r>
        <w:rPr>
          <w:rFonts w:hint="eastAsia"/>
        </w:rPr>
        <w:t>粤语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"score": 0,</w:t>
      </w:r>
    </w:p>
    <w:p w:rsidR="00F4430F" w:rsidRDefault="00F4430F" w:rsidP="00B57ADE">
      <w:pPr>
        <w:spacing w:line="360" w:lineRule="auto"/>
      </w:pPr>
      <w:r>
        <w:t xml:space="preserve">        "playdate": "2010"</w:t>
      </w:r>
    </w:p>
    <w:p w:rsidR="00F4430F" w:rsidRDefault="00F4430F" w:rsidP="00B57ADE">
      <w:pPr>
        <w:spacing w:line="360" w:lineRule="auto"/>
      </w:pPr>
      <w:r>
        <w:t xml:space="preserve">      },</w:t>
      </w:r>
    </w:p>
    <w:p w:rsidR="00F4430F" w:rsidRDefault="00F4430F" w:rsidP="00B57ADE">
      <w:pPr>
        <w:spacing w:line="360" w:lineRule="auto"/>
      </w:pPr>
      <w:r>
        <w:t xml:space="preserve">      "description": "</w:t>
      </w:r>
      <w:r>
        <w:rPr>
          <w:rFonts w:hint="eastAsia"/>
        </w:rPr>
        <w:t>李唐皇帝疼爱三公主，但三公主任性野蛮，无人肯娶。金府乃京城最大的金饰制造坊，金老爷因为好心帮人而受骗，金家四子长治为了挽救家业，答应娶三公主为妻，以换取皇宫金银器的制造权。</w:t>
      </w:r>
      <w:r>
        <w:t>\r\n\r\n</w:t>
      </w:r>
      <w:r>
        <w:rPr>
          <w:rFonts w:hint="eastAsia"/>
        </w:rPr>
        <w:t>野蛮公主带着庞大的公主府随嫁团队嫁入金家，与金家各人针锋相对，引起连串风波。三公主与长治相处日难，本自愿离去，及后误会长治在外面说自己坏话，于是斗气留下。二人在互相斗法之下，反而斗出了感情。最后金家因罪遭抄家，三公主为了救金家，假意与长治离异，实则暗中助金家渡过危机……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"posters": [</w:t>
      </w:r>
    </w:p>
    <w:p w:rsidR="00F4430F" w:rsidRDefault="00F4430F" w:rsidP="00B57ADE">
      <w:pPr>
        <w:spacing w:line="360" w:lineRule="auto"/>
      </w:pPr>
      <w:r>
        <w:t xml:space="preserve">          {</w:t>
      </w:r>
    </w:p>
    <w:p w:rsidR="00F4430F" w:rsidRDefault="00F4430F" w:rsidP="00B57ADE">
      <w:pPr>
        <w:spacing w:line="360" w:lineRule="auto"/>
      </w:pPr>
      <w:r>
        <w:t xml:space="preserve">            "type": "small",</w:t>
      </w:r>
    </w:p>
    <w:p w:rsidR="00F4430F" w:rsidRDefault="00F4430F" w:rsidP="00B57ADE">
      <w:pPr>
        <w:spacing w:line="360" w:lineRule="auto"/>
      </w:pPr>
      <w:r>
        <w:t xml:space="preserve">            "size": "120*160",</w:t>
      </w:r>
    </w:p>
    <w:p w:rsidR="00F4430F" w:rsidRDefault="00F4430F" w:rsidP="00B57ADE">
      <w:pPr>
        <w:spacing w:line="360" w:lineRule="auto"/>
      </w:pPr>
      <w:r>
        <w:t xml:space="preserve">            "url": "http://epg.tv/thumb/120/160/1320892980430.jpg"</w:t>
      </w:r>
    </w:p>
    <w:p w:rsidR="00F4430F" w:rsidRDefault="00F4430F" w:rsidP="00B57ADE">
      <w:pPr>
        <w:spacing w:line="360" w:lineRule="auto"/>
      </w:pPr>
      <w:r>
        <w:t xml:space="preserve">          },</w:t>
      </w:r>
    </w:p>
    <w:p w:rsidR="00F4430F" w:rsidRDefault="00F4430F" w:rsidP="00B57ADE">
      <w:pPr>
        <w:spacing w:line="360" w:lineRule="auto"/>
      </w:pPr>
      <w:r>
        <w:t xml:space="preserve">          {</w:t>
      </w:r>
    </w:p>
    <w:p w:rsidR="00F4430F" w:rsidRDefault="00F4430F" w:rsidP="00B57ADE">
      <w:pPr>
        <w:spacing w:line="360" w:lineRule="auto"/>
      </w:pPr>
      <w:r>
        <w:t xml:space="preserve">            "type": "big",</w:t>
      </w:r>
    </w:p>
    <w:p w:rsidR="00F4430F" w:rsidRDefault="00F4430F" w:rsidP="00B57ADE">
      <w:pPr>
        <w:spacing w:line="360" w:lineRule="auto"/>
      </w:pPr>
      <w:r>
        <w:t xml:space="preserve">            "size": "240*320",</w:t>
      </w:r>
    </w:p>
    <w:p w:rsidR="00F4430F" w:rsidRDefault="00F4430F" w:rsidP="00B57ADE">
      <w:pPr>
        <w:spacing w:line="360" w:lineRule="auto"/>
      </w:pPr>
      <w:r>
        <w:t xml:space="preserve">            "url": "http://epg.tv/thumb/240/320/1320892980430.jpg"</w:t>
      </w:r>
    </w:p>
    <w:p w:rsidR="00F4430F" w:rsidRDefault="00F4430F" w:rsidP="00B57ADE">
      <w:pPr>
        <w:spacing w:line="360" w:lineRule="auto"/>
      </w:pPr>
      <w:r>
        <w:t xml:space="preserve">          },</w:t>
      </w:r>
    </w:p>
    <w:p w:rsidR="00F4430F" w:rsidRDefault="00F4430F" w:rsidP="00B57ADE">
      <w:pPr>
        <w:spacing w:line="360" w:lineRule="auto"/>
      </w:pPr>
      <w:r>
        <w:t xml:space="preserve">          {</w:t>
      </w:r>
    </w:p>
    <w:p w:rsidR="00F4430F" w:rsidRDefault="00F4430F" w:rsidP="00B57ADE">
      <w:pPr>
        <w:spacing w:line="360" w:lineRule="auto"/>
      </w:pPr>
      <w:r>
        <w:t xml:space="preserve">            "type": "max",</w:t>
      </w:r>
    </w:p>
    <w:p w:rsidR="00F4430F" w:rsidRDefault="00F4430F" w:rsidP="00B57ADE">
      <w:pPr>
        <w:spacing w:line="360" w:lineRule="auto"/>
      </w:pPr>
      <w:r>
        <w:t xml:space="preserve">            "size": "1240*460",</w:t>
      </w:r>
    </w:p>
    <w:p w:rsidR="00F4430F" w:rsidRDefault="00F4430F" w:rsidP="00B57ADE">
      <w:pPr>
        <w:spacing w:line="360" w:lineRule="auto"/>
      </w:pPr>
      <w:r>
        <w:t xml:space="preserve">            "url": "http://epg.tv/thumb/1240/460/1320892980430.jpg"</w:t>
      </w:r>
    </w:p>
    <w:p w:rsidR="00F4430F" w:rsidRDefault="00F4430F" w:rsidP="00B57ADE">
      <w:pPr>
        <w:spacing w:line="360" w:lineRule="auto"/>
      </w:pPr>
      <w:r>
        <w:t xml:space="preserve">          }</w:t>
      </w:r>
    </w:p>
    <w:p w:rsidR="00F4430F" w:rsidRDefault="00F4430F" w:rsidP="00B57ADE">
      <w:pPr>
        <w:spacing w:line="360" w:lineRule="auto"/>
      </w:pPr>
      <w:r>
        <w:t xml:space="preserve">        ]</w:t>
      </w:r>
    </w:p>
    <w:p w:rsidR="00F4430F" w:rsidRDefault="00F4430F" w:rsidP="00B57ADE">
      <w:pPr>
        <w:spacing w:line="360" w:lineRule="auto"/>
      </w:pPr>
      <w:r>
        <w:t xml:space="preserve">    }</w:t>
      </w:r>
    </w:p>
    <w:p w:rsidR="00F4430F" w:rsidRDefault="00F4430F" w:rsidP="00B57ADE">
      <w:pPr>
        <w:spacing w:line="360" w:lineRule="auto"/>
      </w:pPr>
      <w:r>
        <w:t xml:space="preserve">  ]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"/>
        <w:gridCol w:w="1259"/>
        <w:gridCol w:w="2016"/>
        <w:gridCol w:w="1334"/>
        <w:gridCol w:w="3954"/>
      </w:tblGrid>
      <w:tr w:rsidR="00F4430F" w:rsidRPr="00452E3A" w:rsidTr="009416FF">
        <w:tc>
          <w:tcPr>
            <w:tcW w:w="1260" w:type="dxa"/>
            <w:gridSpan w:val="2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201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334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39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/>
                <w:sz w:val="24"/>
              </w:rPr>
              <w:t>0</w:t>
            </w:r>
            <w:r w:rsidRPr="00E719E0">
              <w:rPr>
                <w:rFonts w:ascii="宋体" w:hAnsi="宋体" w:hint="eastAsia"/>
                <w:sz w:val="24"/>
              </w:rPr>
              <w:t>个或多个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wiki_</w:t>
            </w:r>
            <w:r w:rsidRPr="00452E3A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媒资</w:t>
            </w:r>
            <w:r w:rsidRPr="00452E3A"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影视名称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start_time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节目开始时间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9724E5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24E5">
              <w:rPr>
                <w:rFonts w:ascii="宋体" w:hAnsi="宋体"/>
                <w:sz w:val="24"/>
              </w:rPr>
              <w:t>end_time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节目结束时间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9724E5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24E5">
              <w:rPr>
                <w:rFonts w:ascii="宋体" w:hAnsi="宋体"/>
                <w:sz w:val="24"/>
              </w:rPr>
              <w:t>channel_code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频道号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9724E5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24E5">
              <w:rPr>
                <w:rFonts w:ascii="宋体" w:hAnsi="宋体"/>
                <w:sz w:val="24"/>
              </w:rPr>
              <w:t>channel_name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频道名称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9724E5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24E5">
              <w:rPr>
                <w:rFonts w:ascii="宋体" w:hAnsi="宋体"/>
                <w:sz w:val="24"/>
              </w:rPr>
              <w:t>channel_logourl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频道</w:t>
            </w:r>
            <w:r>
              <w:rPr>
                <w:rFonts w:ascii="宋体" w:hAnsi="宋体"/>
                <w:sz w:val="24"/>
              </w:rPr>
              <w:t>logo</w:t>
            </w:r>
          </w:p>
        </w:tc>
      </w:tr>
      <w:tr w:rsidR="00F4430F" w:rsidRPr="00452E3A" w:rsidTr="006611EC">
        <w:tc>
          <w:tcPr>
            <w:tcW w:w="1260" w:type="dxa"/>
            <w:gridSpan w:val="2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类型，如武侠、警匪等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地区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配音语言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得分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201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playdate</w:t>
            </w:r>
          </w:p>
        </w:tc>
        <w:tc>
          <w:tcPr>
            <w:tcW w:w="1334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39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上映日期，格式</w:t>
            </w:r>
            <w:r w:rsidRPr="00452E3A">
              <w:rPr>
                <w:rFonts w:ascii="宋体" w:hAnsi="宋体"/>
                <w:sz w:val="24"/>
              </w:rPr>
              <w:t>yyyy-MM-dd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9403C1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403C1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9403C1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403C1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334" w:type="dxa"/>
          </w:tcPr>
          <w:p w:rsidR="00F4430F" w:rsidRPr="009403C1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403C1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9403C1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影片描述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array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海报类型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海报尺寸</w:t>
            </w:r>
          </w:p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格式：宽</w:t>
            </w:r>
            <w:r w:rsidRPr="00E719E0">
              <w:rPr>
                <w:rFonts w:ascii="宋体" w:hAnsi="宋体"/>
                <w:sz w:val="24"/>
              </w:rPr>
              <w:t>*</w:t>
            </w:r>
            <w:r w:rsidRPr="00E719E0">
              <w:rPr>
                <w:rFonts w:ascii="宋体" w:hAnsi="宋体" w:hint="eastAsia"/>
                <w:sz w:val="24"/>
              </w:rPr>
              <w:t>高，单位：像素</w:t>
            </w:r>
          </w:p>
        </w:tc>
      </w:tr>
      <w:tr w:rsidR="00F4430F" w:rsidRPr="00452E3A" w:rsidTr="006611EC">
        <w:trPr>
          <w:gridBefore w:val="1"/>
        </w:trPr>
        <w:tc>
          <w:tcPr>
            <w:tcW w:w="1260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2016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334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3958" w:type="dxa"/>
          </w:tcPr>
          <w:p w:rsidR="00F4430F" w:rsidRPr="00E719E0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719E0">
              <w:rPr>
                <w:rFonts w:ascii="宋体" w:hAnsi="宋体" w:hint="eastAsia"/>
                <w:sz w:val="24"/>
              </w:rPr>
              <w:t>海报图片</w:t>
            </w:r>
            <w:r w:rsidRPr="00E719E0">
              <w:rPr>
                <w:rFonts w:ascii="宋体" w:hAnsi="宋体"/>
                <w:sz w:val="24"/>
              </w:rPr>
              <w:t>url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81670">
        <w:rPr>
          <w:rFonts w:hint="eastAsia"/>
          <w:color w:val="000000"/>
          <w:sz w:val="24"/>
          <w:szCs w:val="24"/>
        </w:rPr>
        <w:t>获取频道的推荐节目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rFonts w:hint="eastAsia"/>
          <w:szCs w:val="21"/>
        </w:rPr>
        <w:t>接口说明：无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rFonts w:hint="eastAsia"/>
          <w:szCs w:val="21"/>
        </w:rPr>
        <w:t>请求数据：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>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"action": "GetRecommendByChannel",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"device": 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"dnum": "123"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},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"param": 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ab/>
        <w:t>"channel_code": "cctv1"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}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>}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rFonts w:hint="eastAsia"/>
          <w:szCs w:val="21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D539BD" w:rsidTr="009416FF">
        <w:tc>
          <w:tcPr>
            <w:tcW w:w="1296" w:type="dxa"/>
            <w:shd w:val="clear" w:color="auto" w:fill="8DB3E2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action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int="eastAsia"/>
                <w:szCs w:val="21"/>
              </w:rPr>
              <w:t>比填</w:t>
            </w:r>
          </w:p>
        </w:tc>
        <w:tc>
          <w:tcPr>
            <w:tcW w:w="3169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int="eastAsia"/>
                <w:szCs w:val="21"/>
              </w:rPr>
              <w:t>方法名称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device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dnum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选填</w:t>
            </w:r>
          </w:p>
        </w:tc>
        <w:tc>
          <w:tcPr>
            <w:tcW w:w="3169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设别</w:t>
            </w:r>
            <w:r w:rsidRPr="00D539BD">
              <w:rPr>
                <w:rFonts w:ascii="宋体" w:hAnsi="宋体"/>
                <w:szCs w:val="21"/>
              </w:rPr>
              <w:t>ID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channel_code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1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int="eastAsia"/>
                <w:szCs w:val="21"/>
              </w:rPr>
              <w:t>比填</w:t>
            </w:r>
          </w:p>
        </w:tc>
        <w:tc>
          <w:tcPr>
            <w:tcW w:w="3169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频道号</w:t>
            </w:r>
          </w:p>
        </w:tc>
      </w:tr>
    </w:tbl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rFonts w:hint="eastAsia"/>
          <w:szCs w:val="21"/>
        </w:rPr>
        <w:t>响应数据：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>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"error": 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"code": 0,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"info": ""</w:t>
      </w:r>
    </w:p>
    <w:p w:rsidR="00F4430F" w:rsidRPr="00D539BD" w:rsidRDefault="00F4430F" w:rsidP="00E22792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},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"total": 1,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"media</w:t>
      </w:r>
      <w:r>
        <w:rPr>
          <w:szCs w:val="21"/>
        </w:rPr>
        <w:t>s</w:t>
      </w:r>
      <w:r w:rsidRPr="00D539BD">
        <w:rPr>
          <w:szCs w:val="21"/>
        </w:rPr>
        <w:t>": [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</w:t>
      </w:r>
      <w:r>
        <w:rPr>
          <w:szCs w:val="21"/>
        </w:rPr>
        <w:t>wiki_</w:t>
      </w:r>
      <w:r w:rsidRPr="00D539BD">
        <w:rPr>
          <w:szCs w:val="21"/>
        </w:rPr>
        <w:t>id": "4d12de51edcd88ff49000033",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"title": "</w:t>
      </w:r>
      <w:r w:rsidRPr="00D539BD">
        <w:rPr>
          <w:rFonts w:hint="eastAsia"/>
          <w:szCs w:val="21"/>
        </w:rPr>
        <w:t>生活早参考</w:t>
      </w:r>
      <w:r w:rsidRPr="00D539BD">
        <w:rPr>
          <w:szCs w:val="21"/>
        </w:rPr>
        <w:t>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"playtime": "</w:t>
      </w:r>
      <w:r w:rsidRPr="00D539BD">
        <w:rPr>
          <w:rFonts w:hint="eastAsia"/>
          <w:szCs w:val="21"/>
        </w:rPr>
        <w:t>每周一至周五</w:t>
      </w:r>
      <w:r w:rsidRPr="00D539BD">
        <w:rPr>
          <w:szCs w:val="21"/>
        </w:rPr>
        <w:t xml:space="preserve"> 08:35",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"remark": "</w:t>
      </w:r>
      <w:r w:rsidRPr="00D539BD">
        <w:rPr>
          <w:rFonts w:hint="eastAsia"/>
          <w:szCs w:val="21"/>
        </w:rPr>
        <w:t>力做老百姓身边信得过的生活参谋</w:t>
      </w:r>
      <w:r w:rsidRPr="00D539BD">
        <w:rPr>
          <w:szCs w:val="21"/>
        </w:rPr>
        <w:t>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"img": "http://</w:t>
      </w:r>
      <w:r>
        <w:rPr>
          <w:szCs w:val="21"/>
        </w:rPr>
        <w:t>epg.tv</w:t>
      </w:r>
      <w:r w:rsidRPr="00D539BD">
        <w:rPr>
          <w:szCs w:val="21"/>
        </w:rPr>
        <w:t>/67/935/0500/1320050093567.jpg",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"info": {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"director": "",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"actors": "",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"type": "</w:t>
      </w:r>
      <w:r w:rsidRPr="00D539BD">
        <w:rPr>
          <w:rFonts w:hint="eastAsia"/>
          <w:szCs w:val="21"/>
        </w:rPr>
        <w:t>综合</w:t>
      </w:r>
      <w:r w:rsidRPr="00D539BD">
        <w:rPr>
          <w:szCs w:val="21"/>
        </w:rPr>
        <w:t>,</w:t>
      </w:r>
      <w:r w:rsidRPr="00D539BD">
        <w:rPr>
          <w:rFonts w:hint="eastAsia"/>
          <w:szCs w:val="21"/>
        </w:rPr>
        <w:t>民生</w:t>
      </w:r>
      <w:r w:rsidRPr="00D539BD">
        <w:rPr>
          <w:szCs w:val="21"/>
        </w:rPr>
        <w:t>,</w:t>
      </w:r>
      <w:r w:rsidRPr="00D539BD">
        <w:rPr>
          <w:rFonts w:hint="eastAsia"/>
          <w:szCs w:val="21"/>
        </w:rPr>
        <w:t>社会</w:t>
      </w:r>
      <w:r w:rsidRPr="00D539BD">
        <w:rPr>
          <w:szCs w:val="21"/>
        </w:rPr>
        <w:t>,</w:t>
      </w:r>
      <w:r w:rsidRPr="00D539BD">
        <w:rPr>
          <w:rFonts w:hint="eastAsia"/>
          <w:szCs w:val="21"/>
        </w:rPr>
        <w:t>生活</w:t>
      </w:r>
      <w:r w:rsidRPr="00D539BD">
        <w:rPr>
          <w:szCs w:val="21"/>
        </w:rPr>
        <w:t>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"area": "</w:t>
      </w:r>
      <w:r w:rsidRPr="00D539BD">
        <w:rPr>
          <w:rFonts w:hint="eastAsia"/>
          <w:szCs w:val="21"/>
        </w:rPr>
        <w:t>中国大陆</w:t>
      </w:r>
      <w:r w:rsidRPr="00D539BD">
        <w:rPr>
          <w:szCs w:val="21"/>
        </w:rPr>
        <w:t>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"language": "</w:t>
      </w:r>
      <w:r w:rsidRPr="00D539BD">
        <w:rPr>
          <w:rFonts w:hint="eastAsia"/>
          <w:szCs w:val="21"/>
        </w:rPr>
        <w:t>普通话</w:t>
      </w:r>
      <w:r w:rsidRPr="00D539BD">
        <w:rPr>
          <w:szCs w:val="21"/>
        </w:rPr>
        <w:t>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"score": 0,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"playdate": "",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"praise": 0,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"dispraise": 0,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"source": "",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  "prefer": "</w:t>
      </w:r>
      <w:r w:rsidRPr="00D539BD">
        <w:rPr>
          <w:rFonts w:hint="eastAsia"/>
          <w:szCs w:val="21"/>
        </w:rPr>
        <w:t>奇艺</w:t>
      </w:r>
      <w:r w:rsidRPr="00D539BD">
        <w:rPr>
          <w:szCs w:val="21"/>
        </w:rPr>
        <w:t>"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},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  "description": "</w:t>
      </w:r>
      <w:r w:rsidRPr="00D539BD">
        <w:rPr>
          <w:rFonts w:hint="eastAsia"/>
          <w:szCs w:val="21"/>
        </w:rPr>
        <w:t>《生活早参考》是中央电视台综合一套早间推出的一档全新生活服务类栏目，这是中央电视台一套着力打造的民生类服务节目，也是权威媒体一次有特色、有意义的尝试。栏目对观众生活中的困惑进行深层次地解读、科学性地求证，做老百姓身边信得过的生活参谋。</w:t>
      </w:r>
      <w:r w:rsidRPr="00D539BD">
        <w:rPr>
          <w:szCs w:val="21"/>
        </w:rPr>
        <w:t xml:space="preserve"> \r\n\r\n</w:t>
      </w:r>
      <w:r w:rsidRPr="00D539BD">
        <w:rPr>
          <w:rFonts w:hint="eastAsia"/>
          <w:szCs w:val="21"/>
        </w:rPr>
        <w:t>该节目呈现的都是和日常生活息息相关的内容，并为观众提供一些服务性的参考。每期节目时长</w:t>
      </w:r>
      <w:r w:rsidRPr="00D539BD">
        <w:rPr>
          <w:szCs w:val="21"/>
        </w:rPr>
        <w:t>50</w:t>
      </w:r>
      <w:r w:rsidRPr="00D539BD">
        <w:rPr>
          <w:rFonts w:hint="eastAsia"/>
          <w:szCs w:val="21"/>
        </w:rPr>
        <w:t>分钟，节目形式活泼，舞台新颖时尚，除了打造颇有特色的五人主持群外，节目还将邀请事件当事人和专家亲临现场，为观众的生活解难题、支妙招。</w:t>
      </w:r>
      <w:r w:rsidRPr="00D539BD">
        <w:rPr>
          <w:szCs w:val="21"/>
        </w:rPr>
        <w:t>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DA79CA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 xml:space="preserve">    }</w:t>
      </w:r>
    </w:p>
    <w:p w:rsidR="00F4430F" w:rsidRPr="00D539BD" w:rsidRDefault="00F4430F" w:rsidP="00392DCD">
      <w:pPr>
        <w:spacing w:line="360" w:lineRule="auto"/>
        <w:rPr>
          <w:szCs w:val="21"/>
        </w:rPr>
      </w:pPr>
      <w:r>
        <w:rPr>
          <w:szCs w:val="21"/>
        </w:rPr>
        <w:t xml:space="preserve">  ]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szCs w:val="21"/>
        </w:rPr>
        <w:t>}</w:t>
      </w:r>
    </w:p>
    <w:p w:rsidR="00F4430F" w:rsidRPr="00D539BD" w:rsidRDefault="00F4430F" w:rsidP="00D539BD">
      <w:pPr>
        <w:spacing w:line="360" w:lineRule="auto"/>
        <w:rPr>
          <w:szCs w:val="21"/>
        </w:rPr>
      </w:pPr>
      <w:r w:rsidRPr="00D539BD">
        <w:rPr>
          <w:rFonts w:hint="eastAsia"/>
          <w:szCs w:val="21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int="eastAsia"/>
                <w:szCs w:val="21"/>
              </w:rPr>
              <w:t>错误代码，</w:t>
            </w:r>
            <w:r w:rsidRPr="00D539BD">
              <w:rPr>
                <w:rFonts w:ascii="宋体"/>
                <w:szCs w:val="21"/>
              </w:rPr>
              <w:t>0</w:t>
            </w:r>
            <w:r w:rsidRPr="00D539BD">
              <w:rPr>
                <w:rFonts w:ascii="宋体" w:hint="eastAsia"/>
                <w:szCs w:val="21"/>
              </w:rPr>
              <w:t>表示无错误，非</w:t>
            </w:r>
            <w:r w:rsidRPr="00D539BD">
              <w:rPr>
                <w:rFonts w:ascii="宋体"/>
                <w:szCs w:val="21"/>
              </w:rPr>
              <w:t>0</w:t>
            </w:r>
            <w:r w:rsidRPr="00D539BD">
              <w:rPr>
                <w:rFonts w:ascii="宋体" w:hint="eastAsia"/>
                <w:szCs w:val="21"/>
              </w:rPr>
              <w:t>表示有错误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错误信息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总记录数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/>
                <w:szCs w:val="21"/>
              </w:rPr>
              <w:t>0</w:t>
            </w:r>
            <w:r w:rsidRPr="00D539BD">
              <w:rPr>
                <w:rFonts w:ascii="宋体" w:hAnsi="宋体" w:hint="eastAsia"/>
                <w:szCs w:val="21"/>
              </w:rPr>
              <w:t>个或多个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影视</w:t>
            </w:r>
            <w:r w:rsidRPr="00D539BD">
              <w:rPr>
                <w:rFonts w:ascii="宋体" w:hAnsi="宋体"/>
                <w:szCs w:val="21"/>
              </w:rPr>
              <w:t>id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title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影视名称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playtime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播放时间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remark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简单描述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img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节目标志图片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唯一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director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导演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actors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演员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类型，如武侠、警匪等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area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地区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language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配音语言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score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playdate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上映日期，格式</w:t>
            </w:r>
            <w:r w:rsidRPr="00D539BD">
              <w:rPr>
                <w:rFonts w:ascii="宋体" w:hAnsi="宋体"/>
                <w:szCs w:val="21"/>
              </w:rPr>
              <w:t>yyyy-MM-dd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media</w:t>
            </w: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posters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唯一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海报数量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posters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一个或多个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海报类型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size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海报尺寸</w:t>
            </w:r>
          </w:p>
          <w:p w:rsidR="00F4430F" w:rsidRPr="00D539BD" w:rsidRDefault="00F4430F" w:rsidP="00D539BD">
            <w:pPr>
              <w:spacing w:line="360" w:lineRule="auto"/>
              <w:rPr>
                <w:rFonts w:asci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格式：宽</w:t>
            </w:r>
            <w:r w:rsidRPr="00D539BD">
              <w:rPr>
                <w:rFonts w:ascii="宋体" w:hAnsi="宋体"/>
                <w:szCs w:val="21"/>
              </w:rPr>
              <w:t>*</w:t>
            </w:r>
            <w:r w:rsidRPr="00D539BD">
              <w:rPr>
                <w:rFonts w:ascii="宋体" w:hAnsi="宋体" w:hint="eastAsia"/>
                <w:szCs w:val="21"/>
              </w:rPr>
              <w:t>高，单位：像素</w:t>
            </w:r>
          </w:p>
        </w:tc>
      </w:tr>
      <w:tr w:rsidR="00F4430F" w:rsidRPr="00D539BD" w:rsidTr="006611EC">
        <w:tc>
          <w:tcPr>
            <w:tcW w:w="1296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poster</w:t>
            </w:r>
          </w:p>
        </w:tc>
        <w:tc>
          <w:tcPr>
            <w:tcW w:w="1681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258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D539BD" w:rsidRDefault="00F4430F" w:rsidP="00D539BD">
            <w:pPr>
              <w:spacing w:line="360" w:lineRule="auto"/>
              <w:rPr>
                <w:rFonts w:ascii="宋体" w:hAnsi="宋体"/>
                <w:szCs w:val="21"/>
              </w:rPr>
            </w:pPr>
            <w:r w:rsidRPr="00D539BD">
              <w:rPr>
                <w:rFonts w:ascii="宋体" w:hAnsi="宋体" w:hint="eastAsia"/>
                <w:szCs w:val="21"/>
              </w:rPr>
              <w:t>海报图片</w:t>
            </w:r>
            <w:r w:rsidRPr="00D539BD">
              <w:rPr>
                <w:rFonts w:ascii="宋体" w:hAnsi="宋体"/>
                <w:szCs w:val="21"/>
              </w:rPr>
              <w:t>url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81670">
        <w:rPr>
          <w:rFonts w:hint="eastAsia"/>
          <w:color w:val="000000"/>
          <w:sz w:val="24"/>
          <w:szCs w:val="24"/>
        </w:rPr>
        <w:t>搜索节目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"SearchProgram",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32699B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B57ADE">
      <w:pPr>
        <w:spacing w:line="360" w:lineRule="auto"/>
      </w:pPr>
      <w:r>
        <w:t xml:space="preserve">    "key": "</w:t>
      </w:r>
      <w:r>
        <w:rPr>
          <w:rFonts w:hint="eastAsia"/>
        </w:rPr>
        <w:t>还珠格格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"start_time": "",</w:t>
      </w:r>
    </w:p>
    <w:p w:rsidR="00F4430F" w:rsidRDefault="00F4430F" w:rsidP="00B57ADE">
      <w:pPr>
        <w:spacing w:line="360" w:lineRule="auto"/>
      </w:pPr>
      <w:r>
        <w:t xml:space="preserve">    "end_time": ""</w:t>
      </w:r>
    </w:p>
    <w:p w:rsidR="00F4430F" w:rsidRDefault="00F4430F" w:rsidP="00B57ADE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key</w:t>
            </w:r>
          </w:p>
        </w:tc>
        <w:tc>
          <w:tcPr>
            <w:tcW w:w="125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 w:hint="eastAsia"/>
                <w:sz w:val="24"/>
              </w:rPr>
              <w:t>关键字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start_time</w:t>
            </w:r>
          </w:p>
        </w:tc>
        <w:tc>
          <w:tcPr>
            <w:tcW w:w="125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11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选填</w:t>
            </w:r>
          </w:p>
        </w:tc>
        <w:tc>
          <w:tcPr>
            <w:tcW w:w="3169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 w:hint="eastAsia"/>
                <w:sz w:val="24"/>
              </w:rPr>
              <w:t>开始时间</w:t>
            </w:r>
          </w:p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 w:hint="eastAsia"/>
                <w:sz w:val="24"/>
              </w:rPr>
              <w:t>默认当前时间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end_time</w:t>
            </w:r>
          </w:p>
        </w:tc>
        <w:tc>
          <w:tcPr>
            <w:tcW w:w="125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1118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选填</w:t>
            </w:r>
          </w:p>
        </w:tc>
        <w:tc>
          <w:tcPr>
            <w:tcW w:w="3169" w:type="dxa"/>
          </w:tcPr>
          <w:p w:rsidR="00F4430F" w:rsidRPr="001B691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 w:hint="eastAsia"/>
                <w:sz w:val="24"/>
              </w:rPr>
              <w:t>结束时间</w:t>
            </w:r>
          </w:p>
          <w:p w:rsidR="00F4430F" w:rsidRPr="001B6917" w:rsidRDefault="00F4430F" w:rsidP="00E07021">
            <w:pPr>
              <w:spacing w:line="360" w:lineRule="auto"/>
              <w:rPr>
                <w:rFonts w:ascii="宋体"/>
                <w:sz w:val="24"/>
              </w:rPr>
            </w:pPr>
            <w:r w:rsidRPr="001B6917">
              <w:rPr>
                <w:rFonts w:ascii="宋体" w:hAnsi="宋体" w:hint="eastAsia"/>
                <w:sz w:val="24"/>
              </w:rPr>
              <w:t>默认当</w:t>
            </w:r>
            <w:r>
              <w:rPr>
                <w:rFonts w:ascii="宋体" w:hAnsi="宋体" w:hint="eastAsia"/>
                <w:sz w:val="24"/>
              </w:rPr>
              <w:t>天</w:t>
            </w:r>
            <w:r>
              <w:rPr>
                <w:rFonts w:ascii="宋体" w:hAnsi="宋体"/>
                <w:sz w:val="24"/>
              </w:rPr>
              <w:t>24</w:t>
            </w:r>
            <w:r>
              <w:rPr>
                <w:rFonts w:ascii="宋体" w:hAnsi="宋体" w:hint="eastAsia"/>
                <w:sz w:val="24"/>
              </w:rPr>
              <w:t>点之前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086293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2</w:t>
      </w:r>
    </w:p>
    <w:p w:rsidR="00F4430F" w:rsidRDefault="00F4430F" w:rsidP="00B57ADE">
      <w:pPr>
        <w:spacing w:line="360" w:lineRule="auto"/>
      </w:pPr>
      <w:r>
        <w:t xml:space="preserve">  "programs": [</w:t>
      </w:r>
    </w:p>
    <w:p w:rsidR="00F4430F" w:rsidRDefault="00F4430F" w:rsidP="00625DCA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"channel_code": "</w:t>
      </w:r>
      <w:r>
        <w:rPr>
          <w:rFonts w:hint="eastAsia"/>
        </w:rPr>
        <w:t>河北卫视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"channel_name": "</w:t>
      </w:r>
      <w:r>
        <w:rPr>
          <w:rFonts w:hint="eastAsia"/>
        </w:rPr>
        <w:t>河北卫视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"channel_logo": "http://epg.tv/24/366/4240/1293424036624.png",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情感剧场：济公游记</w:t>
      </w:r>
      <w:r>
        <w:t>5",</w:t>
      </w:r>
    </w:p>
    <w:p w:rsidR="00F4430F" w:rsidRDefault="00F4430F" w:rsidP="00B57ADE">
      <w:pPr>
        <w:spacing w:line="360" w:lineRule="auto"/>
      </w:pPr>
      <w:r>
        <w:t xml:space="preserve">      "date": "2012-07-20",</w:t>
      </w:r>
    </w:p>
    <w:p w:rsidR="00F4430F" w:rsidRDefault="00F4430F" w:rsidP="00B57ADE">
      <w:pPr>
        <w:spacing w:line="360" w:lineRule="auto"/>
      </w:pPr>
      <w:r>
        <w:t xml:space="preserve">      "start_time": "2012-07-20 15:42:00",</w:t>
      </w:r>
    </w:p>
    <w:p w:rsidR="00F4430F" w:rsidRDefault="00F4430F" w:rsidP="00B57ADE">
      <w:pPr>
        <w:spacing w:line="360" w:lineRule="auto"/>
      </w:pPr>
      <w:r>
        <w:t xml:space="preserve">      "end_time": "2012-07-20 16:41:00",</w:t>
      </w:r>
    </w:p>
    <w:p w:rsidR="00F4430F" w:rsidRDefault="00F4430F" w:rsidP="00B57ADE">
      <w:pPr>
        <w:spacing w:line="360" w:lineRule="auto"/>
      </w:pPr>
      <w:r>
        <w:t xml:space="preserve">      "wiki_id": "4d007def2f2a241bd7000281",</w:t>
      </w:r>
    </w:p>
    <w:p w:rsidR="00F4430F" w:rsidRDefault="00F4430F" w:rsidP="00B57ADE">
      <w:pPr>
        <w:spacing w:line="360" w:lineRule="auto"/>
      </w:pPr>
      <w:r>
        <w:t xml:space="preserve">      "wiki_cover": "http://epg.tv/84/576/8528/1300852857684.jpg",</w:t>
      </w:r>
    </w:p>
    <w:p w:rsidR="00F4430F" w:rsidRDefault="00F4430F" w:rsidP="00B57ADE">
      <w:pPr>
        <w:spacing w:line="360" w:lineRule="auto"/>
      </w:pPr>
      <w:r>
        <w:t xml:space="preserve">      "tags":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名著</w:t>
      </w:r>
      <w:r>
        <w:t>,</w:t>
      </w:r>
      <w:r>
        <w:rPr>
          <w:rFonts w:hint="eastAsia"/>
        </w:rPr>
        <w:t>古装</w:t>
      </w:r>
      <w: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>
        <w:t xml:space="preserve">      </w:t>
      </w:r>
      <w:r w:rsidRPr="00A84C00">
        <w:rPr>
          <w:szCs w:val="21"/>
        </w:rPr>
        <w:t>"info":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086293">
      <w:pPr>
        <w:spacing w:line="360" w:lineRule="auto"/>
      </w:pPr>
      <w:r>
        <w:t xml:space="preserve">    },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"channel_id": "192",</w:t>
      </w:r>
    </w:p>
    <w:p w:rsidR="00F4430F" w:rsidRDefault="00F4430F" w:rsidP="00B57ADE">
      <w:pPr>
        <w:spacing w:line="360" w:lineRule="auto"/>
      </w:pPr>
      <w:r>
        <w:t xml:space="preserve">      "channel_code": "ef1fce69a9e1b3a587ca734302400107",</w:t>
      </w:r>
    </w:p>
    <w:p w:rsidR="00F4430F" w:rsidRDefault="00F4430F" w:rsidP="00B57ADE">
      <w:pPr>
        <w:spacing w:line="360" w:lineRule="auto"/>
      </w:pPr>
      <w:r>
        <w:t xml:space="preserve">      "channel_name": "</w:t>
      </w:r>
      <w:r>
        <w:rPr>
          <w:rFonts w:hint="eastAsia"/>
        </w:rPr>
        <w:t>河北卫视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"channel_logo": "http://epg.tv/24/366/4240/1293424036624.png",</w:t>
      </w:r>
    </w:p>
    <w:p w:rsidR="00F4430F" w:rsidRDefault="00F4430F" w:rsidP="00B57ADE">
      <w:pPr>
        <w:spacing w:line="360" w:lineRule="auto"/>
      </w:pPr>
      <w:r>
        <w:t xml:space="preserve">      "name": "</w:t>
      </w:r>
      <w:r>
        <w:rPr>
          <w:rFonts w:hint="eastAsia"/>
        </w:rPr>
        <w:t>情感剧场：济公游记</w:t>
      </w:r>
      <w:r>
        <w:t>6",</w:t>
      </w:r>
    </w:p>
    <w:p w:rsidR="00F4430F" w:rsidRDefault="00F4430F" w:rsidP="00B57ADE">
      <w:pPr>
        <w:spacing w:line="360" w:lineRule="auto"/>
      </w:pPr>
      <w:r>
        <w:t xml:space="preserve">      "date": "2012-07-20",</w:t>
      </w:r>
    </w:p>
    <w:p w:rsidR="00F4430F" w:rsidRDefault="00F4430F" w:rsidP="00B57ADE">
      <w:pPr>
        <w:spacing w:line="360" w:lineRule="auto"/>
      </w:pPr>
      <w:r>
        <w:t xml:space="preserve">      "start_time": "2012-07-20 16:41:00",</w:t>
      </w:r>
    </w:p>
    <w:p w:rsidR="00F4430F" w:rsidRDefault="00F4430F" w:rsidP="00B57ADE">
      <w:pPr>
        <w:spacing w:line="360" w:lineRule="auto"/>
      </w:pPr>
      <w:r>
        <w:t xml:space="preserve">      "end_time": "2012-07-20 17:40:00",</w:t>
      </w:r>
    </w:p>
    <w:p w:rsidR="00F4430F" w:rsidRDefault="00F4430F" w:rsidP="00B57ADE">
      <w:pPr>
        <w:spacing w:line="360" w:lineRule="auto"/>
      </w:pPr>
      <w:r>
        <w:t xml:space="preserve">      "wiki_id": "4d007def2f2a241bd7000281",</w:t>
      </w:r>
    </w:p>
    <w:p w:rsidR="00F4430F" w:rsidRDefault="00F4430F" w:rsidP="00B57ADE">
      <w:pPr>
        <w:spacing w:line="360" w:lineRule="auto"/>
      </w:pPr>
      <w:r>
        <w:t xml:space="preserve">      "wiki_cover": "http://epg.tv/84/576/8528/1300852857684.jpg",</w:t>
      </w:r>
    </w:p>
    <w:p w:rsidR="00F4430F" w:rsidRDefault="00F4430F" w:rsidP="00B57ADE">
      <w:pPr>
        <w:spacing w:line="360" w:lineRule="auto"/>
      </w:pPr>
      <w:r>
        <w:t xml:space="preserve">      "tags":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名著</w:t>
      </w:r>
      <w:r>
        <w:t>,</w:t>
      </w:r>
      <w:r>
        <w:rPr>
          <w:rFonts w:hint="eastAsia"/>
        </w:rPr>
        <w:t>古装</w:t>
      </w:r>
      <w: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>
        <w:t xml:space="preserve">       </w:t>
      </w:r>
      <w:r w:rsidRPr="00A84C00">
        <w:rPr>
          <w:szCs w:val="21"/>
        </w:rPr>
        <w:t>"info":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"director": "</w:t>
      </w:r>
      <w:r w:rsidRPr="00A84C00">
        <w:rPr>
          <w:rFonts w:hint="eastAsia"/>
          <w:szCs w:val="21"/>
        </w:rPr>
        <w:t>杨阳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"actors": "</w:t>
      </w:r>
      <w:r w:rsidRPr="00A84C00">
        <w:rPr>
          <w:rFonts w:hint="eastAsia"/>
          <w:szCs w:val="21"/>
        </w:rPr>
        <w:t>黄志忠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任泉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果静林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甘婷婷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甄锡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"type": "</w:t>
      </w:r>
      <w:r w:rsidRPr="00A84C00">
        <w:rPr>
          <w:rFonts w:hint="eastAsia"/>
          <w:szCs w:val="21"/>
        </w:rPr>
        <w:t>电视剧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军事</w:t>
      </w:r>
      <w:r w:rsidRPr="00A84C00">
        <w:rPr>
          <w:szCs w:val="21"/>
        </w:rPr>
        <w:t>,</w:t>
      </w:r>
      <w:r w:rsidRPr="00A84C00">
        <w:rPr>
          <w:rFonts w:hint="eastAsia"/>
          <w:szCs w:val="21"/>
        </w:rPr>
        <w:t>战争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"area": "</w:t>
      </w:r>
      <w:r w:rsidRPr="00A84C00">
        <w:rPr>
          <w:rFonts w:hint="eastAsia"/>
          <w:szCs w:val="21"/>
        </w:rPr>
        <w:t>中国大陆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"language": "</w:t>
      </w:r>
      <w:r w:rsidRPr="00A84C00">
        <w:rPr>
          <w:rFonts w:hint="eastAsia"/>
          <w:szCs w:val="21"/>
        </w:rPr>
        <w:t>普通话</w:t>
      </w:r>
      <w:r w:rsidRPr="00A84C00">
        <w:rPr>
          <w:szCs w:val="21"/>
        </w:rPr>
        <w:t>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"score": 0,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"playdate": "2011"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"description": "</w:t>
      </w:r>
      <w:r w:rsidRPr="00A84C00">
        <w:rPr>
          <w:rFonts w:hint="eastAsia"/>
          <w:szCs w:val="21"/>
        </w:rPr>
        <w:t>《新亮剑》由浙江广播电视集团（浙江卫视）等出品，黄志忠、果静林、任泉、甘婷婷</w:t>
      </w:r>
      <w:r w:rsidRPr="00A84C00">
        <w:rPr>
          <w:szCs w:val="21"/>
        </w:rPr>
        <w:t>…",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"poster": [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Default="00F4430F" w:rsidP="00086293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086293">
      <w:pPr>
        <w:spacing w:line="360" w:lineRule="auto"/>
      </w:pPr>
      <w:r>
        <w:t xml:space="preserve">    }</w:t>
      </w:r>
    </w:p>
    <w:p w:rsidR="00F4430F" w:rsidRDefault="00F4430F" w:rsidP="00086293">
      <w:pPr>
        <w:spacing w:line="360" w:lineRule="auto"/>
      </w:pPr>
      <w:r>
        <w:t xml:space="preserve">  ]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4430F" w:rsidRPr="00452E3A" w:rsidTr="004B6E51">
        <w:tc>
          <w:tcPr>
            <w:tcW w:w="1296" w:type="dxa"/>
            <w:shd w:val="clear" w:color="auto" w:fill="8DB3E2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错误代码，</w:t>
            </w:r>
          </w:p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0</w:t>
            </w:r>
            <w:r w:rsidRPr="008E78DC">
              <w:rPr>
                <w:rFonts w:ascii="宋体" w:hint="eastAsia"/>
                <w:szCs w:val="21"/>
              </w:rPr>
              <w:t>表示无错误，非</w:t>
            </w:r>
            <w:r w:rsidRPr="008E78DC">
              <w:rPr>
                <w:rFonts w:ascii="宋体"/>
                <w:szCs w:val="21"/>
              </w:rPr>
              <w:t>0</w:t>
            </w:r>
            <w:r w:rsidRPr="008E78DC">
              <w:rPr>
                <w:rFonts w:ascii="宋体" w:hint="eastAsia"/>
                <w:szCs w:val="21"/>
              </w:rPr>
              <w:t>表示有错误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error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错误信息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总记录数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0</w:t>
            </w:r>
            <w:r w:rsidRPr="008E78DC">
              <w:rPr>
                <w:rFonts w:ascii="宋体" w:hAnsi="宋体" w:hint="eastAsia"/>
                <w:szCs w:val="21"/>
              </w:rPr>
              <w:t>或者多个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channel_name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频道名称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channel_</w:t>
            </w:r>
            <w:r w:rsidRPr="008E78DC">
              <w:rPr>
                <w:szCs w:val="21"/>
              </w:rPr>
              <w:t xml:space="preserve"> c</w:t>
            </w:r>
            <w:r w:rsidRPr="008E78DC">
              <w:rPr>
                <w:rFonts w:ascii="宋体" w:hAnsi="宋体"/>
                <w:szCs w:val="21"/>
              </w:rPr>
              <w:t>ode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频道</w:t>
            </w:r>
            <w:r w:rsidRPr="008E78DC">
              <w:rPr>
                <w:rFonts w:ascii="宋体"/>
                <w:szCs w:val="21"/>
              </w:rPr>
              <w:t>code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channel_logo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频道</w:t>
            </w:r>
            <w:r w:rsidRPr="008E78DC">
              <w:rPr>
                <w:rFonts w:ascii="宋体"/>
                <w:szCs w:val="21"/>
              </w:rPr>
              <w:t>logo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节目名称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开始日期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start_time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 xml:space="preserve">wiki_id 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B5598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 xml:space="preserve">wiki_id </w:t>
            </w:r>
            <w:r w:rsidRPr="008E78DC">
              <w:rPr>
                <w:rFonts w:ascii="宋体" w:hAnsi="宋体" w:hint="eastAsia"/>
                <w:szCs w:val="21"/>
              </w:rPr>
              <w:t>可能为空。即没有关联到数据。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wiki_cover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wiki</w:t>
            </w:r>
            <w:r w:rsidRPr="008E78DC">
              <w:rPr>
                <w:rFonts w:ascii="宋体" w:hAnsi="宋体" w:hint="eastAsia"/>
                <w:szCs w:val="21"/>
              </w:rPr>
              <w:t>封面图片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tags</w:t>
            </w:r>
          </w:p>
        </w:tc>
        <w:tc>
          <w:tcPr>
            <w:tcW w:w="1258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B57ADE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wiki</w:t>
            </w:r>
            <w:r w:rsidRPr="008E78DC">
              <w:rPr>
                <w:rFonts w:ascii="宋体" w:hAnsi="宋体" w:hint="eastAsia"/>
                <w:szCs w:val="21"/>
              </w:rPr>
              <w:t>关键字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 w:hint="eastAsia"/>
                <w:szCs w:val="21"/>
              </w:rPr>
              <w:t>节点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1</w:t>
            </w:r>
            <w:r w:rsidRPr="008E78DC">
              <w:rPr>
                <w:rFonts w:ascii="宋体" w:hAnsi="宋体" w:hint="eastAsia"/>
                <w:szCs w:val="21"/>
              </w:rPr>
              <w:t>个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director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导演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actors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演员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area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地区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language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语言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score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分数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info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/>
                <w:szCs w:val="21"/>
              </w:rPr>
              <w:t>playdate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上市日期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szCs w:val="21"/>
              </w:rPr>
              <w:t>description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描述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programs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海报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type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海报类型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size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海报尺寸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poster</w:t>
            </w:r>
            <w:r>
              <w:rPr>
                <w:szCs w:val="21"/>
              </w:rPr>
              <w:t>s</w:t>
            </w:r>
          </w:p>
        </w:tc>
        <w:tc>
          <w:tcPr>
            <w:tcW w:w="1681" w:type="dxa"/>
          </w:tcPr>
          <w:p w:rsidR="00F4430F" w:rsidRPr="008E78DC" w:rsidRDefault="00F4430F" w:rsidP="006611EC">
            <w:pPr>
              <w:spacing w:line="360" w:lineRule="auto"/>
              <w:rPr>
                <w:szCs w:val="21"/>
              </w:rPr>
            </w:pPr>
            <w:r w:rsidRPr="008E78DC">
              <w:rPr>
                <w:szCs w:val="21"/>
              </w:rPr>
              <w:t>url</w:t>
            </w:r>
          </w:p>
        </w:tc>
        <w:tc>
          <w:tcPr>
            <w:tcW w:w="1258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 w:hAnsi="宋体"/>
                <w:szCs w:val="21"/>
              </w:rPr>
            </w:pPr>
            <w:r w:rsidRPr="008E78DC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4333" w:type="dxa"/>
          </w:tcPr>
          <w:p w:rsidR="00F4430F" w:rsidRPr="008E78DC" w:rsidRDefault="00F4430F" w:rsidP="006611EC">
            <w:pPr>
              <w:spacing w:line="360" w:lineRule="auto"/>
              <w:rPr>
                <w:rFonts w:ascii="宋体"/>
                <w:szCs w:val="21"/>
              </w:rPr>
            </w:pPr>
            <w:r w:rsidRPr="008E78DC">
              <w:rPr>
                <w:rFonts w:ascii="宋体" w:hint="eastAsia"/>
                <w:szCs w:val="21"/>
              </w:rPr>
              <w:t>海报</w:t>
            </w:r>
            <w:r w:rsidRPr="008E78DC">
              <w:rPr>
                <w:rFonts w:ascii="宋体"/>
                <w:szCs w:val="21"/>
              </w:rPr>
              <w:t>url</w:t>
            </w:r>
            <w:r w:rsidRPr="008E78DC">
              <w:rPr>
                <w:rFonts w:ascii="宋体" w:hint="eastAsia"/>
                <w:szCs w:val="21"/>
              </w:rPr>
              <w:t>地址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539B7">
        <w:rPr>
          <w:rFonts w:hint="eastAsia"/>
          <w:color w:val="000000"/>
          <w:sz w:val="24"/>
          <w:szCs w:val="24"/>
        </w:rPr>
        <w:t>搜索</w:t>
      </w:r>
      <w:r w:rsidRPr="002539B7">
        <w:rPr>
          <w:color w:val="000000"/>
          <w:sz w:val="24"/>
          <w:szCs w:val="24"/>
        </w:rPr>
        <w:t>wiki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"SearchWiki",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"1234"</w:t>
      </w:r>
    </w:p>
    <w:p w:rsidR="00F4430F" w:rsidRDefault="00F4430F" w:rsidP="00AE6F9A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5A4278">
      <w:pPr>
        <w:spacing w:line="360" w:lineRule="auto"/>
      </w:pPr>
      <w:r>
        <w:t xml:space="preserve">    "keyword": "</w:t>
      </w:r>
      <w:r>
        <w:rPr>
          <w:rFonts w:hint="eastAsia"/>
        </w:rPr>
        <w:t>宫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"page": 1,</w:t>
      </w:r>
    </w:p>
    <w:p w:rsidR="00F4430F" w:rsidRDefault="00F4430F" w:rsidP="00B57ADE">
      <w:pPr>
        <w:spacing w:line="360" w:lineRule="auto"/>
      </w:pPr>
      <w:r>
        <w:t xml:space="preserve">    "size": 10</w:t>
      </w:r>
    </w:p>
    <w:p w:rsidR="00F4430F" w:rsidRDefault="00F4430F" w:rsidP="00B57ADE">
      <w:pPr>
        <w:spacing w:line="360" w:lineRule="auto"/>
      </w:pPr>
      <w:r>
        <w:t xml:space="preserve">  }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6D15CC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B9794D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9794D">
              <w:rPr>
                <w:rFonts w:ascii="宋体" w:hAnsi="宋体"/>
                <w:sz w:val="24"/>
              </w:rPr>
              <w:t>keyword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搜索关键字</w:t>
            </w:r>
          </w:p>
          <w:p w:rsidR="00F4430F" w:rsidRDefault="00F4430F" w:rsidP="0028335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title:</w:t>
            </w:r>
            <w:r>
              <w:rPr>
                <w:rFonts w:ascii="宋体" w:hAnsi="宋体" w:hint="eastAsia"/>
                <w:sz w:val="24"/>
                <w:szCs w:val="24"/>
              </w:rPr>
              <w:t>名称</w:t>
            </w:r>
            <w:r>
              <w:rPr>
                <w:rFonts w:ascii="宋体"/>
                <w:sz w:val="24"/>
                <w:szCs w:val="24"/>
              </w:rPr>
              <w:br/>
            </w:r>
            <w:r w:rsidRPr="006B1528">
              <w:rPr>
                <w:rFonts w:ascii="宋体"/>
                <w:sz w:val="24"/>
                <w:szCs w:val="24"/>
              </w:rPr>
              <w:t>alias</w:t>
            </w:r>
            <w:r>
              <w:rPr>
                <w:rFonts w:ascii="宋体"/>
                <w:sz w:val="24"/>
                <w:szCs w:val="24"/>
              </w:rPr>
              <w:t>:</w:t>
            </w:r>
            <w:r>
              <w:rPr>
                <w:rFonts w:ascii="宋体" w:hint="eastAsia"/>
                <w:sz w:val="24"/>
                <w:szCs w:val="24"/>
              </w:rPr>
              <w:t>别名</w:t>
            </w:r>
          </w:p>
          <w:p w:rsidR="00F4430F" w:rsidRDefault="00F4430F" w:rsidP="0028335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director:</w:t>
            </w:r>
            <w:r>
              <w:rPr>
                <w:rFonts w:ascii="宋体" w:hAnsi="宋体" w:hint="eastAsia"/>
                <w:sz w:val="24"/>
                <w:szCs w:val="24"/>
              </w:rPr>
              <w:t>导演</w:t>
            </w:r>
          </w:p>
          <w:p w:rsidR="00F4430F" w:rsidRDefault="00F4430F" w:rsidP="0028335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E0995">
              <w:rPr>
                <w:rFonts w:ascii="宋体" w:hAnsi="宋体"/>
                <w:sz w:val="24"/>
                <w:szCs w:val="24"/>
              </w:rPr>
              <w:t>starring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sz w:val="24"/>
                <w:szCs w:val="24"/>
              </w:rPr>
              <w:t>演员</w:t>
            </w:r>
          </w:p>
          <w:p w:rsidR="00F4430F" w:rsidRDefault="00F4430F" w:rsidP="00D03FFA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E0995">
              <w:rPr>
                <w:rFonts w:ascii="宋体" w:hAnsi="宋体"/>
                <w:sz w:val="24"/>
                <w:szCs w:val="24"/>
              </w:rPr>
              <w:t>area</w:t>
            </w:r>
            <w:r>
              <w:rPr>
                <w:rFonts w:ascii="宋体" w:hAnsi="宋体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sz w:val="24"/>
                <w:szCs w:val="24"/>
              </w:rPr>
              <w:t>地区</w:t>
            </w:r>
          </w:p>
          <w:p w:rsidR="00F4430F" w:rsidRDefault="00F4430F" w:rsidP="00D03FFA">
            <w:pPr>
              <w:spacing w:line="360" w:lineRule="auto"/>
              <w:rPr>
                <w:rFonts w:ascii="宋体"/>
                <w:sz w:val="24"/>
              </w:rPr>
            </w:pPr>
            <w:r w:rsidRPr="00D03FFA">
              <w:rPr>
                <w:rFonts w:ascii="宋体"/>
                <w:sz w:val="24"/>
              </w:rPr>
              <w:t>model</w:t>
            </w:r>
            <w:r>
              <w:rPr>
                <w:rFonts w:ascii="宋体"/>
                <w:sz w:val="24"/>
              </w:rPr>
              <w:t>:[</w:t>
            </w:r>
            <w:r>
              <w:t xml:space="preserve"> film|</w:t>
            </w:r>
            <w:r w:rsidRPr="00D03FFA">
              <w:rPr>
                <w:rFonts w:ascii="宋体"/>
                <w:sz w:val="24"/>
              </w:rPr>
              <w:t>teleplay</w:t>
            </w:r>
            <w:r>
              <w:rPr>
                <w:rFonts w:ascii="宋体"/>
                <w:sz w:val="24"/>
              </w:rPr>
              <w:t>]</w:t>
            </w:r>
          </w:p>
          <w:p w:rsidR="00F4430F" w:rsidRPr="00452E3A" w:rsidRDefault="00F4430F" w:rsidP="00D03FFA">
            <w:pPr>
              <w:spacing w:line="360" w:lineRule="auto"/>
              <w:rPr>
                <w:rFonts w:ascii="宋体"/>
                <w:sz w:val="24"/>
              </w:rPr>
            </w:pPr>
            <w:r w:rsidRPr="006C2AF5">
              <w:rPr>
                <w:rFonts w:ascii="宋体"/>
                <w:sz w:val="24"/>
              </w:rPr>
              <w:t>released</w:t>
            </w:r>
            <w:r>
              <w:rPr>
                <w:rFonts w:ascii="宋体"/>
                <w:sz w:val="24"/>
              </w:rPr>
              <w:t>:</w:t>
            </w:r>
            <w:r>
              <w:rPr>
                <w:rFonts w:ascii="宋体" w:hint="eastAsia"/>
                <w:sz w:val="24"/>
              </w:rPr>
              <w:t>上映时间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B9794D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9794D">
              <w:rPr>
                <w:rFonts w:ascii="宋体" w:hAnsi="宋体"/>
                <w:sz w:val="24"/>
              </w:rPr>
              <w:t>page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页码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B9794D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9794D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每页的数量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5D377A">
      <w:pPr>
        <w:spacing w:line="360" w:lineRule="auto"/>
      </w:pPr>
      <w:r>
        <w:t xml:space="preserve">  "total": 20,</w:t>
      </w:r>
    </w:p>
    <w:p w:rsidR="00F4430F" w:rsidRDefault="00F4430F" w:rsidP="00B57ADE">
      <w:pPr>
        <w:spacing w:line="360" w:lineRule="auto"/>
      </w:pPr>
      <w:r>
        <w:t xml:space="preserve">  "medias": [</w:t>
      </w:r>
    </w:p>
    <w:p w:rsidR="00F4430F" w:rsidRDefault="00F4430F" w:rsidP="00B57ADE">
      <w:pPr>
        <w:spacing w:line="360" w:lineRule="auto"/>
      </w:pPr>
      <w:r>
        <w:t xml:space="preserve">    {</w:t>
      </w:r>
    </w:p>
    <w:p w:rsidR="00F4430F" w:rsidRDefault="00F4430F" w:rsidP="00B57ADE">
      <w:pPr>
        <w:spacing w:line="360" w:lineRule="auto"/>
      </w:pPr>
      <w:r>
        <w:t xml:space="preserve">      "wiki_id": "4d0080102f2a241bd7004b6b",</w:t>
      </w:r>
    </w:p>
    <w:p w:rsidR="00F4430F" w:rsidRDefault="00F4430F" w:rsidP="00B57ADE">
      <w:pPr>
        <w:spacing w:line="360" w:lineRule="auto"/>
      </w:pPr>
      <w:r>
        <w:t xml:space="preserve">      "title": "</w:t>
      </w:r>
      <w:r>
        <w:rPr>
          <w:rFonts w:hint="eastAsia"/>
        </w:rPr>
        <w:t>璇宫艳舞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"info": {</w:t>
      </w:r>
    </w:p>
    <w:p w:rsidR="00F4430F" w:rsidRDefault="00F4430F" w:rsidP="00B57ADE">
      <w:pPr>
        <w:spacing w:line="360" w:lineRule="auto"/>
      </w:pPr>
      <w:r>
        <w:t xml:space="preserve">        "director": "</w:t>
      </w:r>
      <w:r>
        <w:rPr>
          <w:rFonts w:hint="eastAsia"/>
        </w:rPr>
        <w:t>比利·怀尔德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"actors": "</w:t>
      </w:r>
      <w:r>
        <w:rPr>
          <w:rFonts w:hint="eastAsia"/>
        </w:rPr>
        <w:t>宾·克罗斯拜</w:t>
      </w:r>
      <w:r>
        <w:t>,</w:t>
      </w:r>
      <w:r>
        <w:rPr>
          <w:rFonts w:hint="eastAsia"/>
        </w:rPr>
        <w:t>琼·芳登</w:t>
      </w:r>
      <w:r>
        <w:t>,</w:t>
      </w:r>
      <w:r>
        <w:rPr>
          <w:rFonts w:hint="eastAsia"/>
        </w:rPr>
        <w:t>罗兰·卡尔弗</w:t>
      </w:r>
      <w:r>
        <w:t>,</w:t>
      </w:r>
      <w:r>
        <w:rPr>
          <w:rFonts w:hint="eastAsia"/>
        </w:rPr>
        <w:t>露西尔·沃森</w:t>
      </w:r>
      <w:r>
        <w:t>,</w:t>
      </w:r>
      <w:r>
        <w:rPr>
          <w:rFonts w:hint="eastAsia"/>
        </w:rPr>
        <w:t>理查·海恩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"type": "</w:t>
      </w:r>
      <w:r>
        <w:rPr>
          <w:rFonts w:hint="eastAsia"/>
        </w:rPr>
        <w:t>电影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  "area": "</w:t>
      </w:r>
      <w:r>
        <w:rPr>
          <w:rFonts w:hint="eastAsia"/>
        </w:rPr>
        <w:t>台湾</w:t>
      </w:r>
      <w:r>
        <w:t xml:space="preserve"> ",</w:t>
      </w:r>
    </w:p>
    <w:p w:rsidR="00F4430F" w:rsidRDefault="00F4430F" w:rsidP="00B57ADE">
      <w:pPr>
        <w:spacing w:line="360" w:lineRule="auto"/>
      </w:pPr>
      <w:r>
        <w:t xml:space="preserve">        "language": "",</w:t>
      </w:r>
    </w:p>
    <w:p w:rsidR="00F4430F" w:rsidRDefault="00F4430F" w:rsidP="00B57ADE">
      <w:pPr>
        <w:spacing w:line="360" w:lineRule="auto"/>
      </w:pPr>
      <w:r>
        <w:t xml:space="preserve">        "score": 0,</w:t>
      </w:r>
    </w:p>
    <w:p w:rsidR="00F4430F" w:rsidRDefault="00F4430F" w:rsidP="00B57ADE">
      <w:pPr>
        <w:spacing w:line="360" w:lineRule="auto"/>
      </w:pPr>
      <w:r>
        <w:t xml:space="preserve">        "playdate": "",</w:t>
      </w:r>
    </w:p>
    <w:p w:rsidR="00F4430F" w:rsidRDefault="00F4430F" w:rsidP="00B57ADE">
      <w:pPr>
        <w:spacing w:line="360" w:lineRule="auto"/>
      </w:pPr>
      <w:r>
        <w:t xml:space="preserve">        "praise": 0,</w:t>
      </w:r>
    </w:p>
    <w:p w:rsidR="00F4430F" w:rsidRDefault="00F4430F" w:rsidP="00B57ADE">
      <w:pPr>
        <w:spacing w:line="360" w:lineRule="auto"/>
      </w:pPr>
      <w:r>
        <w:t xml:space="preserve">        "dispraise": 0,</w:t>
      </w:r>
    </w:p>
    <w:p w:rsidR="00F4430F" w:rsidRDefault="00F4430F" w:rsidP="00B57ADE">
      <w:pPr>
        <w:spacing w:line="360" w:lineRule="auto"/>
      </w:pPr>
      <w:r>
        <w:t xml:space="preserve">        "source": "",</w:t>
      </w:r>
    </w:p>
    <w:p w:rsidR="00F4430F" w:rsidRDefault="00F4430F" w:rsidP="00B57ADE">
      <w:pPr>
        <w:spacing w:line="360" w:lineRule="auto"/>
      </w:pPr>
      <w:r>
        <w:t xml:space="preserve">        "prefer": "</w:t>
      </w:r>
      <w:r>
        <w:rPr>
          <w:rFonts w:hint="eastAsia"/>
        </w:rPr>
        <w:t>奇艺</w:t>
      </w:r>
      <w:r>
        <w:t>"</w:t>
      </w:r>
    </w:p>
    <w:p w:rsidR="00F4430F" w:rsidRDefault="00F4430F" w:rsidP="00B57ADE">
      <w:pPr>
        <w:spacing w:line="360" w:lineRule="auto"/>
      </w:pPr>
      <w:r>
        <w:t xml:space="preserve">      },</w:t>
      </w:r>
    </w:p>
    <w:p w:rsidR="00F4430F" w:rsidRDefault="00F4430F" w:rsidP="00B57ADE">
      <w:pPr>
        <w:spacing w:line="360" w:lineRule="auto"/>
      </w:pPr>
      <w:r>
        <w:t xml:space="preserve">      "description": "",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Pr="00A84C00" w:rsidRDefault="00F4430F" w:rsidP="00BD368F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B57ADE">
      <w:pPr>
        <w:spacing w:line="360" w:lineRule="auto"/>
      </w:pPr>
      <w:r>
        <w:t xml:space="preserve">    }</w:t>
      </w:r>
    </w:p>
    <w:p w:rsidR="00F4430F" w:rsidRDefault="00F4430F" w:rsidP="00B57ADE">
      <w:pPr>
        <w:spacing w:line="360" w:lineRule="auto"/>
      </w:pPr>
      <w:r>
        <w:t xml:space="preserve">  ]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0B529C">
        <w:tc>
          <w:tcPr>
            <w:tcW w:w="1242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26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/>
                <w:sz w:val="24"/>
              </w:rPr>
              <w:t>0</w:t>
            </w:r>
            <w:r w:rsidRPr="00977C92">
              <w:rPr>
                <w:rFonts w:ascii="宋体" w:hAnsi="宋体" w:hint="eastAsia"/>
                <w:sz w:val="24"/>
              </w:rPr>
              <w:t>个或多个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6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影视</w:t>
            </w:r>
            <w:r w:rsidRPr="00977C92"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6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影视名称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977C92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类型，如武侠、警匪等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地区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配音语言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得分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playdate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上映日期，格式</w:t>
            </w:r>
            <w:r w:rsidRPr="00452E3A">
              <w:rPr>
                <w:rFonts w:ascii="宋体" w:hAnsi="宋体"/>
                <w:sz w:val="24"/>
              </w:rPr>
              <w:t>yyyy-MM-dd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medias</w:t>
            </w:r>
          </w:p>
        </w:tc>
        <w:tc>
          <w:tcPr>
            <w:tcW w:w="168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26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array</w:t>
            </w:r>
          </w:p>
        </w:tc>
        <w:tc>
          <w:tcPr>
            <w:tcW w:w="433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海报类型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6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海报尺寸，格式：宽</w:t>
            </w:r>
            <w:r w:rsidRPr="00EB5727">
              <w:rPr>
                <w:rFonts w:ascii="宋体" w:hAnsi="宋体"/>
                <w:sz w:val="24"/>
              </w:rPr>
              <w:t>*</w:t>
            </w:r>
            <w:r w:rsidRPr="00EB5727">
              <w:rPr>
                <w:rFonts w:ascii="宋体" w:hAnsi="宋体" w:hint="eastAsia"/>
                <w:sz w:val="24"/>
              </w:rPr>
              <w:t>高，单位：像素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海报图片</w:t>
            </w:r>
            <w:r w:rsidRPr="00EB5727">
              <w:rPr>
                <w:rFonts w:ascii="宋体" w:hAnsi="宋体"/>
                <w:sz w:val="24"/>
              </w:rPr>
              <w:t>url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539B7">
        <w:rPr>
          <w:rFonts w:hint="eastAsia"/>
          <w:color w:val="000000"/>
          <w:sz w:val="24"/>
          <w:szCs w:val="24"/>
        </w:rPr>
        <w:t>获取</w:t>
      </w:r>
      <w:r w:rsidRPr="002539B7">
        <w:rPr>
          <w:color w:val="000000"/>
          <w:sz w:val="24"/>
          <w:szCs w:val="24"/>
        </w:rPr>
        <w:t>wiki</w:t>
      </w:r>
      <w:r w:rsidRPr="002539B7">
        <w:rPr>
          <w:rFonts w:hint="eastAsia"/>
          <w:color w:val="000000"/>
          <w:sz w:val="24"/>
          <w:szCs w:val="24"/>
        </w:rPr>
        <w:t>详情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"GetWikiInfo",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4D0650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B57ADE">
      <w:pPr>
        <w:spacing w:line="360" w:lineRule="auto"/>
      </w:pPr>
      <w:r>
        <w:t xml:space="preserve">    "wiki_id": "4f863f3cb49566840f000000"</w:t>
      </w:r>
    </w:p>
    <w:p w:rsidR="00F4430F" w:rsidRDefault="00F4430F" w:rsidP="00B57ADE">
      <w:pPr>
        <w:spacing w:line="360" w:lineRule="auto"/>
      </w:pPr>
      <w:r>
        <w:t xml:space="preserve">  } 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384491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wiki_id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wiki_id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1,</w:t>
      </w:r>
    </w:p>
    <w:p w:rsidR="00F4430F" w:rsidRDefault="00F4430F" w:rsidP="00B57ADE">
      <w:pPr>
        <w:spacing w:line="360" w:lineRule="auto"/>
      </w:pPr>
      <w:r>
        <w:t xml:space="preserve">  "media": {</w:t>
      </w:r>
    </w:p>
    <w:p w:rsidR="00F4430F" w:rsidRDefault="00F4430F" w:rsidP="00B57ADE">
      <w:pPr>
        <w:spacing w:line="360" w:lineRule="auto"/>
      </w:pPr>
      <w:r>
        <w:t xml:space="preserve">    "wiki_id": "4d00812a2f2a241bd70067d7",</w:t>
      </w:r>
    </w:p>
    <w:p w:rsidR="00F4430F" w:rsidRDefault="00F4430F" w:rsidP="00B57ADE">
      <w:pPr>
        <w:spacing w:line="360" w:lineRule="auto"/>
      </w:pPr>
      <w:r>
        <w:t xml:space="preserve">    "title": "</w:t>
      </w:r>
      <w:r>
        <w:rPr>
          <w:rFonts w:hint="eastAsia"/>
        </w:rPr>
        <w:t>金枝玉叶</w:t>
      </w:r>
      <w:r>
        <w:t>2",</w:t>
      </w:r>
    </w:p>
    <w:p w:rsidR="00F4430F" w:rsidRDefault="00F4430F" w:rsidP="00B57ADE">
      <w:pPr>
        <w:spacing w:line="360" w:lineRule="auto"/>
      </w:pPr>
      <w:r>
        <w:t xml:space="preserve">    "info": {</w:t>
      </w:r>
    </w:p>
    <w:p w:rsidR="00F4430F" w:rsidRDefault="00F4430F" w:rsidP="00B57ADE">
      <w:pPr>
        <w:spacing w:line="360" w:lineRule="auto"/>
      </w:pPr>
      <w:r>
        <w:t xml:space="preserve">      "director": "</w:t>
      </w:r>
      <w:r>
        <w:rPr>
          <w:rFonts w:hint="eastAsia"/>
        </w:rPr>
        <w:t>陈可辛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"actors": "</w:t>
      </w:r>
      <w:r>
        <w:rPr>
          <w:rFonts w:hint="eastAsia"/>
        </w:rPr>
        <w:t>梅艳芳</w:t>
      </w:r>
      <w:r>
        <w:t>,</w:t>
      </w:r>
      <w:r>
        <w:rPr>
          <w:rFonts w:hint="eastAsia"/>
        </w:rPr>
        <w:t>李绮虹</w:t>
      </w:r>
      <w:r>
        <w:t>,</w:t>
      </w:r>
      <w:r>
        <w:rPr>
          <w:rFonts w:hint="eastAsia"/>
        </w:rPr>
        <w:t>刘嘉玲</w:t>
      </w:r>
      <w:r>
        <w:t>,</w:t>
      </w:r>
      <w:r>
        <w:rPr>
          <w:rFonts w:hint="eastAsia"/>
        </w:rPr>
        <w:t>许鞍华</w:t>
      </w:r>
      <w:r>
        <w:t>,</w:t>
      </w:r>
      <w:r>
        <w:rPr>
          <w:rFonts w:hint="eastAsia"/>
        </w:rPr>
        <w:t>张国荣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"type": "</w:t>
      </w:r>
      <w:r>
        <w:rPr>
          <w:rFonts w:hint="eastAsia"/>
        </w:rPr>
        <w:t>电影</w:t>
      </w:r>
      <w:r>
        <w:t>,</w:t>
      </w:r>
      <w:r>
        <w:rPr>
          <w:rFonts w:hint="eastAsia"/>
        </w:rPr>
        <w:t>剧情</w:t>
      </w:r>
      <w:r>
        <w:t>,</w:t>
      </w:r>
      <w:r>
        <w:rPr>
          <w:rFonts w:hint="eastAsia"/>
        </w:rPr>
        <w:t>喜剧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"area": "</w:t>
      </w:r>
      <w:r>
        <w:rPr>
          <w:rFonts w:hint="eastAsia"/>
        </w:rPr>
        <w:t>香港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"language": "</w:t>
      </w:r>
      <w:r>
        <w:rPr>
          <w:rFonts w:hint="eastAsia"/>
        </w:rPr>
        <w:t>普通话</w:t>
      </w:r>
      <w:r>
        <w:t>,</w:t>
      </w:r>
      <w:r>
        <w:rPr>
          <w:rFonts w:hint="eastAsia"/>
        </w:rPr>
        <w:t>粤语</w:t>
      </w:r>
      <w:r>
        <w:t>",</w:t>
      </w:r>
    </w:p>
    <w:p w:rsidR="00F4430F" w:rsidRDefault="00F4430F" w:rsidP="00B57ADE">
      <w:pPr>
        <w:spacing w:line="360" w:lineRule="auto"/>
      </w:pPr>
      <w:r>
        <w:t xml:space="preserve">      "score": 0,</w:t>
      </w:r>
    </w:p>
    <w:p w:rsidR="00F4430F" w:rsidRDefault="00F4430F" w:rsidP="00B57ADE">
      <w:pPr>
        <w:spacing w:line="360" w:lineRule="auto"/>
      </w:pPr>
      <w:r>
        <w:t xml:space="preserve">      "playdate": "1996",</w:t>
      </w:r>
    </w:p>
    <w:p w:rsidR="00F4430F" w:rsidRDefault="00F4430F" w:rsidP="00B57ADE">
      <w:pPr>
        <w:spacing w:line="360" w:lineRule="auto"/>
      </w:pPr>
      <w:r>
        <w:t xml:space="preserve">      "praise": 0,</w:t>
      </w:r>
    </w:p>
    <w:p w:rsidR="00F4430F" w:rsidRDefault="00F4430F" w:rsidP="00B57ADE">
      <w:pPr>
        <w:spacing w:line="360" w:lineRule="auto"/>
      </w:pPr>
      <w:r>
        <w:t xml:space="preserve">      "dispraise": 0,</w:t>
      </w:r>
    </w:p>
    <w:p w:rsidR="00F4430F" w:rsidRDefault="00F4430F" w:rsidP="00B57ADE">
      <w:pPr>
        <w:spacing w:line="360" w:lineRule="auto"/>
      </w:pPr>
      <w:r>
        <w:t xml:space="preserve">      "source": "",</w:t>
      </w:r>
    </w:p>
    <w:p w:rsidR="00F4430F" w:rsidRDefault="00F4430F" w:rsidP="00B57ADE">
      <w:pPr>
        <w:spacing w:line="360" w:lineRule="auto"/>
      </w:pPr>
      <w:r>
        <w:t xml:space="preserve">      "prefer": "</w:t>
      </w:r>
      <w:r>
        <w:rPr>
          <w:rFonts w:hint="eastAsia"/>
        </w:rPr>
        <w:t>奇艺</w:t>
      </w:r>
      <w:r>
        <w:t>"</w:t>
      </w:r>
    </w:p>
    <w:p w:rsidR="00F4430F" w:rsidRDefault="00F4430F" w:rsidP="00B57ADE">
      <w:pPr>
        <w:spacing w:line="360" w:lineRule="auto"/>
      </w:pPr>
      <w:r>
        <w:t xml:space="preserve">    },</w:t>
      </w:r>
    </w:p>
    <w:p w:rsidR="00F4430F" w:rsidRDefault="00F4430F" w:rsidP="00B57ADE">
      <w:pPr>
        <w:spacing w:line="360" w:lineRule="auto"/>
      </w:pPr>
      <w:r>
        <w:t xml:space="preserve">    "description": "</w:t>
      </w:r>
      <w:r>
        <w:rPr>
          <w:rFonts w:hint="eastAsia"/>
        </w:rPr>
        <w:t>女扮男装的林子颖混进乐坛，几经波折，终与金牌监顾家明结为一对性别模糊的爱侣。颖受家明的爱情与事业滋润，竟夺得最受欢迎男歌星奖，骑虎难下，性别真相公布无期。传说中的百变巨星方艳梅重出江湖，但吃惊的是她和顾家明、林子颖同时发生感情……</w:t>
      </w:r>
      <w:r>
        <w:t>\r\n",</w:t>
      </w:r>
    </w:p>
    <w:p w:rsidR="00F4430F" w:rsidRDefault="00F4430F" w:rsidP="00D64F7A">
      <w:pPr>
        <w:spacing w:line="360" w:lineRule="auto"/>
      </w:pPr>
      <w:r>
        <w:t xml:space="preserve">    "posters": {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"type": "small",</w:t>
      </w:r>
    </w:p>
    <w:p w:rsidR="00F4430F" w:rsidRDefault="00F4430F" w:rsidP="00B57ADE">
      <w:pPr>
        <w:spacing w:line="360" w:lineRule="auto"/>
      </w:pPr>
      <w:r>
        <w:t xml:space="preserve">          "size": "120*160",</w:t>
      </w:r>
    </w:p>
    <w:p w:rsidR="00F4430F" w:rsidRDefault="00F4430F" w:rsidP="00B57ADE">
      <w:pPr>
        <w:spacing w:line="360" w:lineRule="auto"/>
      </w:pPr>
      <w:r>
        <w:t xml:space="preserve">          "url": "http://epg.tv/thumb/120/160/1311213808463.jpg"</w:t>
      </w:r>
    </w:p>
    <w:p w:rsidR="00F4430F" w:rsidRDefault="00F4430F" w:rsidP="00B57ADE">
      <w:pPr>
        <w:spacing w:line="360" w:lineRule="auto"/>
      </w:pPr>
      <w:r>
        <w:t xml:space="preserve">        },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"type": "big",</w:t>
      </w:r>
    </w:p>
    <w:p w:rsidR="00F4430F" w:rsidRDefault="00F4430F" w:rsidP="00B57ADE">
      <w:pPr>
        <w:spacing w:line="360" w:lineRule="auto"/>
      </w:pPr>
      <w:r>
        <w:t xml:space="preserve">          "size": "240*320",</w:t>
      </w:r>
    </w:p>
    <w:p w:rsidR="00F4430F" w:rsidRDefault="00F4430F" w:rsidP="00B57ADE">
      <w:pPr>
        <w:spacing w:line="360" w:lineRule="auto"/>
      </w:pPr>
      <w:r>
        <w:t xml:space="preserve">          "url": "http://epg.tv/thumb/240/320/1311213808463.jpg"</w:t>
      </w:r>
    </w:p>
    <w:p w:rsidR="00F4430F" w:rsidRDefault="00F4430F" w:rsidP="00B57ADE">
      <w:pPr>
        <w:spacing w:line="360" w:lineRule="auto"/>
      </w:pPr>
      <w:r>
        <w:t xml:space="preserve">        },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"type": "max",</w:t>
      </w:r>
    </w:p>
    <w:p w:rsidR="00F4430F" w:rsidRDefault="00F4430F" w:rsidP="00B57ADE">
      <w:pPr>
        <w:spacing w:line="360" w:lineRule="auto"/>
      </w:pPr>
      <w:r>
        <w:t xml:space="preserve">          "size": "1240*460",</w:t>
      </w:r>
    </w:p>
    <w:p w:rsidR="00F4430F" w:rsidRDefault="00F4430F" w:rsidP="00B57ADE">
      <w:pPr>
        <w:spacing w:line="360" w:lineRule="auto"/>
      </w:pPr>
      <w:r>
        <w:t xml:space="preserve">          "url": "http://epg.tv/thumb/1240/460/1311213808463.jpg"</w:t>
      </w:r>
    </w:p>
    <w:p w:rsidR="00F4430F" w:rsidRDefault="00F4430F" w:rsidP="00B57ADE">
      <w:pPr>
        <w:spacing w:line="360" w:lineRule="auto"/>
      </w:pPr>
      <w:r>
        <w:t xml:space="preserve">        }</w:t>
      </w:r>
    </w:p>
    <w:p w:rsidR="00F4430F" w:rsidRDefault="00F4430F" w:rsidP="002B1D1E">
      <w:pPr>
        <w:spacing w:line="360" w:lineRule="auto"/>
      </w:pPr>
      <w:r>
        <w:t xml:space="preserve">      ],</w:t>
      </w:r>
    </w:p>
    <w:p w:rsidR="00F4430F" w:rsidRDefault="00F4430F" w:rsidP="00B57ADE">
      <w:pPr>
        <w:spacing w:line="360" w:lineRule="auto"/>
      </w:pPr>
      <w:r>
        <w:t xml:space="preserve">      "screens": [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"url": "http://epg.tv/thumb/150/150/1297918272827.jpg"</w:t>
      </w:r>
    </w:p>
    <w:p w:rsidR="00F4430F" w:rsidRDefault="00F4430F" w:rsidP="00B57ADE">
      <w:pPr>
        <w:spacing w:line="360" w:lineRule="auto"/>
      </w:pPr>
      <w:r>
        <w:t xml:space="preserve">        },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"url": "http://epg.tv/thumb/150/150/1297918266512.jpg"</w:t>
      </w:r>
    </w:p>
    <w:p w:rsidR="00F4430F" w:rsidRDefault="00F4430F" w:rsidP="00B57ADE">
      <w:pPr>
        <w:spacing w:line="360" w:lineRule="auto"/>
      </w:pPr>
      <w:r>
        <w:t xml:space="preserve">        },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"url": "http://epg.tv/thumb/150/150/1297918257695.jpg"</w:t>
      </w:r>
    </w:p>
    <w:p w:rsidR="00F4430F" w:rsidRDefault="00F4430F" w:rsidP="00B57ADE">
      <w:pPr>
        <w:spacing w:line="360" w:lineRule="auto"/>
      </w:pPr>
      <w:r>
        <w:t xml:space="preserve">        },</w:t>
      </w:r>
    </w:p>
    <w:p w:rsidR="00F4430F" w:rsidRDefault="00F4430F" w:rsidP="00B57ADE">
      <w:pPr>
        <w:spacing w:line="360" w:lineRule="auto"/>
      </w:pPr>
      <w:r>
        <w:t xml:space="preserve">        {</w:t>
      </w:r>
    </w:p>
    <w:p w:rsidR="00F4430F" w:rsidRDefault="00F4430F" w:rsidP="00B57ADE">
      <w:pPr>
        <w:spacing w:line="360" w:lineRule="auto"/>
      </w:pPr>
      <w:r>
        <w:t xml:space="preserve">          "url": "http://epg.tv/thumb/150/150/1297918252816.jpg"</w:t>
      </w:r>
    </w:p>
    <w:p w:rsidR="00F4430F" w:rsidRDefault="00F4430F" w:rsidP="00B57ADE">
      <w:pPr>
        <w:spacing w:line="360" w:lineRule="auto"/>
      </w:pPr>
      <w:r>
        <w:t xml:space="preserve">        }</w:t>
      </w:r>
    </w:p>
    <w:p w:rsidR="00F4430F" w:rsidRDefault="00F4430F" w:rsidP="002268CF">
      <w:pPr>
        <w:spacing w:line="360" w:lineRule="auto"/>
      </w:pPr>
      <w:r>
        <w:t xml:space="preserve">      ], </w:t>
      </w:r>
    </w:p>
    <w:p w:rsidR="00F4430F" w:rsidRDefault="00F4430F" w:rsidP="00B57ADE">
      <w:pPr>
        <w:spacing w:line="360" w:lineRule="auto"/>
      </w:pPr>
      <w:r>
        <w:t xml:space="preserve">  }</w:t>
      </w:r>
    </w:p>
    <w:p w:rsidR="00F4430F" w:rsidRPr="002E0677" w:rsidRDefault="00F4430F" w:rsidP="00B57ADE">
      <w:pPr>
        <w:spacing w:line="360" w:lineRule="auto"/>
      </w:pPr>
      <w:r w:rsidRPr="002E0677"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FC0BFE">
        <w:tc>
          <w:tcPr>
            <w:tcW w:w="1242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wiki_</w:t>
            </w:r>
            <w:r w:rsidRPr="00785F46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影视</w:t>
            </w:r>
            <w:r w:rsidRPr="00785F46"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影视名称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类型，如武侠、警匪等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地区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配音语言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得分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一个或多个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海报类型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海报尺寸，格式：宽</w:t>
            </w:r>
            <w:r w:rsidRPr="00785F46">
              <w:rPr>
                <w:rFonts w:ascii="宋体" w:hAnsi="宋体"/>
                <w:sz w:val="24"/>
              </w:rPr>
              <w:t>*</w:t>
            </w:r>
            <w:r w:rsidRPr="00785F46">
              <w:rPr>
                <w:rFonts w:ascii="宋体" w:hAnsi="宋体" w:hint="eastAsia"/>
                <w:sz w:val="24"/>
              </w:rPr>
              <w:t>高，单位：像素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海报图片</w:t>
            </w:r>
            <w:r w:rsidRPr="00785F46">
              <w:rPr>
                <w:rFonts w:ascii="宋体" w:hAnsi="宋体"/>
                <w:sz w:val="24"/>
              </w:rPr>
              <w:t>url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screens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一个或多个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screen</w:t>
            </w:r>
          </w:p>
        </w:tc>
        <w:tc>
          <w:tcPr>
            <w:tcW w:w="168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剧照图片</w:t>
            </w:r>
            <w:r w:rsidRPr="00785F46">
              <w:rPr>
                <w:rFonts w:ascii="宋体" w:hAnsi="宋体"/>
                <w:sz w:val="24"/>
              </w:rPr>
              <w:t>url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2539B7">
        <w:rPr>
          <w:rFonts w:hint="eastAsia"/>
          <w:color w:val="000000"/>
          <w:sz w:val="24"/>
          <w:szCs w:val="24"/>
        </w:rPr>
        <w:t>获取</w:t>
      </w:r>
      <w:r w:rsidRPr="002539B7">
        <w:rPr>
          <w:color w:val="000000"/>
          <w:sz w:val="24"/>
          <w:szCs w:val="24"/>
        </w:rPr>
        <w:t>wiki</w:t>
      </w:r>
      <w:r w:rsidRPr="002539B7">
        <w:rPr>
          <w:rFonts w:hint="eastAsia"/>
          <w:color w:val="000000"/>
          <w:sz w:val="24"/>
          <w:szCs w:val="24"/>
        </w:rPr>
        <w:t>相关的</w:t>
      </w:r>
      <w:r w:rsidRPr="002539B7">
        <w:rPr>
          <w:color w:val="000000"/>
          <w:sz w:val="24"/>
          <w:szCs w:val="24"/>
        </w:rPr>
        <w:t>wiki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B57ADE">
      <w:pPr>
        <w:spacing w:line="360" w:lineRule="auto"/>
      </w:pPr>
      <w:r>
        <w:t>{</w:t>
      </w:r>
    </w:p>
    <w:p w:rsidR="00F4430F" w:rsidRDefault="00F4430F" w:rsidP="00B57ADE">
      <w:pPr>
        <w:spacing w:line="360" w:lineRule="auto"/>
      </w:pPr>
      <w:r>
        <w:t xml:space="preserve">  "action": "GetWikisByWiki",</w:t>
      </w:r>
    </w:p>
    <w:p w:rsidR="00F4430F" w:rsidRDefault="00F4430F" w:rsidP="00B57ADE">
      <w:pPr>
        <w:spacing w:line="360" w:lineRule="auto"/>
      </w:pPr>
      <w:r>
        <w:t xml:space="preserve">  "device": {</w:t>
      </w:r>
    </w:p>
    <w:p w:rsidR="00F4430F" w:rsidRDefault="00F4430F" w:rsidP="00B57ADE">
      <w:pPr>
        <w:spacing w:line="360" w:lineRule="auto"/>
      </w:pPr>
      <w:r>
        <w:t xml:space="preserve">    "dnum": "123"</w:t>
      </w:r>
    </w:p>
    <w:p w:rsidR="00F4430F" w:rsidRDefault="00F4430F" w:rsidP="00990828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"param": {</w:t>
      </w:r>
    </w:p>
    <w:p w:rsidR="00F4430F" w:rsidRDefault="00F4430F" w:rsidP="00EA3B77">
      <w:pPr>
        <w:spacing w:line="360" w:lineRule="auto"/>
      </w:pPr>
      <w:r>
        <w:t xml:space="preserve">    "wiki_id": "4d0087aa2f2a241bd700c8c4"</w:t>
      </w:r>
    </w:p>
    <w:p w:rsidR="00F4430F" w:rsidRDefault="00F4430F" w:rsidP="00B57ADE">
      <w:pPr>
        <w:spacing w:line="360" w:lineRule="auto"/>
      </w:pPr>
      <w:r>
        <w:t xml:space="preserve">  } </w:t>
      </w:r>
    </w:p>
    <w:p w:rsidR="00F4430F" w:rsidRDefault="00F4430F" w:rsidP="00B57ADE">
      <w:pPr>
        <w:spacing w:line="360" w:lineRule="auto"/>
      </w:pPr>
      <w:r>
        <w:t>}</w:t>
      </w:r>
    </w:p>
    <w:p w:rsidR="00F4430F" w:rsidRDefault="00F4430F" w:rsidP="00B57ADE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CC04DD">
        <w:tc>
          <w:tcPr>
            <w:tcW w:w="1296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A20748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A20748">
              <w:rPr>
                <w:rFonts w:ascii="宋体" w:hAnsi="宋体"/>
                <w:sz w:val="24"/>
              </w:rPr>
              <w:t>wiki_id</w:t>
            </w:r>
          </w:p>
        </w:tc>
        <w:tc>
          <w:tcPr>
            <w:tcW w:w="125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wiki_id</w:t>
            </w:r>
          </w:p>
        </w:tc>
      </w:tr>
    </w:tbl>
    <w:p w:rsidR="00F4430F" w:rsidRDefault="00F4430F" w:rsidP="00B57ADE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57ADE">
      <w:pPr>
        <w:spacing w:line="360" w:lineRule="auto"/>
      </w:pPr>
      <w:r w:rsidRPr="002E0677">
        <w:t>{</w:t>
      </w:r>
    </w:p>
    <w:p w:rsidR="00F4430F" w:rsidRDefault="00F4430F" w:rsidP="00B57ADE">
      <w:pPr>
        <w:spacing w:line="360" w:lineRule="auto"/>
      </w:pPr>
      <w:r>
        <w:t xml:space="preserve">  "error": {</w:t>
      </w:r>
    </w:p>
    <w:p w:rsidR="00F4430F" w:rsidRDefault="00F4430F" w:rsidP="00B57ADE">
      <w:pPr>
        <w:spacing w:line="360" w:lineRule="auto"/>
      </w:pPr>
      <w:r>
        <w:t xml:space="preserve">    "code": 0,</w:t>
      </w:r>
    </w:p>
    <w:p w:rsidR="00F4430F" w:rsidRDefault="00F4430F" w:rsidP="00B57ADE">
      <w:pPr>
        <w:spacing w:line="360" w:lineRule="auto"/>
      </w:pPr>
      <w:r>
        <w:t xml:space="preserve">    "info": ""</w:t>
      </w:r>
    </w:p>
    <w:p w:rsidR="00F4430F" w:rsidRDefault="00F4430F" w:rsidP="00B57ADE">
      <w:pPr>
        <w:spacing w:line="360" w:lineRule="auto"/>
      </w:pPr>
      <w:r>
        <w:t xml:space="preserve">  },</w:t>
      </w:r>
    </w:p>
    <w:p w:rsidR="00F4430F" w:rsidRDefault="00F4430F" w:rsidP="00B57ADE">
      <w:pPr>
        <w:spacing w:line="360" w:lineRule="auto"/>
      </w:pPr>
      <w:r>
        <w:t xml:space="preserve">  "total": 4,</w:t>
      </w:r>
    </w:p>
    <w:p w:rsidR="00F4430F" w:rsidRDefault="00F4430F" w:rsidP="00176CCC">
      <w:pPr>
        <w:spacing w:line="360" w:lineRule="auto"/>
      </w:pPr>
      <w:r>
        <w:t xml:space="preserve">  "medias": [</w:t>
      </w:r>
    </w:p>
    <w:p w:rsidR="00F4430F" w:rsidRDefault="00F4430F" w:rsidP="00176CCC">
      <w:pPr>
        <w:spacing w:line="360" w:lineRule="auto"/>
      </w:pPr>
      <w:r>
        <w:t xml:space="preserve">    {</w:t>
      </w:r>
    </w:p>
    <w:p w:rsidR="00F4430F" w:rsidRDefault="00F4430F" w:rsidP="00176CCC">
      <w:pPr>
        <w:spacing w:line="360" w:lineRule="auto"/>
      </w:pPr>
      <w:r>
        <w:t xml:space="preserve">      "wiki_id": "4d0080102f2a241bd7004b6b",</w:t>
      </w:r>
    </w:p>
    <w:p w:rsidR="00F4430F" w:rsidRDefault="00F4430F" w:rsidP="00176CCC">
      <w:pPr>
        <w:spacing w:line="360" w:lineRule="auto"/>
      </w:pPr>
      <w:r>
        <w:t xml:space="preserve">      "title": "</w:t>
      </w:r>
      <w:r>
        <w:rPr>
          <w:rFonts w:hint="eastAsia"/>
        </w:rPr>
        <w:t>璇宫艳舞</w:t>
      </w:r>
      <w:r>
        <w:t>",</w:t>
      </w:r>
    </w:p>
    <w:p w:rsidR="00F4430F" w:rsidRDefault="00F4430F" w:rsidP="00176CCC">
      <w:pPr>
        <w:spacing w:line="360" w:lineRule="auto"/>
      </w:pPr>
      <w:r>
        <w:t xml:space="preserve">      "info": {</w:t>
      </w:r>
    </w:p>
    <w:p w:rsidR="00F4430F" w:rsidRDefault="00F4430F" w:rsidP="00176CCC">
      <w:pPr>
        <w:spacing w:line="360" w:lineRule="auto"/>
      </w:pPr>
      <w:r>
        <w:t xml:space="preserve">        "director": "</w:t>
      </w:r>
      <w:r>
        <w:rPr>
          <w:rFonts w:hint="eastAsia"/>
        </w:rPr>
        <w:t>比利·怀尔德</w:t>
      </w:r>
      <w:r>
        <w:t>",</w:t>
      </w:r>
    </w:p>
    <w:p w:rsidR="00F4430F" w:rsidRDefault="00F4430F" w:rsidP="00176CCC">
      <w:pPr>
        <w:spacing w:line="360" w:lineRule="auto"/>
      </w:pPr>
      <w:r>
        <w:t xml:space="preserve">        "actors": "</w:t>
      </w:r>
      <w:r>
        <w:rPr>
          <w:rFonts w:hint="eastAsia"/>
        </w:rPr>
        <w:t>宾·克罗斯拜</w:t>
      </w:r>
      <w:r>
        <w:t>,</w:t>
      </w:r>
      <w:r>
        <w:rPr>
          <w:rFonts w:hint="eastAsia"/>
        </w:rPr>
        <w:t>琼·芳登</w:t>
      </w:r>
      <w:r>
        <w:t>,</w:t>
      </w:r>
      <w:r>
        <w:rPr>
          <w:rFonts w:hint="eastAsia"/>
        </w:rPr>
        <w:t>罗兰·卡尔弗</w:t>
      </w:r>
      <w:r>
        <w:t>,</w:t>
      </w:r>
      <w:r>
        <w:rPr>
          <w:rFonts w:hint="eastAsia"/>
        </w:rPr>
        <w:t>露西尔·沃森</w:t>
      </w:r>
      <w:r>
        <w:t>,</w:t>
      </w:r>
      <w:r>
        <w:rPr>
          <w:rFonts w:hint="eastAsia"/>
        </w:rPr>
        <w:t>理查·海恩</w:t>
      </w:r>
      <w:r>
        <w:t>",</w:t>
      </w:r>
    </w:p>
    <w:p w:rsidR="00F4430F" w:rsidRDefault="00F4430F" w:rsidP="00176CCC">
      <w:pPr>
        <w:spacing w:line="360" w:lineRule="auto"/>
      </w:pPr>
      <w:r>
        <w:t xml:space="preserve">        "type": "</w:t>
      </w:r>
      <w:r>
        <w:rPr>
          <w:rFonts w:hint="eastAsia"/>
        </w:rPr>
        <w:t>电影</w:t>
      </w:r>
      <w:r>
        <w:t>",</w:t>
      </w:r>
    </w:p>
    <w:p w:rsidR="00F4430F" w:rsidRDefault="00F4430F" w:rsidP="00176CCC">
      <w:pPr>
        <w:spacing w:line="360" w:lineRule="auto"/>
      </w:pPr>
      <w:r>
        <w:t xml:space="preserve">        "area": "</w:t>
      </w:r>
      <w:r>
        <w:rPr>
          <w:rFonts w:hint="eastAsia"/>
        </w:rPr>
        <w:t>台湾</w:t>
      </w:r>
      <w:r>
        <w:t xml:space="preserve"> ",</w:t>
      </w:r>
    </w:p>
    <w:p w:rsidR="00F4430F" w:rsidRDefault="00F4430F" w:rsidP="00176CCC">
      <w:pPr>
        <w:spacing w:line="360" w:lineRule="auto"/>
      </w:pPr>
      <w:r>
        <w:t xml:space="preserve">        "language": "",</w:t>
      </w:r>
    </w:p>
    <w:p w:rsidR="00F4430F" w:rsidRDefault="00F4430F" w:rsidP="00176CCC">
      <w:pPr>
        <w:spacing w:line="360" w:lineRule="auto"/>
      </w:pPr>
      <w:r>
        <w:t xml:space="preserve">        "score": 0,</w:t>
      </w:r>
    </w:p>
    <w:p w:rsidR="00F4430F" w:rsidRDefault="00F4430F" w:rsidP="00176CCC">
      <w:pPr>
        <w:spacing w:line="360" w:lineRule="auto"/>
      </w:pPr>
      <w:r>
        <w:t xml:space="preserve">        "playdate": "",</w:t>
      </w:r>
    </w:p>
    <w:p w:rsidR="00F4430F" w:rsidRDefault="00F4430F" w:rsidP="00176CCC">
      <w:pPr>
        <w:spacing w:line="360" w:lineRule="auto"/>
      </w:pPr>
      <w:r>
        <w:t xml:space="preserve">        "praise": 0,</w:t>
      </w:r>
    </w:p>
    <w:p w:rsidR="00F4430F" w:rsidRDefault="00F4430F" w:rsidP="00176CCC">
      <w:pPr>
        <w:spacing w:line="360" w:lineRule="auto"/>
      </w:pPr>
      <w:r>
        <w:t xml:space="preserve">        "dispraise": 0,</w:t>
      </w:r>
    </w:p>
    <w:p w:rsidR="00F4430F" w:rsidRDefault="00F4430F" w:rsidP="00176CCC">
      <w:pPr>
        <w:spacing w:line="360" w:lineRule="auto"/>
      </w:pPr>
      <w:r>
        <w:t xml:space="preserve">        "source": "",</w:t>
      </w:r>
    </w:p>
    <w:p w:rsidR="00F4430F" w:rsidRDefault="00F4430F" w:rsidP="00176CCC">
      <w:pPr>
        <w:spacing w:line="360" w:lineRule="auto"/>
      </w:pPr>
      <w:r>
        <w:t xml:space="preserve">        "prefer": "</w:t>
      </w:r>
      <w:r>
        <w:rPr>
          <w:rFonts w:hint="eastAsia"/>
        </w:rPr>
        <w:t>奇艺</w:t>
      </w:r>
      <w:r>
        <w:t>"</w:t>
      </w:r>
    </w:p>
    <w:p w:rsidR="00F4430F" w:rsidRDefault="00F4430F" w:rsidP="00176CCC">
      <w:pPr>
        <w:spacing w:line="360" w:lineRule="auto"/>
      </w:pPr>
      <w:r>
        <w:t xml:space="preserve">      },</w:t>
      </w:r>
    </w:p>
    <w:p w:rsidR="00F4430F" w:rsidRDefault="00F4430F" w:rsidP="00176CCC">
      <w:pPr>
        <w:spacing w:line="360" w:lineRule="auto"/>
      </w:pPr>
      <w:r>
        <w:t xml:space="preserve">      "description": "",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ab/>
        <w:t xml:space="preserve">  "poster</w:t>
      </w:r>
      <w:r>
        <w:rPr>
          <w:szCs w:val="21"/>
        </w:rPr>
        <w:t>s</w:t>
      </w:r>
      <w:r w:rsidRPr="00A84C00">
        <w:rPr>
          <w:szCs w:val="21"/>
        </w:rPr>
        <w:t>": [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"small",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"120*160",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"http://image.5i.tv/thumb/120/160/1324026528356.jpg"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"big",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"240*320",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"http://image.5i.tv/thumb/240/320/1324026528356.jpg"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{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"type": "max",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"size": "1240*460",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  "url": "http://image.5i.tv/thumb/1240/460/1324026528356.jpg"</w:t>
      </w:r>
    </w:p>
    <w:p w:rsidR="00F4430F" w:rsidRPr="00A84C00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  }</w:t>
      </w:r>
    </w:p>
    <w:p w:rsidR="00F4430F" w:rsidRDefault="00F4430F" w:rsidP="00972E4E">
      <w:pPr>
        <w:spacing w:line="360" w:lineRule="auto"/>
        <w:rPr>
          <w:szCs w:val="21"/>
        </w:rPr>
      </w:pPr>
      <w:r w:rsidRPr="00A84C00">
        <w:rPr>
          <w:szCs w:val="21"/>
        </w:rPr>
        <w:t xml:space="preserve">        ]</w:t>
      </w:r>
    </w:p>
    <w:p w:rsidR="00F4430F" w:rsidRDefault="00F4430F" w:rsidP="00176CCC">
      <w:pPr>
        <w:spacing w:line="360" w:lineRule="auto"/>
      </w:pPr>
      <w:r>
        <w:t xml:space="preserve">    }</w:t>
      </w:r>
    </w:p>
    <w:p w:rsidR="00F4430F" w:rsidRDefault="00F4430F" w:rsidP="00176CCC">
      <w:pPr>
        <w:spacing w:line="360" w:lineRule="auto"/>
      </w:pPr>
      <w:r>
        <w:t xml:space="preserve">  ]</w:t>
      </w:r>
    </w:p>
    <w:p w:rsidR="00F4430F" w:rsidRPr="002E0677" w:rsidRDefault="00F4430F" w:rsidP="00176CCC">
      <w:pPr>
        <w:spacing w:line="360" w:lineRule="auto"/>
      </w:pPr>
      <w:r w:rsidRPr="002E0677">
        <w:t>}</w:t>
      </w:r>
    </w:p>
    <w:p w:rsidR="00F4430F" w:rsidRDefault="00F4430F" w:rsidP="00176CCC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BD432B">
        <w:tc>
          <w:tcPr>
            <w:tcW w:w="1242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CF1D29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CF1D29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B57AD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6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影视</w:t>
            </w:r>
            <w:r w:rsidRPr="00977C92"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6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影视名称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977C92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977C92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977C92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类型，如武侠、警匪等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地区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配音语言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得分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playdate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上映日期，格式</w:t>
            </w:r>
            <w:r w:rsidRPr="00452E3A">
              <w:rPr>
                <w:rFonts w:ascii="宋体" w:hAnsi="宋体"/>
                <w:sz w:val="24"/>
              </w:rPr>
              <w:t>yyyy-MM-dd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26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medias</w:t>
            </w:r>
          </w:p>
        </w:tc>
        <w:tc>
          <w:tcPr>
            <w:tcW w:w="168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26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array</w:t>
            </w:r>
          </w:p>
        </w:tc>
        <w:tc>
          <w:tcPr>
            <w:tcW w:w="433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海报类型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6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海报尺寸，格式：宽</w:t>
            </w:r>
            <w:r w:rsidRPr="00EB5727">
              <w:rPr>
                <w:rFonts w:ascii="宋体" w:hAnsi="宋体"/>
                <w:sz w:val="24"/>
              </w:rPr>
              <w:t>*</w:t>
            </w:r>
            <w:r w:rsidRPr="00EB5727">
              <w:rPr>
                <w:rFonts w:ascii="宋体" w:hAnsi="宋体" w:hint="eastAsia"/>
                <w:sz w:val="24"/>
              </w:rPr>
              <w:t>高，单位：像素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68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EB5727" w:rsidRDefault="00F4430F" w:rsidP="006611EC">
            <w:pPr>
              <w:spacing w:line="360" w:lineRule="auto"/>
              <w:rPr>
                <w:rFonts w:ascii="宋体" w:hAnsi="宋体"/>
                <w:sz w:val="24"/>
              </w:rPr>
            </w:pPr>
            <w:r w:rsidRPr="00EB5727">
              <w:rPr>
                <w:rFonts w:ascii="宋体" w:hAnsi="宋体" w:hint="eastAsia"/>
                <w:sz w:val="24"/>
              </w:rPr>
              <w:t>海报图片</w:t>
            </w:r>
            <w:r w:rsidRPr="00EB5727">
              <w:rPr>
                <w:rFonts w:ascii="宋体" w:hAnsi="宋体"/>
                <w:sz w:val="24"/>
              </w:rPr>
              <w:t>url</w:t>
            </w:r>
          </w:p>
        </w:tc>
      </w:tr>
    </w:tbl>
    <w:p w:rsidR="00F4430F" w:rsidRDefault="00F4430F" w:rsidP="00DE38BF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</w:pPr>
      <w:r>
        <w:rPr>
          <w:rFonts w:hint="eastAsia"/>
        </w:rPr>
        <w:t>根据</w:t>
      </w:r>
      <w:r>
        <w:t>wiki_id</w:t>
      </w:r>
      <w:r>
        <w:rPr>
          <w:rFonts w:hint="eastAsia"/>
        </w:rPr>
        <w:t>获取直播列表</w:t>
      </w:r>
    </w:p>
    <w:p w:rsidR="00F4430F" w:rsidRDefault="00F4430F" w:rsidP="009752EC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9752EC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9752EC">
      <w:pPr>
        <w:spacing w:line="360" w:lineRule="auto"/>
      </w:pPr>
      <w:r>
        <w:t>{</w:t>
      </w:r>
    </w:p>
    <w:p w:rsidR="00F4430F" w:rsidRDefault="00F4430F" w:rsidP="009752EC">
      <w:pPr>
        <w:spacing w:line="360" w:lineRule="auto"/>
      </w:pPr>
      <w:r>
        <w:t xml:space="preserve">  "action": "GetLivesByWiki",</w:t>
      </w:r>
    </w:p>
    <w:p w:rsidR="00F4430F" w:rsidRDefault="00F4430F" w:rsidP="009752EC">
      <w:pPr>
        <w:spacing w:line="360" w:lineRule="auto"/>
      </w:pPr>
      <w:r>
        <w:t xml:space="preserve">  "device": {</w:t>
      </w:r>
    </w:p>
    <w:p w:rsidR="00F4430F" w:rsidRDefault="00F4430F" w:rsidP="009752EC">
      <w:pPr>
        <w:spacing w:line="360" w:lineRule="auto"/>
      </w:pPr>
      <w:r>
        <w:t xml:space="preserve">    "dnum": "123"</w:t>
      </w:r>
    </w:p>
    <w:p w:rsidR="00F4430F" w:rsidRDefault="00F4430F" w:rsidP="009752EC">
      <w:pPr>
        <w:spacing w:line="360" w:lineRule="auto"/>
      </w:pPr>
      <w:r>
        <w:t xml:space="preserve">  },</w:t>
      </w:r>
    </w:p>
    <w:p w:rsidR="00F4430F" w:rsidRDefault="00F4430F" w:rsidP="009752EC">
      <w:pPr>
        <w:spacing w:line="360" w:lineRule="auto"/>
      </w:pPr>
      <w:r>
        <w:t xml:space="preserve">  "param": {</w:t>
      </w:r>
    </w:p>
    <w:p w:rsidR="00F4430F" w:rsidRDefault="00F4430F" w:rsidP="009752EC">
      <w:pPr>
        <w:spacing w:line="360" w:lineRule="auto"/>
      </w:pPr>
      <w:r>
        <w:t xml:space="preserve">    "wiki_id": "4f863f3cb49566840f000000",</w:t>
      </w:r>
    </w:p>
    <w:p w:rsidR="00F4430F" w:rsidRDefault="00F4430F" w:rsidP="009752EC">
      <w:pPr>
        <w:spacing w:line="360" w:lineRule="auto"/>
      </w:pPr>
      <w:r>
        <w:t xml:space="preserve">    "start_time": "",</w:t>
      </w:r>
    </w:p>
    <w:p w:rsidR="00F4430F" w:rsidRDefault="00F4430F" w:rsidP="009752EC">
      <w:pPr>
        <w:spacing w:line="360" w:lineRule="auto"/>
      </w:pPr>
      <w:r>
        <w:t xml:space="preserve">    "end_time": ""</w:t>
      </w:r>
    </w:p>
    <w:p w:rsidR="00F4430F" w:rsidRDefault="00F4430F" w:rsidP="009752EC">
      <w:pPr>
        <w:spacing w:line="360" w:lineRule="auto"/>
      </w:pPr>
      <w:r>
        <w:t xml:space="preserve">  } </w:t>
      </w:r>
    </w:p>
    <w:p w:rsidR="00F4430F" w:rsidRDefault="00F4430F" w:rsidP="009752EC">
      <w:pPr>
        <w:spacing w:line="360" w:lineRule="auto"/>
      </w:pPr>
      <w:r>
        <w:t>}</w:t>
      </w:r>
    </w:p>
    <w:p w:rsidR="00F4430F" w:rsidRDefault="00F4430F" w:rsidP="009752EC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6611EC">
        <w:tc>
          <w:tcPr>
            <w:tcW w:w="1296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Default="00F4430F" w:rsidP="009752E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wiki_id</w:t>
            </w:r>
          </w:p>
        </w:tc>
        <w:tc>
          <w:tcPr>
            <w:tcW w:w="125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wiki_id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start_time</w:t>
            </w:r>
          </w:p>
        </w:tc>
        <w:tc>
          <w:tcPr>
            <w:tcW w:w="1258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18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3169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开始时间</w:t>
            </w:r>
          </w:p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默认当前时间</w:t>
            </w:r>
          </w:p>
        </w:tc>
      </w:tr>
      <w:tr w:rsidR="00F4430F" w:rsidRPr="00452E3A" w:rsidTr="006611EC">
        <w:tc>
          <w:tcPr>
            <w:tcW w:w="1296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param</w:t>
            </w:r>
          </w:p>
        </w:tc>
        <w:tc>
          <w:tcPr>
            <w:tcW w:w="1681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258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 w:hAnsi="宋体"/>
                <w:szCs w:val="21"/>
              </w:rPr>
            </w:pPr>
            <w:r w:rsidRPr="00A5251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118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hint="eastAsia"/>
                <w:szCs w:val="21"/>
              </w:rPr>
              <w:t>空</w:t>
            </w:r>
          </w:p>
        </w:tc>
        <w:tc>
          <w:tcPr>
            <w:tcW w:w="3169" w:type="dxa"/>
          </w:tcPr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结束时间</w:t>
            </w:r>
          </w:p>
          <w:p w:rsidR="00F4430F" w:rsidRPr="00A5251E" w:rsidRDefault="00F4430F" w:rsidP="009752EC">
            <w:pPr>
              <w:spacing w:line="360" w:lineRule="auto"/>
              <w:rPr>
                <w:rFonts w:ascii="宋体"/>
                <w:szCs w:val="21"/>
              </w:rPr>
            </w:pPr>
            <w:r w:rsidRPr="00A5251E">
              <w:rPr>
                <w:rFonts w:ascii="宋体" w:hAnsi="宋体" w:cs="宋体" w:hint="eastAsia"/>
                <w:szCs w:val="21"/>
              </w:rPr>
              <w:t>默认为当天的</w:t>
            </w:r>
            <w:r w:rsidRPr="00A5251E">
              <w:rPr>
                <w:rFonts w:ascii="宋体" w:hAnsi="宋体" w:cs="宋体"/>
                <w:szCs w:val="21"/>
              </w:rPr>
              <w:t>24</w:t>
            </w:r>
            <w:r w:rsidRPr="00A5251E">
              <w:rPr>
                <w:rFonts w:ascii="宋体" w:hAnsi="宋体" w:cs="宋体" w:hint="eastAsia"/>
                <w:szCs w:val="21"/>
              </w:rPr>
              <w:t>点</w:t>
            </w:r>
          </w:p>
        </w:tc>
      </w:tr>
    </w:tbl>
    <w:p w:rsidR="00F4430F" w:rsidRDefault="00F4430F" w:rsidP="009752EC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9752EC">
      <w:pPr>
        <w:spacing w:line="360" w:lineRule="auto"/>
      </w:pPr>
      <w:r w:rsidRPr="002E0677">
        <w:t>{</w:t>
      </w:r>
    </w:p>
    <w:p w:rsidR="00F4430F" w:rsidRDefault="00F4430F" w:rsidP="009752EC">
      <w:pPr>
        <w:spacing w:line="360" w:lineRule="auto"/>
      </w:pPr>
      <w:r>
        <w:t xml:space="preserve">  "error": {</w:t>
      </w:r>
    </w:p>
    <w:p w:rsidR="00F4430F" w:rsidRDefault="00F4430F" w:rsidP="009752EC">
      <w:pPr>
        <w:spacing w:line="360" w:lineRule="auto"/>
      </w:pPr>
      <w:r>
        <w:t xml:space="preserve">    "code": 0,</w:t>
      </w:r>
    </w:p>
    <w:p w:rsidR="00F4430F" w:rsidRDefault="00F4430F" w:rsidP="009752EC">
      <w:pPr>
        <w:spacing w:line="360" w:lineRule="auto"/>
      </w:pPr>
      <w:r>
        <w:t xml:space="preserve">    "info": ""</w:t>
      </w:r>
    </w:p>
    <w:p w:rsidR="00F4430F" w:rsidRDefault="00F4430F" w:rsidP="009752EC">
      <w:pPr>
        <w:spacing w:line="360" w:lineRule="auto"/>
      </w:pPr>
      <w:r>
        <w:t xml:space="preserve">  },</w:t>
      </w:r>
    </w:p>
    <w:p w:rsidR="00F4430F" w:rsidRDefault="00F4430F" w:rsidP="009752EC">
      <w:pPr>
        <w:spacing w:line="360" w:lineRule="auto"/>
      </w:pPr>
      <w:r>
        <w:t xml:space="preserve">  "total": 10,</w:t>
      </w:r>
    </w:p>
    <w:p w:rsidR="00F4430F" w:rsidRDefault="00F4430F" w:rsidP="009752EC">
      <w:pPr>
        <w:spacing w:line="360" w:lineRule="auto"/>
      </w:pPr>
      <w:r>
        <w:t xml:space="preserve">  "</w:t>
      </w:r>
      <w:r w:rsidRPr="0081260E">
        <w:t xml:space="preserve"> </w:t>
      </w:r>
      <w:r>
        <w:t>programs": {</w:t>
      </w:r>
    </w:p>
    <w:p w:rsidR="00F4430F" w:rsidRDefault="00F4430F" w:rsidP="009752EC">
      <w:pPr>
        <w:spacing w:line="360" w:lineRule="auto"/>
      </w:pPr>
      <w:r>
        <w:t xml:space="preserve">    {</w:t>
      </w:r>
    </w:p>
    <w:p w:rsidR="00F4430F" w:rsidRDefault="00F4430F" w:rsidP="009752EC">
      <w:pPr>
        <w:spacing w:line="360" w:lineRule="auto"/>
      </w:pPr>
      <w:r>
        <w:t xml:space="preserve">      "name": "</w:t>
      </w:r>
      <w:r>
        <w:rPr>
          <w:rFonts w:hint="eastAsia"/>
        </w:rPr>
        <w:t>魔幻手机</w:t>
      </w:r>
      <w:r>
        <w:t>24",</w:t>
      </w:r>
    </w:p>
    <w:p w:rsidR="00F4430F" w:rsidRDefault="00F4430F" w:rsidP="009752EC">
      <w:pPr>
        <w:spacing w:line="360" w:lineRule="auto"/>
      </w:pPr>
      <w:r>
        <w:tab/>
        <w:t xml:space="preserve">  "start_time": "2012-07-20 14:53:00",</w:t>
      </w:r>
    </w:p>
    <w:p w:rsidR="00F4430F" w:rsidRDefault="00F4430F" w:rsidP="009752EC">
      <w:pPr>
        <w:spacing w:line="360" w:lineRule="auto"/>
      </w:pPr>
      <w:r>
        <w:t xml:space="preserve">      "end_time": "2012-07-20 15:45:00",</w:t>
      </w:r>
    </w:p>
    <w:p w:rsidR="00F4430F" w:rsidRDefault="00F4430F" w:rsidP="009752EC">
      <w:pPr>
        <w:spacing w:line="360" w:lineRule="auto"/>
      </w:pPr>
      <w:r>
        <w:t xml:space="preserve">      "channel_code": "cctv1",</w:t>
      </w:r>
    </w:p>
    <w:p w:rsidR="00F4430F" w:rsidRDefault="00F4430F" w:rsidP="009752EC">
      <w:pPr>
        <w:spacing w:line="360" w:lineRule="auto"/>
      </w:pPr>
      <w:r>
        <w:t xml:space="preserve">      "channel_name": "CCTV-1</w:t>
      </w:r>
      <w:r>
        <w:rPr>
          <w:rFonts w:hint="eastAsia"/>
        </w:rPr>
        <w:t>综合频道</w:t>
      </w:r>
      <w:r>
        <w:t>",</w:t>
      </w:r>
    </w:p>
    <w:p w:rsidR="00F4430F" w:rsidRDefault="00F4430F" w:rsidP="009752EC">
      <w:pPr>
        <w:spacing w:line="360" w:lineRule="auto"/>
      </w:pPr>
      <w:r>
        <w:t xml:space="preserve">      "channel_logourl": "http://epg.tv/58/994/4318/1293431899458.png",</w:t>
      </w:r>
    </w:p>
    <w:p w:rsidR="00F4430F" w:rsidRDefault="00F4430F" w:rsidP="009752EC">
      <w:pPr>
        <w:spacing w:line="360" w:lineRule="auto"/>
      </w:pPr>
      <w:r>
        <w:tab/>
        <w:t>},</w:t>
      </w:r>
    </w:p>
    <w:p w:rsidR="00F4430F" w:rsidRDefault="00F4430F" w:rsidP="009752EC">
      <w:pPr>
        <w:spacing w:line="360" w:lineRule="auto"/>
      </w:pPr>
      <w:r>
        <w:t xml:space="preserve">     {</w:t>
      </w:r>
    </w:p>
    <w:p w:rsidR="00F4430F" w:rsidRDefault="00F4430F" w:rsidP="009752EC">
      <w:pPr>
        <w:spacing w:line="360" w:lineRule="auto"/>
      </w:pPr>
      <w:r>
        <w:t xml:space="preserve">      "name": "</w:t>
      </w:r>
      <w:r>
        <w:rPr>
          <w:rFonts w:hint="eastAsia"/>
        </w:rPr>
        <w:t>魔幻手机</w:t>
      </w:r>
      <w:r>
        <w:t>24",</w:t>
      </w:r>
    </w:p>
    <w:p w:rsidR="00F4430F" w:rsidRDefault="00F4430F" w:rsidP="009752EC">
      <w:pPr>
        <w:spacing w:line="360" w:lineRule="auto"/>
      </w:pPr>
      <w:r>
        <w:tab/>
        <w:t xml:space="preserve">  "start_time": "2012-07-20 14:53:00",</w:t>
      </w:r>
    </w:p>
    <w:p w:rsidR="00F4430F" w:rsidRDefault="00F4430F" w:rsidP="009752EC">
      <w:pPr>
        <w:spacing w:line="360" w:lineRule="auto"/>
      </w:pPr>
      <w:r>
        <w:t xml:space="preserve">      "end_time": "2012-07-20 15:45:00",</w:t>
      </w:r>
    </w:p>
    <w:p w:rsidR="00F4430F" w:rsidRDefault="00F4430F" w:rsidP="009752EC">
      <w:pPr>
        <w:spacing w:line="360" w:lineRule="auto"/>
      </w:pPr>
      <w:r>
        <w:t xml:space="preserve">      "channel_code": "cctv1",</w:t>
      </w:r>
    </w:p>
    <w:p w:rsidR="00F4430F" w:rsidRDefault="00F4430F" w:rsidP="009752EC">
      <w:pPr>
        <w:spacing w:line="360" w:lineRule="auto"/>
      </w:pPr>
      <w:r>
        <w:t xml:space="preserve">      "channel_name": "CCTV-1</w:t>
      </w:r>
      <w:r>
        <w:rPr>
          <w:rFonts w:hint="eastAsia"/>
        </w:rPr>
        <w:t>综合频道</w:t>
      </w:r>
      <w:r>
        <w:t>",</w:t>
      </w:r>
    </w:p>
    <w:p w:rsidR="00F4430F" w:rsidRDefault="00F4430F" w:rsidP="009752EC">
      <w:pPr>
        <w:spacing w:line="360" w:lineRule="auto"/>
      </w:pPr>
      <w:r>
        <w:t xml:space="preserve">      "channel_logourl": "http://epg.tv/58/994/4318/1293431899458.png",</w:t>
      </w:r>
    </w:p>
    <w:p w:rsidR="00F4430F" w:rsidRDefault="00F4430F" w:rsidP="009752EC">
      <w:pPr>
        <w:spacing w:line="360" w:lineRule="auto"/>
      </w:pPr>
      <w:r>
        <w:tab/>
        <w:t>}</w:t>
      </w:r>
    </w:p>
    <w:p w:rsidR="00F4430F" w:rsidRDefault="00F4430F" w:rsidP="009752EC">
      <w:pPr>
        <w:spacing w:line="360" w:lineRule="auto"/>
      </w:pPr>
      <w:r>
        <w:t xml:space="preserve">  }</w:t>
      </w:r>
    </w:p>
    <w:p w:rsidR="00F4430F" w:rsidRPr="002E0677" w:rsidRDefault="00F4430F" w:rsidP="009752EC">
      <w:pPr>
        <w:spacing w:line="360" w:lineRule="auto"/>
      </w:pPr>
      <w:r w:rsidRPr="002E0677">
        <w:t>}</w:t>
      </w:r>
    </w:p>
    <w:p w:rsidR="00F4430F" w:rsidRDefault="00F4430F" w:rsidP="009752EC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6611EC">
        <w:tc>
          <w:tcPr>
            <w:tcW w:w="1242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/>
                <w:sz w:val="24"/>
              </w:rPr>
              <w:t>0</w:t>
            </w:r>
            <w:r w:rsidRPr="00785F46">
              <w:rPr>
                <w:rFonts w:ascii="宋体" w:hAnsi="宋体" w:hint="eastAsia"/>
                <w:sz w:val="24"/>
              </w:rPr>
              <w:t>或者多个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channel_code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频道号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channel_logo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频道号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channel_name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频道名称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节目名称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start_time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开始时间</w:t>
            </w:r>
          </w:p>
        </w:tc>
      </w:tr>
      <w:tr w:rsidR="00F4430F" w:rsidRPr="00452E3A" w:rsidTr="006611EC">
        <w:tc>
          <w:tcPr>
            <w:tcW w:w="1242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program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end_time</w:t>
            </w:r>
          </w:p>
        </w:tc>
        <w:tc>
          <w:tcPr>
            <w:tcW w:w="126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4333" w:type="dxa"/>
          </w:tcPr>
          <w:p w:rsidR="00F4430F" w:rsidRPr="00785F46" w:rsidRDefault="00F4430F" w:rsidP="009752EC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结束时间</w:t>
            </w:r>
          </w:p>
        </w:tc>
      </w:tr>
    </w:tbl>
    <w:p w:rsidR="00F4430F" w:rsidRDefault="00F4430F" w:rsidP="00127708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根据</w:t>
      </w:r>
      <w:r>
        <w:rPr>
          <w:color w:val="000000"/>
          <w:sz w:val="24"/>
          <w:szCs w:val="24"/>
        </w:rPr>
        <w:t>asset_id</w:t>
      </w:r>
      <w:r w:rsidRPr="002539B7">
        <w:rPr>
          <w:rFonts w:hint="eastAsia"/>
          <w:color w:val="000000"/>
          <w:sz w:val="24"/>
          <w:szCs w:val="24"/>
        </w:rPr>
        <w:t>获取</w:t>
      </w:r>
      <w:r w:rsidRPr="002539B7">
        <w:rPr>
          <w:color w:val="000000"/>
          <w:sz w:val="24"/>
          <w:szCs w:val="24"/>
        </w:rPr>
        <w:t>wiki</w:t>
      </w:r>
      <w:r w:rsidRPr="002539B7">
        <w:rPr>
          <w:rFonts w:hint="eastAsia"/>
          <w:color w:val="000000"/>
          <w:sz w:val="24"/>
          <w:szCs w:val="24"/>
        </w:rPr>
        <w:t>详情</w:t>
      </w:r>
    </w:p>
    <w:p w:rsidR="00F4430F" w:rsidRDefault="00F4430F" w:rsidP="00127708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127708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127708">
      <w:pPr>
        <w:spacing w:line="360" w:lineRule="auto"/>
      </w:pPr>
      <w:r>
        <w:t>{</w:t>
      </w:r>
    </w:p>
    <w:p w:rsidR="00F4430F" w:rsidRDefault="00F4430F" w:rsidP="00127708">
      <w:pPr>
        <w:spacing w:line="360" w:lineRule="auto"/>
      </w:pPr>
      <w:r>
        <w:t xml:space="preserve">  "action": "GetWikiInfoByAssetId",</w:t>
      </w:r>
    </w:p>
    <w:p w:rsidR="00F4430F" w:rsidRDefault="00F4430F" w:rsidP="00127708">
      <w:pPr>
        <w:spacing w:line="360" w:lineRule="auto"/>
      </w:pPr>
      <w:r>
        <w:t xml:space="preserve">  "device": {</w:t>
      </w:r>
    </w:p>
    <w:p w:rsidR="00F4430F" w:rsidRDefault="00F4430F" w:rsidP="00127708">
      <w:pPr>
        <w:spacing w:line="360" w:lineRule="auto"/>
      </w:pPr>
      <w:r>
        <w:t xml:space="preserve">    "dnum": "123"</w:t>
      </w:r>
    </w:p>
    <w:p w:rsidR="00F4430F" w:rsidRDefault="00F4430F" w:rsidP="00127708">
      <w:pPr>
        <w:spacing w:line="360" w:lineRule="auto"/>
      </w:pPr>
      <w:r>
        <w:t xml:space="preserve">  },</w:t>
      </w:r>
    </w:p>
    <w:p w:rsidR="00F4430F" w:rsidRDefault="00F4430F" w:rsidP="00127708">
      <w:pPr>
        <w:spacing w:line="360" w:lineRule="auto"/>
      </w:pPr>
      <w:r>
        <w:t xml:space="preserve">  "param": {</w:t>
      </w:r>
    </w:p>
    <w:p w:rsidR="00F4430F" w:rsidRDefault="00F4430F" w:rsidP="00127708">
      <w:pPr>
        <w:spacing w:line="360" w:lineRule="auto"/>
      </w:pPr>
      <w:r>
        <w:t xml:space="preserve">    "asset_id": "4f863f3cb49566840f000000"</w:t>
      </w:r>
    </w:p>
    <w:p w:rsidR="00F4430F" w:rsidRDefault="00F4430F" w:rsidP="00127708">
      <w:pPr>
        <w:spacing w:line="360" w:lineRule="auto"/>
      </w:pPr>
      <w:r>
        <w:t xml:space="preserve">  } </w:t>
      </w:r>
    </w:p>
    <w:p w:rsidR="00F4430F" w:rsidRDefault="00F4430F" w:rsidP="00127708">
      <w:pPr>
        <w:spacing w:line="360" w:lineRule="auto"/>
      </w:pPr>
      <w:r>
        <w:t>}</w:t>
      </w:r>
    </w:p>
    <w:p w:rsidR="00F4430F" w:rsidRDefault="00F4430F" w:rsidP="00127708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112282">
        <w:tc>
          <w:tcPr>
            <w:tcW w:w="1296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112282">
        <w:tc>
          <w:tcPr>
            <w:tcW w:w="1296" w:type="dxa"/>
          </w:tcPr>
          <w:p w:rsidR="00F4430F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112282">
        <w:tc>
          <w:tcPr>
            <w:tcW w:w="1296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112282">
        <w:tc>
          <w:tcPr>
            <w:tcW w:w="1296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asset</w:t>
            </w:r>
            <w:r w:rsidRPr="00785F46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25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asset</w:t>
            </w:r>
            <w:r w:rsidRPr="00452E3A">
              <w:rPr>
                <w:rFonts w:ascii="宋体" w:hAnsi="宋体"/>
                <w:sz w:val="24"/>
              </w:rPr>
              <w:t>_id</w:t>
            </w:r>
          </w:p>
        </w:tc>
      </w:tr>
    </w:tbl>
    <w:p w:rsidR="00F4430F" w:rsidRDefault="00F4430F" w:rsidP="00127708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127708">
      <w:pPr>
        <w:spacing w:line="360" w:lineRule="auto"/>
      </w:pPr>
      <w:r w:rsidRPr="002E0677">
        <w:t>{</w:t>
      </w:r>
    </w:p>
    <w:p w:rsidR="00F4430F" w:rsidRDefault="00F4430F" w:rsidP="00127708">
      <w:pPr>
        <w:spacing w:line="360" w:lineRule="auto"/>
      </w:pPr>
      <w:r>
        <w:t xml:space="preserve">  "error": {</w:t>
      </w:r>
    </w:p>
    <w:p w:rsidR="00F4430F" w:rsidRDefault="00F4430F" w:rsidP="00127708">
      <w:pPr>
        <w:spacing w:line="360" w:lineRule="auto"/>
      </w:pPr>
      <w:r>
        <w:t xml:space="preserve">    "code": 0,</w:t>
      </w:r>
    </w:p>
    <w:p w:rsidR="00F4430F" w:rsidRDefault="00F4430F" w:rsidP="00127708">
      <w:pPr>
        <w:spacing w:line="360" w:lineRule="auto"/>
      </w:pPr>
      <w:r>
        <w:t xml:space="preserve">    "info": ""</w:t>
      </w:r>
    </w:p>
    <w:p w:rsidR="00F4430F" w:rsidRDefault="00F4430F" w:rsidP="00127708">
      <w:pPr>
        <w:spacing w:line="360" w:lineRule="auto"/>
      </w:pPr>
      <w:r>
        <w:t xml:space="preserve">  },</w:t>
      </w:r>
    </w:p>
    <w:p w:rsidR="00F4430F" w:rsidRDefault="00F4430F" w:rsidP="00127708">
      <w:pPr>
        <w:spacing w:line="360" w:lineRule="auto"/>
      </w:pPr>
      <w:r>
        <w:t xml:space="preserve">  "total": 1,</w:t>
      </w:r>
    </w:p>
    <w:p w:rsidR="00F4430F" w:rsidRDefault="00F4430F" w:rsidP="00127708">
      <w:pPr>
        <w:spacing w:line="360" w:lineRule="auto"/>
      </w:pPr>
      <w:r>
        <w:t xml:space="preserve">  "media": {</w:t>
      </w:r>
    </w:p>
    <w:p w:rsidR="00F4430F" w:rsidRDefault="00F4430F" w:rsidP="00127708">
      <w:pPr>
        <w:spacing w:line="360" w:lineRule="auto"/>
      </w:pPr>
      <w:r>
        <w:t xml:space="preserve">    "wiki_id": "4d00812a2f2a241bd70067d7",</w:t>
      </w:r>
    </w:p>
    <w:p w:rsidR="00F4430F" w:rsidRDefault="00F4430F" w:rsidP="00127708">
      <w:pPr>
        <w:spacing w:line="360" w:lineRule="auto"/>
      </w:pPr>
      <w:r>
        <w:t xml:space="preserve">    "title": "</w:t>
      </w:r>
      <w:r>
        <w:rPr>
          <w:rFonts w:hint="eastAsia"/>
        </w:rPr>
        <w:t>金枝玉叶</w:t>
      </w:r>
      <w:r>
        <w:t>2",</w:t>
      </w:r>
    </w:p>
    <w:p w:rsidR="00F4430F" w:rsidRDefault="00F4430F" w:rsidP="00127708">
      <w:pPr>
        <w:spacing w:line="360" w:lineRule="auto"/>
      </w:pPr>
      <w:r>
        <w:t xml:space="preserve">    "info": {</w:t>
      </w:r>
    </w:p>
    <w:p w:rsidR="00F4430F" w:rsidRDefault="00F4430F" w:rsidP="00127708">
      <w:pPr>
        <w:spacing w:line="360" w:lineRule="auto"/>
      </w:pPr>
      <w:r>
        <w:t xml:space="preserve">      "director": "</w:t>
      </w:r>
      <w:r>
        <w:rPr>
          <w:rFonts w:hint="eastAsia"/>
        </w:rPr>
        <w:t>陈可辛</w:t>
      </w:r>
      <w:r>
        <w:t>",</w:t>
      </w:r>
    </w:p>
    <w:p w:rsidR="00F4430F" w:rsidRDefault="00F4430F" w:rsidP="00127708">
      <w:pPr>
        <w:spacing w:line="360" w:lineRule="auto"/>
      </w:pPr>
      <w:r>
        <w:t xml:space="preserve">      "actors": "</w:t>
      </w:r>
      <w:r>
        <w:rPr>
          <w:rFonts w:hint="eastAsia"/>
        </w:rPr>
        <w:t>梅艳芳</w:t>
      </w:r>
      <w:r>
        <w:t>,</w:t>
      </w:r>
      <w:r>
        <w:rPr>
          <w:rFonts w:hint="eastAsia"/>
        </w:rPr>
        <w:t>李绮虹</w:t>
      </w:r>
      <w:r>
        <w:t>,</w:t>
      </w:r>
      <w:r>
        <w:rPr>
          <w:rFonts w:hint="eastAsia"/>
        </w:rPr>
        <w:t>刘嘉玲</w:t>
      </w:r>
      <w:r>
        <w:t>,</w:t>
      </w:r>
      <w:r>
        <w:rPr>
          <w:rFonts w:hint="eastAsia"/>
        </w:rPr>
        <w:t>许鞍华</w:t>
      </w:r>
      <w:r>
        <w:t>,</w:t>
      </w:r>
      <w:r>
        <w:rPr>
          <w:rFonts w:hint="eastAsia"/>
        </w:rPr>
        <w:t>张国荣</w:t>
      </w:r>
      <w:r>
        <w:t>",</w:t>
      </w:r>
    </w:p>
    <w:p w:rsidR="00F4430F" w:rsidRDefault="00F4430F" w:rsidP="00127708">
      <w:pPr>
        <w:spacing w:line="360" w:lineRule="auto"/>
      </w:pPr>
      <w:r>
        <w:t xml:space="preserve">      "type": "</w:t>
      </w:r>
      <w:r>
        <w:rPr>
          <w:rFonts w:hint="eastAsia"/>
        </w:rPr>
        <w:t>电影</w:t>
      </w:r>
      <w:r>
        <w:t>,</w:t>
      </w:r>
      <w:r>
        <w:rPr>
          <w:rFonts w:hint="eastAsia"/>
        </w:rPr>
        <w:t>剧情</w:t>
      </w:r>
      <w:r>
        <w:t>,</w:t>
      </w:r>
      <w:r>
        <w:rPr>
          <w:rFonts w:hint="eastAsia"/>
        </w:rPr>
        <w:t>喜剧</w:t>
      </w:r>
      <w:r>
        <w:t>",</w:t>
      </w:r>
    </w:p>
    <w:p w:rsidR="00F4430F" w:rsidRDefault="00F4430F" w:rsidP="00127708">
      <w:pPr>
        <w:spacing w:line="360" w:lineRule="auto"/>
      </w:pPr>
      <w:r>
        <w:t xml:space="preserve">      "area": "</w:t>
      </w:r>
      <w:r>
        <w:rPr>
          <w:rFonts w:hint="eastAsia"/>
        </w:rPr>
        <w:t>香港</w:t>
      </w:r>
      <w:r>
        <w:t>",</w:t>
      </w:r>
    </w:p>
    <w:p w:rsidR="00F4430F" w:rsidRDefault="00F4430F" w:rsidP="00127708">
      <w:pPr>
        <w:spacing w:line="360" w:lineRule="auto"/>
      </w:pPr>
      <w:r>
        <w:t xml:space="preserve">      "language": "</w:t>
      </w:r>
      <w:r>
        <w:rPr>
          <w:rFonts w:hint="eastAsia"/>
        </w:rPr>
        <w:t>普通话</w:t>
      </w:r>
      <w:r>
        <w:t>,</w:t>
      </w:r>
      <w:r>
        <w:rPr>
          <w:rFonts w:hint="eastAsia"/>
        </w:rPr>
        <w:t>粤语</w:t>
      </w:r>
      <w:r>
        <w:t>",</w:t>
      </w:r>
    </w:p>
    <w:p w:rsidR="00F4430F" w:rsidRDefault="00F4430F" w:rsidP="00127708">
      <w:pPr>
        <w:spacing w:line="360" w:lineRule="auto"/>
      </w:pPr>
      <w:r>
        <w:t xml:space="preserve">      "score": 0,</w:t>
      </w:r>
    </w:p>
    <w:p w:rsidR="00F4430F" w:rsidRDefault="00F4430F" w:rsidP="00127708">
      <w:pPr>
        <w:spacing w:line="360" w:lineRule="auto"/>
      </w:pPr>
      <w:r>
        <w:t xml:space="preserve">      "playdate": "1996",</w:t>
      </w:r>
    </w:p>
    <w:p w:rsidR="00F4430F" w:rsidRDefault="00F4430F" w:rsidP="00127708">
      <w:pPr>
        <w:spacing w:line="360" w:lineRule="auto"/>
      </w:pPr>
      <w:r>
        <w:t xml:space="preserve">      "praise": 0,</w:t>
      </w:r>
    </w:p>
    <w:p w:rsidR="00F4430F" w:rsidRDefault="00F4430F" w:rsidP="00127708">
      <w:pPr>
        <w:spacing w:line="360" w:lineRule="auto"/>
      </w:pPr>
      <w:r>
        <w:t xml:space="preserve">      "dispraise": 0,</w:t>
      </w:r>
    </w:p>
    <w:p w:rsidR="00F4430F" w:rsidRDefault="00F4430F" w:rsidP="00127708">
      <w:pPr>
        <w:spacing w:line="360" w:lineRule="auto"/>
      </w:pPr>
      <w:r>
        <w:t xml:space="preserve">      "source": "",</w:t>
      </w:r>
    </w:p>
    <w:p w:rsidR="00F4430F" w:rsidRDefault="00F4430F" w:rsidP="00127708">
      <w:pPr>
        <w:spacing w:line="360" w:lineRule="auto"/>
      </w:pPr>
      <w:r>
        <w:t xml:space="preserve">      "prefer": "</w:t>
      </w:r>
      <w:r>
        <w:rPr>
          <w:rFonts w:hint="eastAsia"/>
        </w:rPr>
        <w:t>奇艺</w:t>
      </w:r>
      <w:r>
        <w:t>"</w:t>
      </w:r>
    </w:p>
    <w:p w:rsidR="00F4430F" w:rsidRDefault="00F4430F" w:rsidP="00127708">
      <w:pPr>
        <w:spacing w:line="360" w:lineRule="auto"/>
      </w:pPr>
      <w:r>
        <w:t xml:space="preserve">    },</w:t>
      </w:r>
    </w:p>
    <w:p w:rsidR="00F4430F" w:rsidRDefault="00F4430F" w:rsidP="00127708">
      <w:pPr>
        <w:spacing w:line="360" w:lineRule="auto"/>
      </w:pPr>
      <w:r>
        <w:t xml:space="preserve">    "description": "</w:t>
      </w:r>
      <w:r>
        <w:rPr>
          <w:rFonts w:hint="eastAsia"/>
        </w:rPr>
        <w:t>女扮男装的林子颖混进乐坛，几经波折，终与金牌监顾家明结为一对性别模糊的爱侣。颖受家明的爱情与事业滋润，竟夺得最受欢迎男歌星奖，骑虎难下，性别真相公布无期。传说中的百变巨星方艳梅重出江湖，但吃惊的是她和顾家明、林子颖同时发生感情……</w:t>
      </w:r>
      <w:r>
        <w:t>\r\n",</w:t>
      </w:r>
    </w:p>
    <w:p w:rsidR="00F4430F" w:rsidRDefault="00F4430F" w:rsidP="00127708">
      <w:pPr>
        <w:spacing w:line="360" w:lineRule="auto"/>
      </w:pPr>
      <w:r>
        <w:t xml:space="preserve">    "posters": {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"type": "small",</w:t>
      </w:r>
    </w:p>
    <w:p w:rsidR="00F4430F" w:rsidRDefault="00F4430F" w:rsidP="00127708">
      <w:pPr>
        <w:spacing w:line="360" w:lineRule="auto"/>
      </w:pPr>
      <w:r>
        <w:t xml:space="preserve">          "size": "120*160",</w:t>
      </w:r>
    </w:p>
    <w:p w:rsidR="00F4430F" w:rsidRDefault="00F4430F" w:rsidP="00127708">
      <w:pPr>
        <w:spacing w:line="360" w:lineRule="auto"/>
      </w:pPr>
      <w:r>
        <w:t xml:space="preserve">          "url": "http://epg.tv/thumb/120/160/1311213808463.jpg"</w:t>
      </w:r>
    </w:p>
    <w:p w:rsidR="00F4430F" w:rsidRDefault="00F4430F" w:rsidP="00127708">
      <w:pPr>
        <w:spacing w:line="360" w:lineRule="auto"/>
      </w:pPr>
      <w:r>
        <w:t xml:space="preserve">        },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"type": "big",</w:t>
      </w:r>
    </w:p>
    <w:p w:rsidR="00F4430F" w:rsidRDefault="00F4430F" w:rsidP="00127708">
      <w:pPr>
        <w:spacing w:line="360" w:lineRule="auto"/>
      </w:pPr>
      <w:r>
        <w:t xml:space="preserve">          "size": "240*320",</w:t>
      </w:r>
    </w:p>
    <w:p w:rsidR="00F4430F" w:rsidRDefault="00F4430F" w:rsidP="00127708">
      <w:pPr>
        <w:spacing w:line="360" w:lineRule="auto"/>
      </w:pPr>
      <w:r>
        <w:t xml:space="preserve">          "url": "http://epg.tv/thumb/240/320/1311213808463.jpg"</w:t>
      </w:r>
    </w:p>
    <w:p w:rsidR="00F4430F" w:rsidRDefault="00F4430F" w:rsidP="00127708">
      <w:pPr>
        <w:spacing w:line="360" w:lineRule="auto"/>
      </w:pPr>
      <w:r>
        <w:t xml:space="preserve">        },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"type": "max",</w:t>
      </w:r>
    </w:p>
    <w:p w:rsidR="00F4430F" w:rsidRDefault="00F4430F" w:rsidP="00127708">
      <w:pPr>
        <w:spacing w:line="360" w:lineRule="auto"/>
      </w:pPr>
      <w:r>
        <w:t xml:space="preserve">          "size": "1240*460",</w:t>
      </w:r>
    </w:p>
    <w:p w:rsidR="00F4430F" w:rsidRDefault="00F4430F" w:rsidP="00127708">
      <w:pPr>
        <w:spacing w:line="360" w:lineRule="auto"/>
      </w:pPr>
      <w:r>
        <w:t xml:space="preserve">          "url": "http://epg.tv/thumb/1240/460/1311213808463.jpg"</w:t>
      </w:r>
    </w:p>
    <w:p w:rsidR="00F4430F" w:rsidRDefault="00F4430F" w:rsidP="00127708">
      <w:pPr>
        <w:spacing w:line="360" w:lineRule="auto"/>
      </w:pPr>
      <w:r>
        <w:t xml:space="preserve">        }</w:t>
      </w:r>
    </w:p>
    <w:p w:rsidR="00F4430F" w:rsidRDefault="00F4430F" w:rsidP="00127708">
      <w:pPr>
        <w:spacing w:line="360" w:lineRule="auto"/>
      </w:pPr>
      <w:r>
        <w:t xml:space="preserve">      ],</w:t>
      </w:r>
    </w:p>
    <w:p w:rsidR="00F4430F" w:rsidRDefault="00F4430F" w:rsidP="00127708">
      <w:pPr>
        <w:spacing w:line="360" w:lineRule="auto"/>
      </w:pPr>
      <w:r>
        <w:t xml:space="preserve">      "screens": [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"url": "http://epg.tv/thumb/150/150/1297918272827.jpg"</w:t>
      </w:r>
    </w:p>
    <w:p w:rsidR="00F4430F" w:rsidRDefault="00F4430F" w:rsidP="00127708">
      <w:pPr>
        <w:spacing w:line="360" w:lineRule="auto"/>
      </w:pPr>
      <w:r>
        <w:t xml:space="preserve">        },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"url": "http://epg.tv/thumb/150/150/1297918266512.jpg"</w:t>
      </w:r>
    </w:p>
    <w:p w:rsidR="00F4430F" w:rsidRDefault="00F4430F" w:rsidP="00127708">
      <w:pPr>
        <w:spacing w:line="360" w:lineRule="auto"/>
      </w:pPr>
      <w:r>
        <w:t xml:space="preserve">        },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"url": "http://epg.tv/thumb/150/150/1297918257695.jpg"</w:t>
      </w:r>
    </w:p>
    <w:p w:rsidR="00F4430F" w:rsidRDefault="00F4430F" w:rsidP="00127708">
      <w:pPr>
        <w:spacing w:line="360" w:lineRule="auto"/>
      </w:pPr>
      <w:r>
        <w:t xml:space="preserve">        },</w:t>
      </w:r>
    </w:p>
    <w:p w:rsidR="00F4430F" w:rsidRDefault="00F4430F" w:rsidP="00127708">
      <w:pPr>
        <w:spacing w:line="360" w:lineRule="auto"/>
      </w:pPr>
      <w:r>
        <w:t xml:space="preserve">        {</w:t>
      </w:r>
    </w:p>
    <w:p w:rsidR="00F4430F" w:rsidRDefault="00F4430F" w:rsidP="00127708">
      <w:pPr>
        <w:spacing w:line="360" w:lineRule="auto"/>
      </w:pPr>
      <w:r>
        <w:t xml:space="preserve">          "url": "http://epg.tv/thumb/150/150/1297918252816.jpg"</w:t>
      </w:r>
    </w:p>
    <w:p w:rsidR="00F4430F" w:rsidRDefault="00F4430F" w:rsidP="00127708">
      <w:pPr>
        <w:spacing w:line="360" w:lineRule="auto"/>
      </w:pPr>
      <w:r>
        <w:t xml:space="preserve">        }</w:t>
      </w:r>
    </w:p>
    <w:p w:rsidR="00F4430F" w:rsidRDefault="00F4430F" w:rsidP="00127708">
      <w:pPr>
        <w:spacing w:line="360" w:lineRule="auto"/>
      </w:pPr>
      <w:r>
        <w:t xml:space="preserve">      ], </w:t>
      </w:r>
    </w:p>
    <w:p w:rsidR="00F4430F" w:rsidRDefault="00F4430F" w:rsidP="00127708">
      <w:pPr>
        <w:spacing w:line="360" w:lineRule="auto"/>
      </w:pPr>
      <w:r>
        <w:t xml:space="preserve">  }</w:t>
      </w:r>
    </w:p>
    <w:p w:rsidR="00F4430F" w:rsidRPr="002E0677" w:rsidRDefault="00F4430F" w:rsidP="00127708">
      <w:pPr>
        <w:spacing w:line="360" w:lineRule="auto"/>
      </w:pPr>
      <w:r w:rsidRPr="002E0677">
        <w:t>}</w:t>
      </w:r>
    </w:p>
    <w:p w:rsidR="00F4430F" w:rsidRDefault="00F4430F" w:rsidP="00127708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112282">
        <w:tc>
          <w:tcPr>
            <w:tcW w:w="1242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wiki_</w:t>
            </w:r>
            <w:r w:rsidRPr="00785F46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影视</w:t>
            </w:r>
            <w:r w:rsidRPr="00785F46"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影视名称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唯一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director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导演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actors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演员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类型，如武侠、警匪等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area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地区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language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配音语言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得分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posters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一个或多个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海报类型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size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海报尺寸，格式：宽</w:t>
            </w:r>
            <w:r w:rsidRPr="00785F46">
              <w:rPr>
                <w:rFonts w:ascii="宋体" w:hAnsi="宋体"/>
                <w:sz w:val="24"/>
              </w:rPr>
              <w:t>*</w:t>
            </w:r>
            <w:r w:rsidRPr="00785F46">
              <w:rPr>
                <w:rFonts w:ascii="宋体" w:hAnsi="宋体" w:hint="eastAsia"/>
                <w:sz w:val="24"/>
              </w:rPr>
              <w:t>高，单位：像素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poster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海报图片</w:t>
            </w:r>
            <w:r w:rsidRPr="00785F46">
              <w:rPr>
                <w:rFonts w:ascii="宋体" w:hAnsi="宋体"/>
                <w:sz w:val="24"/>
              </w:rPr>
              <w:t>url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media</w:t>
            </w:r>
            <w:r>
              <w:rPr>
                <w:rFonts w:ascii="宋体" w:hAnsi="宋体"/>
                <w:sz w:val="24"/>
              </w:rPr>
              <w:t>s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screens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一个或多个</w:t>
            </w:r>
          </w:p>
        </w:tc>
      </w:tr>
      <w:tr w:rsidR="00F4430F" w:rsidRPr="00452E3A" w:rsidTr="00112282">
        <w:tc>
          <w:tcPr>
            <w:tcW w:w="1242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screen</w:t>
            </w:r>
          </w:p>
        </w:tc>
        <w:tc>
          <w:tcPr>
            <w:tcW w:w="168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112282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剧照图片</w:t>
            </w:r>
            <w:r w:rsidRPr="00785F46">
              <w:rPr>
                <w:rFonts w:ascii="宋体" w:hAnsi="宋体"/>
                <w:sz w:val="24"/>
              </w:rPr>
              <w:t>url</w:t>
            </w:r>
          </w:p>
        </w:tc>
      </w:tr>
    </w:tbl>
    <w:p w:rsidR="00F4430F" w:rsidRDefault="00F4430F" w:rsidP="00127708"/>
    <w:p w:rsidR="00F4430F" w:rsidRDefault="00F4430F" w:rsidP="0093147C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根据</w:t>
      </w:r>
      <w:r>
        <w:rPr>
          <w:color w:val="000000"/>
          <w:sz w:val="24"/>
          <w:szCs w:val="24"/>
        </w:rPr>
        <w:t>wiki_id</w:t>
      </w:r>
      <w:r w:rsidRPr="002539B7">
        <w:rPr>
          <w:rFonts w:hint="eastAsia"/>
          <w:color w:val="000000"/>
          <w:sz w:val="24"/>
          <w:szCs w:val="24"/>
        </w:rPr>
        <w:t>获取</w:t>
      </w:r>
      <w:r>
        <w:rPr>
          <w:rFonts w:hint="eastAsia"/>
          <w:color w:val="000000"/>
          <w:sz w:val="24"/>
          <w:szCs w:val="24"/>
        </w:rPr>
        <w:t>分集剧情</w:t>
      </w:r>
    </w:p>
    <w:p w:rsidR="00F4430F" w:rsidRDefault="00F4430F" w:rsidP="0093147C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93147C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9C08C7">
      <w:pPr>
        <w:spacing w:line="360" w:lineRule="auto"/>
      </w:pPr>
      <w:r>
        <w:t>{</w:t>
      </w:r>
    </w:p>
    <w:p w:rsidR="00F4430F" w:rsidRDefault="00F4430F" w:rsidP="009C08C7">
      <w:pPr>
        <w:spacing w:line="360" w:lineRule="auto"/>
      </w:pPr>
      <w:r>
        <w:t xml:space="preserve">  "action": "GetWikiMetas",</w:t>
      </w:r>
    </w:p>
    <w:p w:rsidR="00F4430F" w:rsidRDefault="00F4430F" w:rsidP="009C08C7">
      <w:pPr>
        <w:spacing w:line="360" w:lineRule="auto"/>
      </w:pPr>
      <w:r>
        <w:t xml:space="preserve">  "device": {</w:t>
      </w:r>
    </w:p>
    <w:p w:rsidR="00F4430F" w:rsidRDefault="00F4430F" w:rsidP="009C08C7">
      <w:pPr>
        <w:spacing w:line="360" w:lineRule="auto"/>
      </w:pPr>
      <w:r>
        <w:t xml:space="preserve">    "dnum": "123"</w:t>
      </w:r>
    </w:p>
    <w:p w:rsidR="00F4430F" w:rsidRDefault="00F4430F" w:rsidP="009C08C7">
      <w:pPr>
        <w:spacing w:line="360" w:lineRule="auto"/>
      </w:pPr>
      <w:r>
        <w:t xml:space="preserve">  },</w:t>
      </w:r>
    </w:p>
    <w:p w:rsidR="00F4430F" w:rsidRDefault="00F4430F" w:rsidP="009C08C7">
      <w:pPr>
        <w:spacing w:line="360" w:lineRule="auto"/>
      </w:pPr>
      <w:r>
        <w:t xml:space="preserve">  "param": {</w:t>
      </w:r>
    </w:p>
    <w:p w:rsidR="00F4430F" w:rsidRDefault="00F4430F" w:rsidP="009C08C7">
      <w:pPr>
        <w:spacing w:line="360" w:lineRule="auto"/>
      </w:pPr>
      <w:r>
        <w:t xml:space="preserve">    "wiki_id": "</w:t>
      </w:r>
      <w:r>
        <w:rPr>
          <w:color w:val="DD0000"/>
        </w:rPr>
        <w:t>50f0d2a58cec1da654002789</w:t>
      </w:r>
      <w:r>
        <w:t>"</w:t>
      </w:r>
    </w:p>
    <w:p w:rsidR="00F4430F" w:rsidRDefault="00F4430F" w:rsidP="009C08C7">
      <w:pPr>
        <w:spacing w:line="360" w:lineRule="auto"/>
      </w:pPr>
      <w:r>
        <w:t xml:space="preserve">  } </w:t>
      </w:r>
    </w:p>
    <w:p w:rsidR="00F4430F" w:rsidRDefault="00F4430F" w:rsidP="009C08C7">
      <w:pPr>
        <w:spacing w:line="360" w:lineRule="auto"/>
      </w:pPr>
      <w:r>
        <w:t>}</w:t>
      </w:r>
    </w:p>
    <w:p w:rsidR="00F4430F" w:rsidRDefault="00F4430F" w:rsidP="009C08C7">
      <w:pPr>
        <w:spacing w:line="360" w:lineRule="auto"/>
      </w:pPr>
      <w:r>
        <w:rPr>
          <w:rFonts w:hint="eastAsia"/>
        </w:rPr>
        <w:t>或者</w:t>
      </w:r>
    </w:p>
    <w:p w:rsidR="00F4430F" w:rsidRDefault="00F4430F" w:rsidP="00F23F77">
      <w:pPr>
        <w:spacing w:line="360" w:lineRule="auto"/>
      </w:pPr>
      <w:r>
        <w:t>{</w:t>
      </w:r>
    </w:p>
    <w:p w:rsidR="00F4430F" w:rsidRDefault="00F4430F" w:rsidP="00F23F77">
      <w:pPr>
        <w:spacing w:line="360" w:lineRule="auto"/>
      </w:pPr>
      <w:r>
        <w:t xml:space="preserve">  "action": "GetWikiMetas",</w:t>
      </w:r>
    </w:p>
    <w:p w:rsidR="00F4430F" w:rsidRDefault="00F4430F" w:rsidP="00F23F77">
      <w:pPr>
        <w:spacing w:line="360" w:lineRule="auto"/>
      </w:pPr>
      <w:r>
        <w:t xml:space="preserve">  "device": {</w:t>
      </w:r>
    </w:p>
    <w:p w:rsidR="00F4430F" w:rsidRDefault="00F4430F" w:rsidP="00F23F77">
      <w:pPr>
        <w:spacing w:line="360" w:lineRule="auto"/>
      </w:pPr>
      <w:r>
        <w:t xml:space="preserve">    "dnum": "123"</w:t>
      </w:r>
    </w:p>
    <w:p w:rsidR="00F4430F" w:rsidRDefault="00F4430F" w:rsidP="00F23F77">
      <w:pPr>
        <w:spacing w:line="360" w:lineRule="auto"/>
      </w:pPr>
      <w:r>
        <w:t xml:space="preserve">  },</w:t>
      </w:r>
    </w:p>
    <w:p w:rsidR="00F4430F" w:rsidRDefault="00F4430F" w:rsidP="00F23F77">
      <w:pPr>
        <w:spacing w:line="360" w:lineRule="auto"/>
      </w:pPr>
      <w:r>
        <w:t xml:space="preserve">  "param": {</w:t>
      </w:r>
    </w:p>
    <w:p w:rsidR="00F4430F" w:rsidRDefault="00F4430F" w:rsidP="00F23F77">
      <w:pPr>
        <w:spacing w:line="360" w:lineRule="auto"/>
      </w:pPr>
      <w:r>
        <w:t xml:space="preserve">    "title": "</w:t>
      </w:r>
      <w:r>
        <w:rPr>
          <w:rFonts w:hint="eastAsia"/>
        </w:rPr>
        <w:t>先结婚后恋爱</w:t>
      </w:r>
      <w:r>
        <w:t>",</w:t>
      </w:r>
    </w:p>
    <w:p w:rsidR="00F4430F" w:rsidRDefault="00F4430F" w:rsidP="00F23F77">
      <w:pPr>
        <w:spacing w:line="360" w:lineRule="auto"/>
      </w:pPr>
      <w:r>
        <w:t xml:space="preserve">    "mark": 10</w:t>
      </w:r>
    </w:p>
    <w:p w:rsidR="00F4430F" w:rsidRDefault="00F4430F" w:rsidP="00F23F77">
      <w:pPr>
        <w:spacing w:line="360" w:lineRule="auto"/>
      </w:pPr>
      <w:r>
        <w:t xml:space="preserve">  } </w:t>
      </w:r>
    </w:p>
    <w:p w:rsidR="00F4430F" w:rsidRDefault="00F4430F" w:rsidP="00F23F77">
      <w:pPr>
        <w:spacing w:line="360" w:lineRule="auto"/>
      </w:pPr>
      <w:r>
        <w:t>}</w:t>
      </w:r>
    </w:p>
    <w:p w:rsidR="00F4430F" w:rsidRDefault="00F4430F" w:rsidP="0093147C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9F7B71">
        <w:tc>
          <w:tcPr>
            <w:tcW w:w="1296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9F7B71">
        <w:tc>
          <w:tcPr>
            <w:tcW w:w="1296" w:type="dxa"/>
          </w:tcPr>
          <w:p w:rsidR="00F4430F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9F7B71">
        <w:tc>
          <w:tcPr>
            <w:tcW w:w="1296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9F7B71">
        <w:tc>
          <w:tcPr>
            <w:tcW w:w="1296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wiki_id</w:t>
            </w:r>
          </w:p>
        </w:tc>
        <w:tc>
          <w:tcPr>
            <w:tcW w:w="125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wiki_id</w:t>
            </w:r>
          </w:p>
        </w:tc>
      </w:tr>
      <w:tr w:rsidR="00F4430F" w:rsidRPr="00452E3A" w:rsidTr="009F7B71">
        <w:tc>
          <w:tcPr>
            <w:tcW w:w="1296" w:type="dxa"/>
          </w:tcPr>
          <w:p w:rsidR="00F4430F" w:rsidRPr="00452E3A" w:rsidRDefault="00F4430F" w:rsidP="00C91FB9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C91FB9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5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分集名称（如不填</w:t>
            </w:r>
            <w:r>
              <w:rPr>
                <w:rFonts w:ascii="宋体" w:hAnsi="宋体"/>
                <w:sz w:val="24"/>
              </w:rPr>
              <w:t>wiki_id,</w:t>
            </w:r>
            <w:r>
              <w:rPr>
                <w:rFonts w:ascii="宋体" w:hAnsi="宋体" w:hint="eastAsia"/>
                <w:sz w:val="24"/>
              </w:rPr>
              <w:t>则此项必填）</w:t>
            </w:r>
          </w:p>
        </w:tc>
      </w:tr>
      <w:tr w:rsidR="00F4430F" w:rsidRPr="00452E3A" w:rsidTr="009F7B71">
        <w:tc>
          <w:tcPr>
            <w:tcW w:w="1296" w:type="dxa"/>
          </w:tcPr>
          <w:p w:rsidR="00F4430F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mark</w:t>
            </w:r>
          </w:p>
        </w:tc>
        <w:tc>
          <w:tcPr>
            <w:tcW w:w="125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integer</w:t>
            </w:r>
          </w:p>
        </w:tc>
        <w:tc>
          <w:tcPr>
            <w:tcW w:w="1118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选填</w:t>
            </w:r>
          </w:p>
        </w:tc>
        <w:tc>
          <w:tcPr>
            <w:tcW w:w="3169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分集集数</w:t>
            </w:r>
          </w:p>
        </w:tc>
      </w:tr>
    </w:tbl>
    <w:p w:rsidR="00F4430F" w:rsidRDefault="00F4430F" w:rsidP="0093147C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BA17F5">
      <w:pPr>
        <w:spacing w:line="360" w:lineRule="auto"/>
      </w:pPr>
      <w:r>
        <w:t>{</w:t>
      </w:r>
    </w:p>
    <w:p w:rsidR="00F4430F" w:rsidRDefault="00F4430F" w:rsidP="00BA17F5">
      <w:pPr>
        <w:spacing w:line="360" w:lineRule="auto"/>
      </w:pPr>
      <w:r>
        <w:t xml:space="preserve">    "error": {</w:t>
      </w:r>
    </w:p>
    <w:p w:rsidR="00F4430F" w:rsidRDefault="00F4430F" w:rsidP="00BA17F5">
      <w:pPr>
        <w:spacing w:line="360" w:lineRule="auto"/>
      </w:pPr>
      <w:r>
        <w:t xml:space="preserve">        "code": 0,</w:t>
      </w:r>
    </w:p>
    <w:p w:rsidR="00F4430F" w:rsidRDefault="00F4430F" w:rsidP="00BA17F5">
      <w:pPr>
        <w:spacing w:line="360" w:lineRule="auto"/>
      </w:pPr>
      <w:r>
        <w:t xml:space="preserve">        "info": ""</w:t>
      </w:r>
    </w:p>
    <w:p w:rsidR="00F4430F" w:rsidRDefault="00F4430F" w:rsidP="00BA17F5">
      <w:pPr>
        <w:spacing w:line="360" w:lineRule="auto"/>
      </w:pPr>
      <w:r>
        <w:t xml:space="preserve">    },</w:t>
      </w:r>
    </w:p>
    <w:p w:rsidR="00F4430F" w:rsidRDefault="00F4430F" w:rsidP="00BA17F5">
      <w:pPr>
        <w:spacing w:line="360" w:lineRule="auto"/>
      </w:pPr>
      <w:r>
        <w:t xml:space="preserve">    "total": 1,</w:t>
      </w:r>
    </w:p>
    <w:p w:rsidR="00F4430F" w:rsidRDefault="00F4430F" w:rsidP="00BA17F5">
      <w:pPr>
        <w:spacing w:line="360" w:lineRule="auto"/>
      </w:pPr>
      <w:r>
        <w:t xml:space="preserve">    "0": {</w:t>
      </w:r>
    </w:p>
    <w:p w:rsidR="00F4430F" w:rsidRDefault="00F4430F" w:rsidP="00BA17F5">
      <w:pPr>
        <w:spacing w:line="360" w:lineRule="auto"/>
      </w:pPr>
      <w:r>
        <w:t xml:space="preserve">        "wiki_id": "50f0d2a58cec1da654002789",</w:t>
      </w:r>
    </w:p>
    <w:p w:rsidR="00F4430F" w:rsidRDefault="00F4430F" w:rsidP="00BA17F5">
      <w:pPr>
        <w:spacing w:line="360" w:lineRule="auto"/>
      </w:pPr>
      <w:r>
        <w:t xml:space="preserve">        "title": "</w:t>
      </w:r>
      <w:r>
        <w:rPr>
          <w:rFonts w:hint="eastAsia"/>
        </w:rPr>
        <w:t>先结婚后恋爱第</w:t>
      </w:r>
      <w:r>
        <w:t>10</w:t>
      </w:r>
      <w:r>
        <w:rPr>
          <w:rFonts w:hint="eastAsia"/>
        </w:rPr>
        <w:t>集</w:t>
      </w:r>
      <w:r>
        <w:t>",</w:t>
      </w:r>
    </w:p>
    <w:p w:rsidR="00F4430F" w:rsidRDefault="00F4430F" w:rsidP="00BA17F5">
      <w:pPr>
        <w:spacing w:line="360" w:lineRule="auto"/>
      </w:pPr>
      <w:r>
        <w:t xml:space="preserve">        "content": "</w:t>
      </w:r>
      <w:r>
        <w:rPr>
          <w:rFonts w:hint="eastAsia"/>
        </w:rPr>
        <w:t>刘丽看到滕飞在倒腾相机，她看出他需要钱</w:t>
      </w:r>
      <w:r>
        <w:t xml:space="preserve"> ",</w:t>
      </w:r>
    </w:p>
    <w:p w:rsidR="00F4430F" w:rsidRDefault="00F4430F" w:rsidP="00BA17F5">
      <w:pPr>
        <w:spacing w:line="360" w:lineRule="auto"/>
      </w:pPr>
      <w:r>
        <w:t xml:space="preserve">        "html_cache": "</w:t>
      </w:r>
      <w:r>
        <w:rPr>
          <w:rFonts w:hint="eastAsia"/>
        </w:rPr>
        <w:t>刘丽看到滕飞在倒腾相机，她看出他需要钱</w:t>
      </w:r>
      <w:r>
        <w:t>&lt;p&gt;",</w:t>
      </w:r>
    </w:p>
    <w:p w:rsidR="00F4430F" w:rsidRDefault="00F4430F" w:rsidP="00BA17F5">
      <w:pPr>
        <w:spacing w:line="360" w:lineRule="auto"/>
      </w:pPr>
      <w:r>
        <w:t xml:space="preserve">        "mark": 10</w:t>
      </w:r>
    </w:p>
    <w:p w:rsidR="00F4430F" w:rsidRDefault="00F4430F" w:rsidP="00BA17F5">
      <w:pPr>
        <w:spacing w:line="360" w:lineRule="auto"/>
      </w:pPr>
      <w:r>
        <w:t xml:space="preserve">    }</w:t>
      </w:r>
    </w:p>
    <w:p w:rsidR="00F4430F" w:rsidRDefault="00F4430F" w:rsidP="00BA17F5">
      <w:pPr>
        <w:spacing w:line="360" w:lineRule="auto"/>
      </w:pPr>
      <w:r>
        <w:t>}</w:t>
      </w:r>
    </w:p>
    <w:p w:rsidR="00F4430F" w:rsidRDefault="00F4430F" w:rsidP="00BA17F5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9F7B71">
        <w:tc>
          <w:tcPr>
            <w:tcW w:w="1242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B12F1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126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4333" w:type="dxa"/>
          </w:tcPr>
          <w:p w:rsidR="00F4430F" w:rsidRPr="00452E3A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总记录数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B5D3F">
              <w:t>wikimetas</w:t>
            </w:r>
          </w:p>
        </w:tc>
        <w:tc>
          <w:tcPr>
            <w:tcW w:w="126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 w:hint="eastAsia"/>
                <w:sz w:val="24"/>
              </w:rPr>
              <w:t>节点</w:t>
            </w:r>
          </w:p>
        </w:tc>
        <w:tc>
          <w:tcPr>
            <w:tcW w:w="433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多个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EB5D3F" w:rsidRDefault="00F4430F" w:rsidP="00C91FB9">
            <w:pPr>
              <w:spacing w:line="360" w:lineRule="auto"/>
            </w:pPr>
            <w:r w:rsidRPr="00EB5D3F">
              <w:t>wikimetas</w:t>
            </w:r>
          </w:p>
        </w:tc>
        <w:tc>
          <w:tcPr>
            <w:tcW w:w="1683" w:type="dxa"/>
          </w:tcPr>
          <w:p w:rsidR="00F4430F" w:rsidRDefault="00F4430F" w:rsidP="00C91F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wiki_id</w:t>
            </w:r>
          </w:p>
        </w:tc>
        <w:tc>
          <w:tcPr>
            <w:tcW w:w="1263" w:type="dxa"/>
          </w:tcPr>
          <w:p w:rsidR="00F4430F" w:rsidRPr="00785F46" w:rsidRDefault="00F4430F" w:rsidP="00C91FB9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C91F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维基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B5D3F">
              <w:t>wikimetas</w:t>
            </w:r>
          </w:p>
        </w:tc>
        <w:tc>
          <w:tcPr>
            <w:tcW w:w="168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title</w:t>
            </w:r>
          </w:p>
        </w:tc>
        <w:tc>
          <w:tcPr>
            <w:tcW w:w="126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分集标题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B5D3F">
              <w:t>wikimetas</w:t>
            </w:r>
          </w:p>
        </w:tc>
        <w:tc>
          <w:tcPr>
            <w:tcW w:w="168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content</w:t>
            </w:r>
          </w:p>
        </w:tc>
        <w:tc>
          <w:tcPr>
            <w:tcW w:w="126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分集剧情（文本格式）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B5D3F">
              <w:t>wikimetas</w:t>
            </w:r>
          </w:p>
        </w:tc>
        <w:tc>
          <w:tcPr>
            <w:tcW w:w="168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26347E">
              <w:t>html_cache</w:t>
            </w:r>
          </w:p>
        </w:tc>
        <w:tc>
          <w:tcPr>
            <w:tcW w:w="126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分集剧情（</w:t>
            </w:r>
            <w:r>
              <w:rPr>
                <w:rFonts w:ascii="宋体" w:hAnsi="宋体"/>
                <w:sz w:val="24"/>
              </w:rPr>
              <w:t>html</w:t>
            </w:r>
            <w:r>
              <w:rPr>
                <w:rFonts w:ascii="宋体" w:hAnsi="宋体" w:hint="eastAsia"/>
                <w:sz w:val="24"/>
              </w:rPr>
              <w:t>格式）</w:t>
            </w:r>
          </w:p>
        </w:tc>
      </w:tr>
      <w:tr w:rsidR="00F4430F" w:rsidRPr="00452E3A" w:rsidTr="009F7B71">
        <w:tc>
          <w:tcPr>
            <w:tcW w:w="1242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 w:rsidRPr="00EB5D3F">
              <w:t>wikimetas</w:t>
            </w:r>
          </w:p>
        </w:tc>
        <w:tc>
          <w:tcPr>
            <w:tcW w:w="168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mark</w:t>
            </w:r>
          </w:p>
        </w:tc>
        <w:tc>
          <w:tcPr>
            <w:tcW w:w="126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 w:hAnsi="宋体"/>
                <w:sz w:val="24"/>
              </w:rPr>
            </w:pPr>
            <w:r w:rsidRPr="00785F46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785F46" w:rsidRDefault="00F4430F" w:rsidP="009F7B71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集数</w:t>
            </w:r>
          </w:p>
        </w:tc>
      </w:tr>
    </w:tbl>
    <w:p w:rsidR="00F4430F" w:rsidRDefault="00F4430F" w:rsidP="00006AE9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根据</w:t>
      </w:r>
      <w:r>
        <w:rPr>
          <w:color w:val="000000"/>
          <w:sz w:val="24"/>
          <w:szCs w:val="24"/>
        </w:rPr>
        <w:t>package asset_id</w:t>
      </w:r>
      <w:r w:rsidRPr="002539B7">
        <w:rPr>
          <w:rFonts w:hint="eastAsia"/>
          <w:color w:val="000000"/>
          <w:sz w:val="24"/>
          <w:szCs w:val="24"/>
        </w:rPr>
        <w:t>获取</w:t>
      </w:r>
      <w:r w:rsidRPr="002539B7">
        <w:rPr>
          <w:color w:val="000000"/>
          <w:sz w:val="24"/>
          <w:szCs w:val="24"/>
        </w:rPr>
        <w:t>wiki</w:t>
      </w:r>
      <w:r>
        <w:rPr>
          <w:rFonts w:hint="eastAsia"/>
          <w:color w:val="000000"/>
          <w:sz w:val="24"/>
          <w:szCs w:val="24"/>
        </w:rPr>
        <w:t>地址</w:t>
      </w:r>
    </w:p>
    <w:p w:rsidR="00F4430F" w:rsidRDefault="00F4430F" w:rsidP="00006AE9">
      <w:pPr>
        <w:spacing w:line="360" w:lineRule="auto"/>
      </w:pPr>
      <w:r>
        <w:rPr>
          <w:rFonts w:hint="eastAsia"/>
        </w:rPr>
        <w:t>接口说明：无</w:t>
      </w:r>
    </w:p>
    <w:p w:rsidR="00F4430F" w:rsidRDefault="00F4430F" w:rsidP="00006AE9">
      <w:pPr>
        <w:spacing w:line="360" w:lineRule="auto"/>
      </w:pPr>
      <w:r>
        <w:rPr>
          <w:rFonts w:hint="eastAsia"/>
        </w:rPr>
        <w:t>请求数据：</w:t>
      </w:r>
    </w:p>
    <w:p w:rsidR="00F4430F" w:rsidRDefault="00F4430F" w:rsidP="00621407">
      <w:pPr>
        <w:spacing w:line="360" w:lineRule="auto"/>
      </w:pPr>
      <w:r>
        <w:t>{</w:t>
      </w:r>
    </w:p>
    <w:p w:rsidR="00F4430F" w:rsidRDefault="00F4430F" w:rsidP="00621407">
      <w:pPr>
        <w:spacing w:line="360" w:lineRule="auto"/>
      </w:pPr>
      <w:r>
        <w:t xml:space="preserve">  "action": "GetWikiUrlByPackageId",</w:t>
      </w:r>
    </w:p>
    <w:p w:rsidR="00F4430F" w:rsidRDefault="00F4430F" w:rsidP="00621407">
      <w:pPr>
        <w:spacing w:line="360" w:lineRule="auto"/>
      </w:pPr>
      <w:r>
        <w:t xml:space="preserve">  "device": {</w:t>
      </w:r>
    </w:p>
    <w:p w:rsidR="00F4430F" w:rsidRDefault="00F4430F" w:rsidP="00621407">
      <w:pPr>
        <w:spacing w:line="360" w:lineRule="auto"/>
      </w:pPr>
      <w:r>
        <w:t xml:space="preserve">    "dnum": "123"</w:t>
      </w:r>
    </w:p>
    <w:p w:rsidR="00F4430F" w:rsidRDefault="00F4430F" w:rsidP="00621407">
      <w:pPr>
        <w:spacing w:line="360" w:lineRule="auto"/>
      </w:pPr>
      <w:r>
        <w:t xml:space="preserve">  },</w:t>
      </w:r>
    </w:p>
    <w:p w:rsidR="00F4430F" w:rsidRDefault="00F4430F" w:rsidP="00621407">
      <w:pPr>
        <w:spacing w:line="360" w:lineRule="auto"/>
      </w:pPr>
      <w:r>
        <w:t xml:space="preserve">  "param": {</w:t>
      </w:r>
    </w:p>
    <w:p w:rsidR="00F4430F" w:rsidRDefault="00F4430F" w:rsidP="00621407">
      <w:pPr>
        <w:spacing w:line="360" w:lineRule="auto"/>
      </w:pPr>
      <w:r>
        <w:t xml:space="preserve">    "package_id": "10907963",</w:t>
      </w:r>
    </w:p>
    <w:p w:rsidR="00F4430F" w:rsidRDefault="00F4430F" w:rsidP="00621407">
      <w:pPr>
        <w:spacing w:line="360" w:lineRule="auto"/>
      </w:pPr>
      <w:r>
        <w:t xml:space="preserve">    "sp_id": "yang.com"</w:t>
      </w:r>
    </w:p>
    <w:p w:rsidR="00F4430F" w:rsidRDefault="00F4430F" w:rsidP="00621407">
      <w:pPr>
        <w:spacing w:line="360" w:lineRule="auto"/>
      </w:pPr>
      <w:r>
        <w:t xml:space="preserve">  } </w:t>
      </w:r>
    </w:p>
    <w:p w:rsidR="00F4430F" w:rsidRDefault="00F4430F" w:rsidP="00621407">
      <w:pPr>
        <w:spacing w:line="360" w:lineRule="auto"/>
      </w:pPr>
      <w:r>
        <w:t>}</w:t>
      </w:r>
    </w:p>
    <w:p w:rsidR="00F4430F" w:rsidRDefault="00F4430F" w:rsidP="00621407">
      <w:pPr>
        <w:spacing w:line="36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4430F" w:rsidRPr="00452E3A" w:rsidTr="006D38F6">
        <w:tc>
          <w:tcPr>
            <w:tcW w:w="1296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1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58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1118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3169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D38F6">
        <w:tc>
          <w:tcPr>
            <w:tcW w:w="1296" w:type="dxa"/>
          </w:tcPr>
          <w:p w:rsidR="00F4430F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action</w:t>
            </w:r>
          </w:p>
        </w:tc>
        <w:tc>
          <w:tcPr>
            <w:tcW w:w="1681" w:type="dxa"/>
          </w:tcPr>
          <w:p w:rsidR="00F4430F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25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方法名称</w:t>
            </w:r>
          </w:p>
        </w:tc>
      </w:tr>
      <w:tr w:rsidR="00F4430F" w:rsidRPr="00452E3A" w:rsidTr="006D38F6">
        <w:tc>
          <w:tcPr>
            <w:tcW w:w="1296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device</w:t>
            </w:r>
          </w:p>
        </w:tc>
        <w:tc>
          <w:tcPr>
            <w:tcW w:w="1681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dnum</w:t>
            </w:r>
          </w:p>
        </w:tc>
        <w:tc>
          <w:tcPr>
            <w:tcW w:w="125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设别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  <w:tr w:rsidR="00F4430F" w:rsidRPr="00452E3A" w:rsidTr="006D38F6">
        <w:tc>
          <w:tcPr>
            <w:tcW w:w="1296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Pr="00785F46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package</w:t>
            </w:r>
            <w:r w:rsidRPr="00785F46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25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bookmarkStart w:id="23" w:name="OLE_LINK1"/>
            <w:bookmarkStart w:id="24" w:name="OLE_LINK2"/>
            <w:r w:rsidRPr="00452E3A">
              <w:rPr>
                <w:rFonts w:ascii="宋体" w:hAnsi="宋体" w:hint="eastAsia"/>
                <w:sz w:val="24"/>
              </w:rPr>
              <w:t>必填</w:t>
            </w:r>
            <w:bookmarkEnd w:id="23"/>
            <w:bookmarkEnd w:id="24"/>
          </w:p>
        </w:tc>
        <w:tc>
          <w:tcPr>
            <w:tcW w:w="3169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Package asset</w:t>
            </w:r>
            <w:r w:rsidRPr="00452E3A">
              <w:rPr>
                <w:rFonts w:ascii="宋体" w:hAnsi="宋体"/>
                <w:sz w:val="24"/>
              </w:rPr>
              <w:t>_id</w:t>
            </w:r>
          </w:p>
        </w:tc>
      </w:tr>
      <w:tr w:rsidR="00F4430F" w:rsidRPr="00452E3A" w:rsidTr="006D38F6">
        <w:tc>
          <w:tcPr>
            <w:tcW w:w="1296" w:type="dxa"/>
          </w:tcPr>
          <w:p w:rsidR="00F4430F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param</w:t>
            </w:r>
          </w:p>
        </w:tc>
        <w:tc>
          <w:tcPr>
            <w:tcW w:w="1681" w:type="dxa"/>
          </w:tcPr>
          <w:p w:rsidR="00F4430F" w:rsidRDefault="00F4430F" w:rsidP="003A1E80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sp_id</w:t>
            </w:r>
          </w:p>
        </w:tc>
        <w:tc>
          <w:tcPr>
            <w:tcW w:w="125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18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必填</w:t>
            </w:r>
          </w:p>
        </w:tc>
        <w:tc>
          <w:tcPr>
            <w:tcW w:w="3169" w:type="dxa"/>
          </w:tcPr>
          <w:p w:rsidR="00F4430F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运营商</w:t>
            </w:r>
            <w:r>
              <w:rPr>
                <w:rFonts w:ascii="宋体" w:hAnsi="宋体"/>
                <w:sz w:val="24"/>
              </w:rPr>
              <w:t>ID</w:t>
            </w:r>
          </w:p>
        </w:tc>
      </w:tr>
    </w:tbl>
    <w:p w:rsidR="00F4430F" w:rsidRDefault="00F4430F" w:rsidP="00006AE9">
      <w:pPr>
        <w:spacing w:line="360" w:lineRule="auto"/>
      </w:pPr>
      <w:r>
        <w:rPr>
          <w:rFonts w:hint="eastAsia"/>
        </w:rPr>
        <w:t>响应数据：</w:t>
      </w:r>
    </w:p>
    <w:p w:rsidR="00F4430F" w:rsidRDefault="00F4430F" w:rsidP="00006AE9">
      <w:pPr>
        <w:spacing w:line="360" w:lineRule="auto"/>
      </w:pPr>
      <w:r w:rsidRPr="002E0677">
        <w:t>{</w:t>
      </w:r>
    </w:p>
    <w:p w:rsidR="00F4430F" w:rsidRDefault="00F4430F" w:rsidP="00006AE9">
      <w:pPr>
        <w:spacing w:line="360" w:lineRule="auto"/>
      </w:pPr>
      <w:r>
        <w:t xml:space="preserve">  "error": {</w:t>
      </w:r>
    </w:p>
    <w:p w:rsidR="00F4430F" w:rsidRDefault="00F4430F" w:rsidP="00006AE9">
      <w:pPr>
        <w:spacing w:line="360" w:lineRule="auto"/>
      </w:pPr>
      <w:r>
        <w:t xml:space="preserve">    "code": 0,</w:t>
      </w:r>
    </w:p>
    <w:p w:rsidR="00F4430F" w:rsidRDefault="00F4430F" w:rsidP="00006AE9">
      <w:pPr>
        <w:spacing w:line="360" w:lineRule="auto"/>
      </w:pPr>
      <w:r>
        <w:t xml:space="preserve">    "info": ""</w:t>
      </w:r>
    </w:p>
    <w:p w:rsidR="00F4430F" w:rsidRDefault="00F4430F" w:rsidP="00006AE9">
      <w:pPr>
        <w:spacing w:line="360" w:lineRule="auto"/>
      </w:pPr>
      <w:r>
        <w:t xml:space="preserve">  },</w:t>
      </w:r>
    </w:p>
    <w:p w:rsidR="00F4430F" w:rsidRDefault="00F4430F" w:rsidP="005748BE">
      <w:pPr>
        <w:spacing w:line="360" w:lineRule="auto"/>
      </w:pPr>
      <w:r>
        <w:t xml:space="preserve">  "url":”http://****”</w:t>
      </w:r>
    </w:p>
    <w:p w:rsidR="00F4430F" w:rsidRPr="002E0677" w:rsidRDefault="00F4430F" w:rsidP="00006AE9">
      <w:pPr>
        <w:spacing w:line="360" w:lineRule="auto"/>
      </w:pPr>
      <w:r w:rsidRPr="002E0677">
        <w:t>}</w:t>
      </w:r>
    </w:p>
    <w:p w:rsidR="00F4430F" w:rsidRDefault="00F4430F" w:rsidP="00006AE9">
      <w:pPr>
        <w:spacing w:line="36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4430F" w:rsidRPr="00452E3A" w:rsidTr="006D38F6">
        <w:tc>
          <w:tcPr>
            <w:tcW w:w="1242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父节点</w:t>
            </w:r>
          </w:p>
        </w:tc>
        <w:tc>
          <w:tcPr>
            <w:tcW w:w="1683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节点（属性）</w:t>
            </w:r>
          </w:p>
        </w:tc>
        <w:tc>
          <w:tcPr>
            <w:tcW w:w="1263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333" w:type="dxa"/>
            <w:shd w:val="clear" w:color="auto" w:fill="8DB3E2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 w:hint="eastAsia"/>
                <w:sz w:val="24"/>
              </w:rPr>
              <w:t>含义</w:t>
            </w:r>
          </w:p>
        </w:tc>
      </w:tr>
      <w:tr w:rsidR="00F4430F" w:rsidRPr="00452E3A" w:rsidTr="006D38F6">
        <w:tc>
          <w:tcPr>
            <w:tcW w:w="1242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</w:t>
            </w:r>
          </w:p>
        </w:tc>
        <w:tc>
          <w:tcPr>
            <w:tcW w:w="126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 w:hAns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错误代码</w:t>
            </w:r>
          </w:p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表示无错误，非</w:t>
            </w:r>
            <w:r w:rsidRPr="00E652A9">
              <w:rPr>
                <w:rFonts w:ascii="宋体"/>
                <w:sz w:val="24"/>
              </w:rPr>
              <w:t>0</w:t>
            </w:r>
            <w:r w:rsidRPr="00E652A9">
              <w:rPr>
                <w:rFonts w:ascii="宋体" w:hint="eastAsia"/>
                <w:sz w:val="24"/>
              </w:rPr>
              <w:t>表示有错误</w:t>
            </w:r>
          </w:p>
        </w:tc>
      </w:tr>
      <w:tr w:rsidR="00F4430F" w:rsidRPr="00452E3A" w:rsidTr="006D38F6">
        <w:tc>
          <w:tcPr>
            <w:tcW w:w="1242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  <w:tc>
          <w:tcPr>
            <w:tcW w:w="168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126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 w:rsidRPr="00452E3A"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错误信息</w:t>
            </w:r>
          </w:p>
        </w:tc>
      </w:tr>
      <w:tr w:rsidR="00F4430F" w:rsidRPr="00452E3A" w:rsidTr="006D38F6">
        <w:tc>
          <w:tcPr>
            <w:tcW w:w="1242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68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url</w:t>
            </w:r>
          </w:p>
        </w:tc>
        <w:tc>
          <w:tcPr>
            <w:tcW w:w="126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4333" w:type="dxa"/>
          </w:tcPr>
          <w:p w:rsidR="00F4430F" w:rsidRPr="00452E3A" w:rsidRDefault="00F4430F" w:rsidP="006D38F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Wiki</w:t>
            </w:r>
            <w:r>
              <w:rPr>
                <w:rFonts w:ascii="宋体" w:hAnsi="宋体" w:hint="eastAsia"/>
                <w:sz w:val="24"/>
              </w:rPr>
              <w:t>的详情页地址</w:t>
            </w:r>
          </w:p>
        </w:tc>
      </w:tr>
    </w:tbl>
    <w:p w:rsidR="00F4430F" w:rsidRDefault="00F4430F" w:rsidP="00006AE9"/>
    <w:p w:rsidR="00F4430F" w:rsidRDefault="00F4430F" w:rsidP="00127708"/>
    <w:p w:rsidR="00F4430F" w:rsidRDefault="00F4430F" w:rsidP="00127708">
      <w:pPr>
        <w:pStyle w:val="Heading2"/>
        <w:spacing w:before="100" w:beforeAutospacing="1" w:after="100" w:afterAutospacing="1" w:line="360" w:lineRule="auto"/>
        <w:jc w:val="left"/>
        <w:rPr>
          <w:color w:val="000000"/>
        </w:rPr>
      </w:pPr>
      <w:r w:rsidRPr="00F0765C">
        <w:rPr>
          <w:rFonts w:hint="eastAsia"/>
          <w:color w:val="000000"/>
        </w:rPr>
        <w:t>点播相关接口定义</w:t>
      </w:r>
      <w:r>
        <w:rPr>
          <w:rFonts w:hint="eastAsia"/>
          <w:color w:val="000000"/>
        </w:rPr>
        <w:t>（待定）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color w:val="000000"/>
        </w:rPr>
      </w:pPr>
      <w:r w:rsidRPr="00F0765C">
        <w:rPr>
          <w:rFonts w:hint="eastAsia"/>
          <w:color w:val="000000"/>
        </w:rPr>
        <w:t>用户交互相关接口定义</w:t>
      </w:r>
      <w:r>
        <w:rPr>
          <w:rFonts w:hint="eastAsia"/>
          <w:color w:val="000000"/>
        </w:rPr>
        <w:t>（待定）</w:t>
      </w:r>
    </w:p>
    <w:p w:rsidR="00F4430F" w:rsidRPr="00204EDA" w:rsidRDefault="00F4430F" w:rsidP="00EA6CB5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 w:rsidRPr="00F0765C">
        <w:rPr>
          <w:rFonts w:hint="eastAsia"/>
          <w:color w:val="000000"/>
        </w:rPr>
        <w:t>其它接口定义</w:t>
      </w:r>
      <w:r>
        <w:rPr>
          <w:rFonts w:hint="eastAsia"/>
          <w:color w:val="000000"/>
        </w:rPr>
        <w:t>（待定）</w:t>
      </w:r>
    </w:p>
    <w:p w:rsidR="00F4430F" w:rsidRDefault="00F4430F" w:rsidP="00621407">
      <w:pPr>
        <w:pStyle w:val="Heading1"/>
        <w:numPr>
          <w:ilvl w:val="0"/>
          <w:numId w:val="4"/>
        </w:numPr>
        <w:spacing w:before="156" w:after="156" w:line="360" w:lineRule="auto"/>
        <w:ind w:left="31680" w:hangingChars="202" w:firstLine="31680"/>
      </w:pPr>
      <w:r w:rsidRPr="003157A0">
        <w:rPr>
          <w:rFonts w:hint="eastAsia"/>
          <w:iCs/>
          <w:color w:val="000000"/>
        </w:rPr>
        <w:t>附录</w:t>
      </w:r>
    </w:p>
    <w:p w:rsidR="00F4430F" w:rsidRDefault="00F4430F" w:rsidP="00B57ADE">
      <w:pPr>
        <w:pStyle w:val="Heading2"/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rPr>
          <w:rFonts w:hint="eastAsia"/>
        </w:rPr>
        <w:t>附录一：影视</w:t>
      </w:r>
      <w:r w:rsidRPr="003157A0">
        <w:rPr>
          <w:rFonts w:hint="eastAsia"/>
          <w:color w:val="000000"/>
        </w:rPr>
        <w:t>图片</w:t>
      </w:r>
      <w:r>
        <w:rPr>
          <w:rFonts w:hint="eastAsia"/>
        </w:rPr>
        <w:t>的规格</w:t>
      </w:r>
    </w:p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 w:rsidRPr="003157A0">
        <w:rPr>
          <w:rFonts w:hint="eastAsia"/>
          <w:color w:val="000000"/>
          <w:sz w:val="24"/>
          <w:szCs w:val="24"/>
        </w:rPr>
        <w:t>海报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418"/>
        <w:gridCol w:w="5720"/>
      </w:tblGrid>
      <w:tr w:rsidR="00F4430F" w:rsidRPr="00070792" w:rsidTr="00F8702B">
        <w:tc>
          <w:tcPr>
            <w:tcW w:w="1384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规格</w:t>
            </w:r>
          </w:p>
        </w:tc>
        <w:tc>
          <w:tcPr>
            <w:tcW w:w="5720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original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/2012/09/17/1312949563668.jpg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small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120*160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/thumb/120/160/1312949563668.jpg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middle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240*320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/thumb/240/320/1312949563668.jpg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big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311*460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/thumb/311/460/1312949563668.jpg</w:t>
            </w:r>
          </w:p>
        </w:tc>
      </w:tr>
    </w:tbl>
    <w:p w:rsidR="00F4430F" w:rsidRDefault="00F4430F" w:rsidP="00B57ADE">
      <w:pPr>
        <w:pStyle w:val="Heading3"/>
        <w:numPr>
          <w:ilvl w:val="2"/>
          <w:numId w:val="4"/>
        </w:numPr>
        <w:spacing w:before="100" w:beforeAutospacing="1" w:after="100" w:afterAutospacing="1" w:line="360" w:lineRule="auto"/>
        <w:jc w:val="lef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剧照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418"/>
        <w:gridCol w:w="5720"/>
      </w:tblGrid>
      <w:tr w:rsidR="00F4430F" w:rsidRPr="00070792" w:rsidTr="00F8702B">
        <w:tc>
          <w:tcPr>
            <w:tcW w:w="1384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规格</w:t>
            </w:r>
          </w:p>
        </w:tc>
        <w:tc>
          <w:tcPr>
            <w:tcW w:w="5720" w:type="dxa"/>
            <w:shd w:val="clear" w:color="auto" w:fill="8DB3E2"/>
          </w:tcPr>
          <w:p w:rsidR="00F4430F" w:rsidRPr="00F8702B" w:rsidRDefault="00F4430F" w:rsidP="00F8702B">
            <w:pPr>
              <w:spacing w:line="360" w:lineRule="auto"/>
              <w:rPr>
                <w:b/>
                <w:kern w:val="0"/>
                <w:sz w:val="18"/>
                <w:szCs w:val="18"/>
              </w:rPr>
            </w:pPr>
            <w:r w:rsidRPr="00F8702B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original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/2012/09/17/1320734568740.jpg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small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150*103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/thumb/150/103/1320734568740.jpg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middle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300*205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/thumb/300/205/1320734568740.jpg</w:t>
            </w:r>
          </w:p>
        </w:tc>
      </w:tr>
      <w:tr w:rsidR="00F4430F" w:rsidTr="00F8702B">
        <w:tc>
          <w:tcPr>
            <w:tcW w:w="1384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big</w:t>
            </w:r>
          </w:p>
        </w:tc>
        <w:tc>
          <w:tcPr>
            <w:tcW w:w="1418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600*410</w:t>
            </w:r>
          </w:p>
        </w:tc>
        <w:tc>
          <w:tcPr>
            <w:tcW w:w="5720" w:type="dxa"/>
          </w:tcPr>
          <w:p w:rsidR="00F4430F" w:rsidRPr="00F8702B" w:rsidRDefault="00F4430F" w:rsidP="00F8702B">
            <w:pPr>
              <w:spacing w:line="360" w:lineRule="auto"/>
              <w:rPr>
                <w:kern w:val="0"/>
                <w:sz w:val="18"/>
                <w:szCs w:val="18"/>
              </w:rPr>
            </w:pPr>
            <w:r w:rsidRPr="00F8702B">
              <w:rPr>
                <w:kern w:val="0"/>
                <w:sz w:val="18"/>
                <w:szCs w:val="18"/>
              </w:rPr>
              <w:t>/thumb/600/410/1320734568740.jpg</w:t>
            </w:r>
          </w:p>
        </w:tc>
      </w:tr>
    </w:tbl>
    <w:p w:rsidR="00F4430F" w:rsidRPr="003157A0" w:rsidRDefault="00F4430F" w:rsidP="00B57ADE">
      <w:pPr>
        <w:spacing w:line="360" w:lineRule="auto"/>
      </w:pPr>
    </w:p>
    <w:sectPr w:rsidR="00F4430F" w:rsidRPr="003157A0" w:rsidSect="00A8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30F" w:rsidRDefault="00F4430F" w:rsidP="003A679D">
      <w:r>
        <w:separator/>
      </w:r>
    </w:p>
  </w:endnote>
  <w:endnote w:type="continuationSeparator" w:id="0">
    <w:p w:rsidR="00F4430F" w:rsidRDefault="00F4430F" w:rsidP="003A6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30F" w:rsidRDefault="00F4430F" w:rsidP="003A679D">
      <w:r>
        <w:separator/>
      </w:r>
    </w:p>
  </w:footnote>
  <w:footnote w:type="continuationSeparator" w:id="0">
    <w:p w:rsidR="00F4430F" w:rsidRDefault="00F4430F" w:rsidP="003A6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楷体_GB2312" w:eastAsia="楷体_GB2312"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69004B3"/>
    <w:multiLevelType w:val="hybridMultilevel"/>
    <w:tmpl w:val="ACC0D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73620F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B1B0538"/>
    <w:multiLevelType w:val="multilevel"/>
    <w:tmpl w:val="37D0B82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style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26067A3"/>
    <w:multiLevelType w:val="hybridMultilevel"/>
    <w:tmpl w:val="88CA1C7C"/>
    <w:lvl w:ilvl="0" w:tplc="6976347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7BC0600"/>
    <w:multiLevelType w:val="hybridMultilevel"/>
    <w:tmpl w:val="C5D65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9028E1"/>
    <w:multiLevelType w:val="hybridMultilevel"/>
    <w:tmpl w:val="E9E80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C14081"/>
    <w:multiLevelType w:val="hybridMultilevel"/>
    <w:tmpl w:val="BB982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010C10"/>
    <w:multiLevelType w:val="hybridMultilevel"/>
    <w:tmpl w:val="A8F67054"/>
    <w:lvl w:ilvl="0" w:tplc="DF90322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3DD70EC6"/>
    <w:multiLevelType w:val="hybridMultilevel"/>
    <w:tmpl w:val="0BFAE9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EE61C5"/>
    <w:multiLevelType w:val="hybridMultilevel"/>
    <w:tmpl w:val="27403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341E4F"/>
    <w:multiLevelType w:val="hybridMultilevel"/>
    <w:tmpl w:val="0936B2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CC60973"/>
    <w:multiLevelType w:val="hybridMultilevel"/>
    <w:tmpl w:val="DAB4BA98"/>
    <w:lvl w:ilvl="0" w:tplc="FA6477A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E9A24D3"/>
    <w:multiLevelType w:val="hybridMultilevel"/>
    <w:tmpl w:val="F2E4A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2C756DC"/>
    <w:multiLevelType w:val="hybridMultilevel"/>
    <w:tmpl w:val="E47AB512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D2810B1"/>
    <w:multiLevelType w:val="hybridMultilevel"/>
    <w:tmpl w:val="2EF24CB4"/>
    <w:lvl w:ilvl="0" w:tplc="784ED52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A9A6EDAC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658C3118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  <w:rPr>
        <w:rFonts w:cs="Times New Roman"/>
      </w:rPr>
    </w:lvl>
    <w:lvl w:ilvl="3" w:tplc="EA22C31A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4" w:tplc="680C164E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5" w:tplc="05F87F84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6" w:tplc="77AA590E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7" w:tplc="E49A7DEE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8" w:tplc="6FE2960A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  <w:rPr>
        <w:rFonts w:cs="Times New Roman"/>
      </w:rPr>
    </w:lvl>
  </w:abstractNum>
  <w:abstractNum w:abstractNumId="18">
    <w:nsid w:val="5EDC7513"/>
    <w:multiLevelType w:val="hybridMultilevel"/>
    <w:tmpl w:val="47E0D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9F6201"/>
    <w:multiLevelType w:val="hybridMultilevel"/>
    <w:tmpl w:val="11207AD8"/>
    <w:lvl w:ilvl="0" w:tplc="B4BC3E3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67C54BA3"/>
    <w:multiLevelType w:val="hybridMultilevel"/>
    <w:tmpl w:val="084ED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C2645B"/>
    <w:multiLevelType w:val="hybridMultilevel"/>
    <w:tmpl w:val="ACC0D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EA2025"/>
    <w:multiLevelType w:val="multilevel"/>
    <w:tmpl w:val="03DC6F46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23">
    <w:nsid w:val="72D82899"/>
    <w:multiLevelType w:val="hybridMultilevel"/>
    <w:tmpl w:val="7C0EA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E74BB8"/>
    <w:multiLevelType w:val="hybridMultilevel"/>
    <w:tmpl w:val="43E88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052F02"/>
    <w:multiLevelType w:val="hybridMultilevel"/>
    <w:tmpl w:val="49E8D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B37C48"/>
    <w:multiLevelType w:val="hybridMultilevel"/>
    <w:tmpl w:val="43B60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3"/>
  </w:num>
  <w:num w:numId="5">
    <w:abstractNumId w:val="22"/>
  </w:num>
  <w:num w:numId="6">
    <w:abstractNumId w:val="1"/>
  </w:num>
  <w:num w:numId="7">
    <w:abstractNumId w:val="13"/>
  </w:num>
  <w:num w:numId="8">
    <w:abstractNumId w:val="21"/>
  </w:num>
  <w:num w:numId="9">
    <w:abstractNumId w:val="25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7"/>
  </w:num>
  <w:num w:numId="15">
    <w:abstractNumId w:val="10"/>
  </w:num>
  <w:num w:numId="16">
    <w:abstractNumId w:val="26"/>
  </w:num>
  <w:num w:numId="17">
    <w:abstractNumId w:val="6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20"/>
  </w:num>
  <w:num w:numId="23">
    <w:abstractNumId w:val="0"/>
  </w:num>
  <w:num w:numId="24">
    <w:abstractNumId w:val="17"/>
  </w:num>
  <w:num w:numId="25">
    <w:abstractNumId w:val="9"/>
  </w:num>
  <w:num w:numId="26">
    <w:abstractNumId w:val="19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D0C"/>
    <w:rsid w:val="000038EF"/>
    <w:rsid w:val="00006292"/>
    <w:rsid w:val="00006AE9"/>
    <w:rsid w:val="00006C3D"/>
    <w:rsid w:val="000254F2"/>
    <w:rsid w:val="000300B6"/>
    <w:rsid w:val="0004748A"/>
    <w:rsid w:val="00052293"/>
    <w:rsid w:val="000642CF"/>
    <w:rsid w:val="00065123"/>
    <w:rsid w:val="00067179"/>
    <w:rsid w:val="00070792"/>
    <w:rsid w:val="00072E34"/>
    <w:rsid w:val="00086293"/>
    <w:rsid w:val="000931CB"/>
    <w:rsid w:val="00097AED"/>
    <w:rsid w:val="000B10F2"/>
    <w:rsid w:val="000B529C"/>
    <w:rsid w:val="000E1EA6"/>
    <w:rsid w:val="000F5F63"/>
    <w:rsid w:val="0010147C"/>
    <w:rsid w:val="00112282"/>
    <w:rsid w:val="00114BDF"/>
    <w:rsid w:val="00122A68"/>
    <w:rsid w:val="00127708"/>
    <w:rsid w:val="00127FCB"/>
    <w:rsid w:val="00145FBC"/>
    <w:rsid w:val="001620BA"/>
    <w:rsid w:val="00176CCC"/>
    <w:rsid w:val="00187213"/>
    <w:rsid w:val="00197217"/>
    <w:rsid w:val="001B1712"/>
    <w:rsid w:val="001B5702"/>
    <w:rsid w:val="001B6917"/>
    <w:rsid w:val="001D340A"/>
    <w:rsid w:val="001D41D5"/>
    <w:rsid w:val="001D5C69"/>
    <w:rsid w:val="001E0995"/>
    <w:rsid w:val="001E1D65"/>
    <w:rsid w:val="001F4215"/>
    <w:rsid w:val="001F4990"/>
    <w:rsid w:val="00204EDA"/>
    <w:rsid w:val="00212894"/>
    <w:rsid w:val="002137FB"/>
    <w:rsid w:val="002268CF"/>
    <w:rsid w:val="00242209"/>
    <w:rsid w:val="00244F04"/>
    <w:rsid w:val="002536B0"/>
    <w:rsid w:val="002539B7"/>
    <w:rsid w:val="0026347E"/>
    <w:rsid w:val="00264C56"/>
    <w:rsid w:val="00267BC4"/>
    <w:rsid w:val="00281670"/>
    <w:rsid w:val="00283353"/>
    <w:rsid w:val="00287BAF"/>
    <w:rsid w:val="00293FEF"/>
    <w:rsid w:val="00296953"/>
    <w:rsid w:val="002973F8"/>
    <w:rsid w:val="002A7AA3"/>
    <w:rsid w:val="002B1D1E"/>
    <w:rsid w:val="002D660C"/>
    <w:rsid w:val="002E0677"/>
    <w:rsid w:val="002F264A"/>
    <w:rsid w:val="002F6F36"/>
    <w:rsid w:val="00301298"/>
    <w:rsid w:val="003157A0"/>
    <w:rsid w:val="00320C22"/>
    <w:rsid w:val="0032321A"/>
    <w:rsid w:val="00324ED4"/>
    <w:rsid w:val="0032699B"/>
    <w:rsid w:val="00336CF8"/>
    <w:rsid w:val="0034208C"/>
    <w:rsid w:val="00343C38"/>
    <w:rsid w:val="003445A9"/>
    <w:rsid w:val="0035270C"/>
    <w:rsid w:val="00360132"/>
    <w:rsid w:val="00363016"/>
    <w:rsid w:val="00366162"/>
    <w:rsid w:val="00375B0F"/>
    <w:rsid w:val="00377040"/>
    <w:rsid w:val="00384491"/>
    <w:rsid w:val="00392DCD"/>
    <w:rsid w:val="003A0ECB"/>
    <w:rsid w:val="003A1E80"/>
    <w:rsid w:val="003A679D"/>
    <w:rsid w:val="003B6754"/>
    <w:rsid w:val="003B6781"/>
    <w:rsid w:val="003B6C89"/>
    <w:rsid w:val="003B7FD6"/>
    <w:rsid w:val="003D4731"/>
    <w:rsid w:val="003E2695"/>
    <w:rsid w:val="003F0F25"/>
    <w:rsid w:val="003F2ECC"/>
    <w:rsid w:val="004003CD"/>
    <w:rsid w:val="00401039"/>
    <w:rsid w:val="004013C3"/>
    <w:rsid w:val="00414C87"/>
    <w:rsid w:val="004170F5"/>
    <w:rsid w:val="00417927"/>
    <w:rsid w:val="00433774"/>
    <w:rsid w:val="00440ADB"/>
    <w:rsid w:val="00445631"/>
    <w:rsid w:val="00446565"/>
    <w:rsid w:val="00452E3A"/>
    <w:rsid w:val="0046322C"/>
    <w:rsid w:val="00463409"/>
    <w:rsid w:val="0047082B"/>
    <w:rsid w:val="004877A7"/>
    <w:rsid w:val="00495239"/>
    <w:rsid w:val="004A7D19"/>
    <w:rsid w:val="004B6E51"/>
    <w:rsid w:val="004C1F89"/>
    <w:rsid w:val="004C664E"/>
    <w:rsid w:val="004D0650"/>
    <w:rsid w:val="004D2496"/>
    <w:rsid w:val="004D432D"/>
    <w:rsid w:val="004F40A6"/>
    <w:rsid w:val="00503EE5"/>
    <w:rsid w:val="005231E6"/>
    <w:rsid w:val="0053566C"/>
    <w:rsid w:val="0054295C"/>
    <w:rsid w:val="00543014"/>
    <w:rsid w:val="0055067B"/>
    <w:rsid w:val="00556319"/>
    <w:rsid w:val="00573E60"/>
    <w:rsid w:val="005748BE"/>
    <w:rsid w:val="00583498"/>
    <w:rsid w:val="00584E8C"/>
    <w:rsid w:val="00586543"/>
    <w:rsid w:val="0059064B"/>
    <w:rsid w:val="005946AC"/>
    <w:rsid w:val="005A2407"/>
    <w:rsid w:val="005A4278"/>
    <w:rsid w:val="005A799B"/>
    <w:rsid w:val="005B5F8E"/>
    <w:rsid w:val="005B6F20"/>
    <w:rsid w:val="005C3646"/>
    <w:rsid w:val="005C7A54"/>
    <w:rsid w:val="005D377A"/>
    <w:rsid w:val="005F71D5"/>
    <w:rsid w:val="0060696C"/>
    <w:rsid w:val="0061005A"/>
    <w:rsid w:val="006164BF"/>
    <w:rsid w:val="00621407"/>
    <w:rsid w:val="00621F6C"/>
    <w:rsid w:val="006249AD"/>
    <w:rsid w:val="00625BE5"/>
    <w:rsid w:val="00625DCA"/>
    <w:rsid w:val="00633BFE"/>
    <w:rsid w:val="00640842"/>
    <w:rsid w:val="006611EC"/>
    <w:rsid w:val="00670EF5"/>
    <w:rsid w:val="00687526"/>
    <w:rsid w:val="00691120"/>
    <w:rsid w:val="006A3726"/>
    <w:rsid w:val="006A7892"/>
    <w:rsid w:val="006B0C25"/>
    <w:rsid w:val="006B1528"/>
    <w:rsid w:val="006B60BF"/>
    <w:rsid w:val="006C2AF5"/>
    <w:rsid w:val="006C4B0C"/>
    <w:rsid w:val="006D15CC"/>
    <w:rsid w:val="006D338A"/>
    <w:rsid w:val="006D38F6"/>
    <w:rsid w:val="006D6FDE"/>
    <w:rsid w:val="006E1766"/>
    <w:rsid w:val="006E5112"/>
    <w:rsid w:val="006F0992"/>
    <w:rsid w:val="006F73E3"/>
    <w:rsid w:val="00707808"/>
    <w:rsid w:val="00732D5C"/>
    <w:rsid w:val="00752B4D"/>
    <w:rsid w:val="00752BF0"/>
    <w:rsid w:val="00755A25"/>
    <w:rsid w:val="00760880"/>
    <w:rsid w:val="00777265"/>
    <w:rsid w:val="00785F1D"/>
    <w:rsid w:val="00785F46"/>
    <w:rsid w:val="00786963"/>
    <w:rsid w:val="00786F9B"/>
    <w:rsid w:val="0079112F"/>
    <w:rsid w:val="00797781"/>
    <w:rsid w:val="007A168A"/>
    <w:rsid w:val="007A501D"/>
    <w:rsid w:val="007A5BA9"/>
    <w:rsid w:val="007B5A75"/>
    <w:rsid w:val="007B69DC"/>
    <w:rsid w:val="007C00F1"/>
    <w:rsid w:val="007C1F92"/>
    <w:rsid w:val="007D3650"/>
    <w:rsid w:val="007E481E"/>
    <w:rsid w:val="007E63F2"/>
    <w:rsid w:val="007E6B98"/>
    <w:rsid w:val="007F6D95"/>
    <w:rsid w:val="0080188A"/>
    <w:rsid w:val="00804F21"/>
    <w:rsid w:val="00804F9E"/>
    <w:rsid w:val="0081008D"/>
    <w:rsid w:val="008112D0"/>
    <w:rsid w:val="0081260E"/>
    <w:rsid w:val="008139C3"/>
    <w:rsid w:val="008157DB"/>
    <w:rsid w:val="00817306"/>
    <w:rsid w:val="00822164"/>
    <w:rsid w:val="00824737"/>
    <w:rsid w:val="00827B9C"/>
    <w:rsid w:val="00832D16"/>
    <w:rsid w:val="00850773"/>
    <w:rsid w:val="0086116D"/>
    <w:rsid w:val="00862FD2"/>
    <w:rsid w:val="00880837"/>
    <w:rsid w:val="00894EBD"/>
    <w:rsid w:val="00897408"/>
    <w:rsid w:val="008A4DFB"/>
    <w:rsid w:val="008B695C"/>
    <w:rsid w:val="008B6F27"/>
    <w:rsid w:val="008C1F6A"/>
    <w:rsid w:val="008D114F"/>
    <w:rsid w:val="008D7B3F"/>
    <w:rsid w:val="008E34FE"/>
    <w:rsid w:val="008E78DC"/>
    <w:rsid w:val="008F036A"/>
    <w:rsid w:val="008F383E"/>
    <w:rsid w:val="00905B1D"/>
    <w:rsid w:val="00913CDF"/>
    <w:rsid w:val="0093147C"/>
    <w:rsid w:val="00935275"/>
    <w:rsid w:val="00936A5D"/>
    <w:rsid w:val="009403C1"/>
    <w:rsid w:val="009416FF"/>
    <w:rsid w:val="009419C1"/>
    <w:rsid w:val="00947CCE"/>
    <w:rsid w:val="00955EF3"/>
    <w:rsid w:val="00957A0F"/>
    <w:rsid w:val="009631D6"/>
    <w:rsid w:val="009724E5"/>
    <w:rsid w:val="00972E4E"/>
    <w:rsid w:val="009752EC"/>
    <w:rsid w:val="00977C92"/>
    <w:rsid w:val="00981E21"/>
    <w:rsid w:val="00990828"/>
    <w:rsid w:val="00995F55"/>
    <w:rsid w:val="009A346B"/>
    <w:rsid w:val="009B74C1"/>
    <w:rsid w:val="009C08C7"/>
    <w:rsid w:val="009C112A"/>
    <w:rsid w:val="009C215F"/>
    <w:rsid w:val="009C7237"/>
    <w:rsid w:val="009D11C3"/>
    <w:rsid w:val="009D6737"/>
    <w:rsid w:val="009E3D3C"/>
    <w:rsid w:val="009E7DD2"/>
    <w:rsid w:val="009F29A0"/>
    <w:rsid w:val="009F7B71"/>
    <w:rsid w:val="00A0257C"/>
    <w:rsid w:val="00A030C9"/>
    <w:rsid w:val="00A03359"/>
    <w:rsid w:val="00A16BC3"/>
    <w:rsid w:val="00A17A4D"/>
    <w:rsid w:val="00A20748"/>
    <w:rsid w:val="00A250E6"/>
    <w:rsid w:val="00A30052"/>
    <w:rsid w:val="00A323F0"/>
    <w:rsid w:val="00A37D5A"/>
    <w:rsid w:val="00A47BB4"/>
    <w:rsid w:val="00A51B2C"/>
    <w:rsid w:val="00A5251E"/>
    <w:rsid w:val="00A60190"/>
    <w:rsid w:val="00A630C1"/>
    <w:rsid w:val="00A73BD9"/>
    <w:rsid w:val="00A80B6C"/>
    <w:rsid w:val="00A82B70"/>
    <w:rsid w:val="00A8336C"/>
    <w:rsid w:val="00A84C00"/>
    <w:rsid w:val="00A84EFB"/>
    <w:rsid w:val="00A85DFB"/>
    <w:rsid w:val="00A903D8"/>
    <w:rsid w:val="00A9116A"/>
    <w:rsid w:val="00AA0861"/>
    <w:rsid w:val="00AC5C90"/>
    <w:rsid w:val="00AE0C78"/>
    <w:rsid w:val="00AE2DA8"/>
    <w:rsid w:val="00AE6F9A"/>
    <w:rsid w:val="00AF086B"/>
    <w:rsid w:val="00AF3338"/>
    <w:rsid w:val="00B12F18"/>
    <w:rsid w:val="00B21C19"/>
    <w:rsid w:val="00B24EED"/>
    <w:rsid w:val="00B27D0C"/>
    <w:rsid w:val="00B27FF3"/>
    <w:rsid w:val="00B35FAB"/>
    <w:rsid w:val="00B54A08"/>
    <w:rsid w:val="00B57ADE"/>
    <w:rsid w:val="00B60F66"/>
    <w:rsid w:val="00B617C3"/>
    <w:rsid w:val="00B6668D"/>
    <w:rsid w:val="00B67CF8"/>
    <w:rsid w:val="00B76BA0"/>
    <w:rsid w:val="00B77AE8"/>
    <w:rsid w:val="00B83FD9"/>
    <w:rsid w:val="00B85D52"/>
    <w:rsid w:val="00B94399"/>
    <w:rsid w:val="00B9794D"/>
    <w:rsid w:val="00BA0874"/>
    <w:rsid w:val="00BA1208"/>
    <w:rsid w:val="00BA17F5"/>
    <w:rsid w:val="00BB1E65"/>
    <w:rsid w:val="00BB5598"/>
    <w:rsid w:val="00BC452E"/>
    <w:rsid w:val="00BD368F"/>
    <w:rsid w:val="00BD41A9"/>
    <w:rsid w:val="00BD432B"/>
    <w:rsid w:val="00BD755A"/>
    <w:rsid w:val="00C16FB4"/>
    <w:rsid w:val="00C232CE"/>
    <w:rsid w:val="00C23ECB"/>
    <w:rsid w:val="00C335DA"/>
    <w:rsid w:val="00C427E0"/>
    <w:rsid w:val="00C4485F"/>
    <w:rsid w:val="00C44A40"/>
    <w:rsid w:val="00C44ACB"/>
    <w:rsid w:val="00C5535A"/>
    <w:rsid w:val="00C6527E"/>
    <w:rsid w:val="00C6621B"/>
    <w:rsid w:val="00C66CFE"/>
    <w:rsid w:val="00C72BDF"/>
    <w:rsid w:val="00C7300F"/>
    <w:rsid w:val="00C77F49"/>
    <w:rsid w:val="00C91FB9"/>
    <w:rsid w:val="00CA2A9E"/>
    <w:rsid w:val="00CA6A61"/>
    <w:rsid w:val="00CB0906"/>
    <w:rsid w:val="00CC04DD"/>
    <w:rsid w:val="00CD6F2E"/>
    <w:rsid w:val="00CE0FA8"/>
    <w:rsid w:val="00CE6561"/>
    <w:rsid w:val="00CE7FA7"/>
    <w:rsid w:val="00CF1D29"/>
    <w:rsid w:val="00CF43D6"/>
    <w:rsid w:val="00D029F8"/>
    <w:rsid w:val="00D03FFA"/>
    <w:rsid w:val="00D06591"/>
    <w:rsid w:val="00D1187C"/>
    <w:rsid w:val="00D1349F"/>
    <w:rsid w:val="00D14C57"/>
    <w:rsid w:val="00D21F2E"/>
    <w:rsid w:val="00D22272"/>
    <w:rsid w:val="00D26067"/>
    <w:rsid w:val="00D341EC"/>
    <w:rsid w:val="00D41D31"/>
    <w:rsid w:val="00D536C1"/>
    <w:rsid w:val="00D539BD"/>
    <w:rsid w:val="00D54E79"/>
    <w:rsid w:val="00D61593"/>
    <w:rsid w:val="00D64F7A"/>
    <w:rsid w:val="00D8126E"/>
    <w:rsid w:val="00D960D1"/>
    <w:rsid w:val="00DA4AC8"/>
    <w:rsid w:val="00DA79CA"/>
    <w:rsid w:val="00DB046D"/>
    <w:rsid w:val="00DB3190"/>
    <w:rsid w:val="00DB3FD8"/>
    <w:rsid w:val="00DD32E2"/>
    <w:rsid w:val="00DE2F4F"/>
    <w:rsid w:val="00DE38BF"/>
    <w:rsid w:val="00DE4FE5"/>
    <w:rsid w:val="00DF1172"/>
    <w:rsid w:val="00DF24C0"/>
    <w:rsid w:val="00E042DA"/>
    <w:rsid w:val="00E04967"/>
    <w:rsid w:val="00E04D32"/>
    <w:rsid w:val="00E07021"/>
    <w:rsid w:val="00E14BDF"/>
    <w:rsid w:val="00E22792"/>
    <w:rsid w:val="00E265EC"/>
    <w:rsid w:val="00E270AA"/>
    <w:rsid w:val="00E4137A"/>
    <w:rsid w:val="00E4289F"/>
    <w:rsid w:val="00E43921"/>
    <w:rsid w:val="00E6013F"/>
    <w:rsid w:val="00E652A9"/>
    <w:rsid w:val="00E703FD"/>
    <w:rsid w:val="00E719E0"/>
    <w:rsid w:val="00E763CF"/>
    <w:rsid w:val="00EA3B77"/>
    <w:rsid w:val="00EA6CB5"/>
    <w:rsid w:val="00EB1D1B"/>
    <w:rsid w:val="00EB5727"/>
    <w:rsid w:val="00EB5D3F"/>
    <w:rsid w:val="00ED3306"/>
    <w:rsid w:val="00EE5D8F"/>
    <w:rsid w:val="00EF0220"/>
    <w:rsid w:val="00EF0BB6"/>
    <w:rsid w:val="00EF17C2"/>
    <w:rsid w:val="00EF54BB"/>
    <w:rsid w:val="00EF6E6B"/>
    <w:rsid w:val="00F0765C"/>
    <w:rsid w:val="00F17769"/>
    <w:rsid w:val="00F208BE"/>
    <w:rsid w:val="00F23F77"/>
    <w:rsid w:val="00F4292F"/>
    <w:rsid w:val="00F4430F"/>
    <w:rsid w:val="00F53213"/>
    <w:rsid w:val="00F61D74"/>
    <w:rsid w:val="00F6273F"/>
    <w:rsid w:val="00F70093"/>
    <w:rsid w:val="00F7345E"/>
    <w:rsid w:val="00F74B55"/>
    <w:rsid w:val="00F816C7"/>
    <w:rsid w:val="00F85693"/>
    <w:rsid w:val="00F8702B"/>
    <w:rsid w:val="00FA0C61"/>
    <w:rsid w:val="00FA4FF3"/>
    <w:rsid w:val="00FA6B68"/>
    <w:rsid w:val="00FB4739"/>
    <w:rsid w:val="00FB47FF"/>
    <w:rsid w:val="00FC0461"/>
    <w:rsid w:val="00FC0BFE"/>
    <w:rsid w:val="00FC182C"/>
    <w:rsid w:val="00FD4146"/>
    <w:rsid w:val="00FD499D"/>
    <w:rsid w:val="00FE5684"/>
    <w:rsid w:val="00FE5B18"/>
    <w:rsid w:val="00FF3F04"/>
    <w:rsid w:val="00FF45BB"/>
    <w:rsid w:val="00FF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uiPriority="0" w:unhideWhenUsed="1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B27D0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27D0C"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aliases w:val="Chapter X.X. Statement,h2,2,Header 2,l2,Level 2 Head"/>
    <w:basedOn w:val="Normal"/>
    <w:next w:val="Normal"/>
    <w:link w:val="Heading2Char1"/>
    <w:uiPriority w:val="99"/>
    <w:qFormat/>
    <w:rsid w:val="00B27D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aliases w:val="Chapter X.X.X."/>
    <w:basedOn w:val="Normal"/>
    <w:next w:val="Normal"/>
    <w:link w:val="Heading3Char"/>
    <w:uiPriority w:val="99"/>
    <w:qFormat/>
    <w:rsid w:val="00B27D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27D0C"/>
    <w:pPr>
      <w:keepNext/>
      <w:jc w:val="center"/>
      <w:outlineLvl w:val="3"/>
    </w:pPr>
    <w:rPr>
      <w:rFonts w:ascii="Times New Roman" w:hAnsi="Times New Roman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27D0C"/>
    <w:pPr>
      <w:keepNext/>
      <w:ind w:left="840"/>
      <w:outlineLvl w:val="4"/>
    </w:pPr>
    <w:rPr>
      <w:rFonts w:ascii="Times New Roman" w:hAnsi="Times New Roman"/>
      <w:i/>
      <w:sz w:val="22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27D0C"/>
    <w:pPr>
      <w:keepNext/>
      <w:ind w:left="300" w:firstLine="420"/>
      <w:outlineLvl w:val="5"/>
    </w:pPr>
    <w:rPr>
      <w:rFonts w:ascii="Times New Roman" w:hAnsi="Times New Roman"/>
      <w:i/>
      <w:sz w:val="22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27D0C"/>
    <w:pPr>
      <w:keepNext/>
      <w:ind w:left="720"/>
      <w:outlineLvl w:val="6"/>
    </w:pPr>
    <w:rPr>
      <w:rFonts w:ascii="Times New Roman" w:hAnsi="Times New Roman"/>
      <w:i/>
      <w:sz w:val="22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27D0C"/>
    <w:pPr>
      <w:keepNext/>
      <w:ind w:left="300" w:firstLine="42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27D0C"/>
    <w:rPr>
      <w:rFonts w:ascii="Times New Roman" w:eastAsia="宋体" w:hAnsi="Times New Roman" w:cs="Times New Roman"/>
      <w:b/>
      <w:sz w:val="24"/>
      <w:szCs w:val="24"/>
    </w:rPr>
  </w:style>
  <w:style w:type="character" w:customStyle="1" w:styleId="Heading2Char">
    <w:name w:val="Heading 2 Char"/>
    <w:aliases w:val="Chapter X.X. Statement Char,h2 Char,2 Char,Header 2 Char,l2 Char,Level 2 Head Char"/>
    <w:basedOn w:val="DefaultParagraphFont"/>
    <w:link w:val="Heading2"/>
    <w:uiPriority w:val="99"/>
    <w:semiHidden/>
    <w:locked/>
    <w:rsid w:val="00D54E79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aliases w:val="Chapter X.X.X. Char"/>
    <w:basedOn w:val="DefaultParagraphFont"/>
    <w:link w:val="Heading3"/>
    <w:uiPriority w:val="99"/>
    <w:locked/>
    <w:rsid w:val="00B27D0C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27D0C"/>
    <w:rPr>
      <w:rFonts w:ascii="Times New Roman" w:eastAsia="宋体" w:hAnsi="Times New Roman" w:cs="Times New Roman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27D0C"/>
    <w:rPr>
      <w:rFonts w:ascii="Times New Roman" w:eastAsia="宋体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27D0C"/>
    <w:rPr>
      <w:rFonts w:ascii="Times New Roman" w:eastAsia="宋体" w:hAnsi="Times New Roman" w:cs="Times New Roman"/>
      <w:i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customStyle="1" w:styleId="1">
    <w:name w:val="列出段落1"/>
    <w:basedOn w:val="Normal"/>
    <w:uiPriority w:val="99"/>
    <w:rsid w:val="00B27D0C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B27D0C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27D0C"/>
    <w:rPr>
      <w:rFonts w:ascii="宋体" w:eastAsia="宋体" w:hAnsi="Calibri" w:cs="Times New Roman"/>
      <w:sz w:val="18"/>
      <w:szCs w:val="18"/>
    </w:rPr>
  </w:style>
  <w:style w:type="character" w:customStyle="1" w:styleId="Heading2Char1">
    <w:name w:val="Heading 2 Char1"/>
    <w:aliases w:val="Chapter X.X. Statement Char1,h2 Char1,2 Char1,Header 2 Char1,l2 Char1,Level 2 Head Char1"/>
    <w:basedOn w:val="DefaultParagraphFont"/>
    <w:link w:val="Heading2"/>
    <w:uiPriority w:val="99"/>
    <w:locked/>
    <w:rsid w:val="00B27D0C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段"/>
    <w:link w:val="Char"/>
    <w:uiPriority w:val="99"/>
    <w:rsid w:val="00B27D0C"/>
    <w:pPr>
      <w:numPr>
        <w:numId w:val="5"/>
      </w:numPr>
      <w:autoSpaceDE w:val="0"/>
      <w:autoSpaceDN w:val="0"/>
      <w:jc w:val="both"/>
    </w:pPr>
    <w:rPr>
      <w:rFonts w:ascii="宋体" w:hAnsi="Times New Roman"/>
      <w:noProof/>
      <w:sz w:val="22"/>
    </w:rPr>
  </w:style>
  <w:style w:type="paragraph" w:customStyle="1" w:styleId="a0">
    <w:name w:val="前言、引言标题"/>
    <w:next w:val="Normal"/>
    <w:uiPriority w:val="99"/>
    <w:rsid w:val="00B27D0C"/>
    <w:pPr>
      <w:numPr>
        <w:ilvl w:val="1"/>
        <w:numId w:val="5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kern w:val="0"/>
      <w:sz w:val="32"/>
      <w:szCs w:val="20"/>
    </w:rPr>
  </w:style>
  <w:style w:type="paragraph" w:customStyle="1" w:styleId="a1">
    <w:name w:val="章标题"/>
    <w:next w:val="a"/>
    <w:uiPriority w:val="99"/>
    <w:rsid w:val="00B27D0C"/>
    <w:pPr>
      <w:numPr>
        <w:ilvl w:val="2"/>
        <w:numId w:val="5"/>
      </w:numPr>
      <w:spacing w:beforeLines="50" w:afterLines="50"/>
      <w:jc w:val="both"/>
      <w:outlineLvl w:val="1"/>
    </w:pPr>
    <w:rPr>
      <w:rFonts w:ascii="黑体" w:eastAsia="黑体" w:hAnsi="Times New Roman"/>
      <w:kern w:val="0"/>
      <w:szCs w:val="20"/>
    </w:rPr>
  </w:style>
  <w:style w:type="paragraph" w:customStyle="1" w:styleId="a2">
    <w:name w:val="一级条标题"/>
    <w:next w:val="a"/>
    <w:uiPriority w:val="99"/>
    <w:rsid w:val="00B27D0C"/>
    <w:pPr>
      <w:numPr>
        <w:ilvl w:val="3"/>
        <w:numId w:val="5"/>
      </w:numPr>
      <w:outlineLvl w:val="2"/>
    </w:pPr>
    <w:rPr>
      <w:rFonts w:ascii="Times New Roman" w:eastAsia="黑体" w:hAnsi="Times New Roman"/>
      <w:kern w:val="0"/>
      <w:szCs w:val="20"/>
    </w:rPr>
  </w:style>
  <w:style w:type="paragraph" w:customStyle="1" w:styleId="a3">
    <w:name w:val="二级条标题"/>
    <w:basedOn w:val="a2"/>
    <w:next w:val="a"/>
    <w:uiPriority w:val="99"/>
    <w:rsid w:val="00B27D0C"/>
    <w:pPr>
      <w:numPr>
        <w:ilvl w:val="4"/>
      </w:numPr>
      <w:outlineLvl w:val="3"/>
    </w:pPr>
  </w:style>
  <w:style w:type="paragraph" w:customStyle="1" w:styleId="a4">
    <w:name w:val="三级条标题"/>
    <w:basedOn w:val="a3"/>
    <w:next w:val="a"/>
    <w:uiPriority w:val="99"/>
    <w:rsid w:val="00B27D0C"/>
    <w:pPr>
      <w:numPr>
        <w:ilvl w:val="5"/>
      </w:numPr>
      <w:outlineLvl w:val="4"/>
    </w:pPr>
  </w:style>
  <w:style w:type="paragraph" w:customStyle="1" w:styleId="a5">
    <w:name w:val="四级条标题"/>
    <w:basedOn w:val="a4"/>
    <w:next w:val="a"/>
    <w:uiPriority w:val="99"/>
    <w:rsid w:val="00B27D0C"/>
    <w:pPr>
      <w:numPr>
        <w:ilvl w:val="6"/>
      </w:numPr>
      <w:outlineLvl w:val="5"/>
    </w:pPr>
  </w:style>
  <w:style w:type="character" w:customStyle="1" w:styleId="Char">
    <w:name w:val="段 Char"/>
    <w:link w:val="a"/>
    <w:uiPriority w:val="99"/>
    <w:locked/>
    <w:rsid w:val="00B27D0C"/>
    <w:rPr>
      <w:rFonts w:ascii="宋体" w:hAnsi="Times New Roman"/>
      <w:noProof/>
      <w:kern w:val="2"/>
      <w:sz w:val="22"/>
      <w:lang w:val="en-US" w:eastAsia="zh-CN"/>
    </w:rPr>
  </w:style>
  <w:style w:type="paragraph" w:customStyle="1" w:styleId="style2">
    <w:name w:val="style2"/>
    <w:basedOn w:val="Normal"/>
    <w:uiPriority w:val="99"/>
    <w:rsid w:val="00B27D0C"/>
    <w:pPr>
      <w:numPr>
        <w:ilvl w:val="1"/>
        <w:numId w:val="4"/>
      </w:numPr>
      <w:tabs>
        <w:tab w:val="left" w:pos="567"/>
        <w:tab w:val="left" w:pos="1275"/>
      </w:tabs>
      <w:adjustRightInd w:val="0"/>
      <w:spacing w:before="120" w:after="120" w:line="264" w:lineRule="auto"/>
      <w:textAlignment w:val="baseline"/>
      <w:outlineLvl w:val="1"/>
    </w:pPr>
    <w:rPr>
      <w:rFonts w:ascii="Times New Roman" w:hAnsi="Times New Roman"/>
      <w:b/>
      <w:kern w:val="0"/>
      <w:sz w:val="24"/>
      <w:szCs w:val="20"/>
    </w:rPr>
  </w:style>
  <w:style w:type="paragraph" w:styleId="Header">
    <w:name w:val="header"/>
    <w:basedOn w:val="Normal"/>
    <w:link w:val="HeaderChar"/>
    <w:uiPriority w:val="99"/>
    <w:rsid w:val="00B27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27D0C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27D0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27D0C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B27D0C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B27D0C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B27D0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99"/>
    <w:rsid w:val="00B27D0C"/>
    <w:pPr>
      <w:ind w:left="210"/>
      <w:jc w:val="left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uiPriority w:val="99"/>
    <w:rsid w:val="00B27D0C"/>
    <w:pPr>
      <w:ind w:left="420"/>
      <w:jc w:val="left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99"/>
    <w:rsid w:val="00B27D0C"/>
    <w:pPr>
      <w:ind w:left="63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uiPriority w:val="99"/>
    <w:rsid w:val="00B27D0C"/>
    <w:pPr>
      <w:ind w:left="84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uiPriority w:val="99"/>
    <w:rsid w:val="00B27D0C"/>
    <w:pPr>
      <w:ind w:left="105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uiPriority w:val="99"/>
    <w:rsid w:val="00B27D0C"/>
    <w:pPr>
      <w:ind w:left="126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uiPriority w:val="99"/>
    <w:rsid w:val="00B27D0C"/>
    <w:pPr>
      <w:ind w:left="147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uiPriority w:val="99"/>
    <w:rsid w:val="00B27D0C"/>
    <w:pPr>
      <w:ind w:left="1680"/>
      <w:jc w:val="left"/>
    </w:pPr>
    <w:rPr>
      <w:rFonts w:ascii="Times New Roman" w:hAnsi="Times New Roman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B27D0C"/>
    <w:pPr>
      <w:tabs>
        <w:tab w:val="left" w:pos="3346"/>
      </w:tabs>
      <w:ind w:firstLine="495"/>
    </w:pPr>
    <w:rPr>
      <w:rFonts w:ascii="Times New Roman" w:hAnsi="Times New Roman"/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B27D0C"/>
    <w:pPr>
      <w:tabs>
        <w:tab w:val="left" w:pos="3346"/>
      </w:tabs>
      <w:ind w:firstLineChars="200" w:firstLine="477"/>
    </w:pPr>
    <w:rPr>
      <w:rFonts w:ascii="Times New Roman" w:hAnsi="Times New Roman"/>
      <w:i/>
      <w:iCs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customStyle="1" w:styleId="Normal0">
    <w:name w:val="Normal0"/>
    <w:uiPriority w:val="99"/>
    <w:rsid w:val="00B27D0C"/>
    <w:rPr>
      <w:rFonts w:ascii="Times New Roman" w:hAnsi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Title"/>
    <w:uiPriority w:val="99"/>
    <w:rsid w:val="00B27D0C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Normal"/>
    <w:next w:val="Normal"/>
    <w:uiPriority w:val="99"/>
    <w:rsid w:val="00B27D0C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B27D0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27D0C"/>
    <w:rPr>
      <w:rFonts w:ascii="Arial" w:eastAsia="宋体" w:hAnsi="Arial" w:cs="Arial"/>
      <w:b/>
      <w:bCs/>
      <w:sz w:val="32"/>
      <w:szCs w:val="32"/>
    </w:rPr>
  </w:style>
  <w:style w:type="paragraph" w:customStyle="1" w:styleId="a6">
    <w:name w:val="样式"/>
    <w:uiPriority w:val="99"/>
    <w:rsid w:val="00B27D0C"/>
    <w:pPr>
      <w:widowControl w:val="0"/>
      <w:jc w:val="both"/>
    </w:pPr>
  </w:style>
  <w:style w:type="paragraph" w:styleId="BodyTextIndent3">
    <w:name w:val="Body Text Indent 3"/>
    <w:basedOn w:val="Normal"/>
    <w:link w:val="BodyTextIndent3Char"/>
    <w:uiPriority w:val="99"/>
    <w:semiHidden/>
    <w:rsid w:val="00B27D0C"/>
    <w:pPr>
      <w:ind w:firstLine="420"/>
    </w:pPr>
    <w:rPr>
      <w:rFonts w:ascii="Times New Roman" w:hAnsi="Times New Roman"/>
      <w:i/>
      <w:iCs/>
      <w:sz w:val="18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B27D0C"/>
    <w:rPr>
      <w:rFonts w:ascii="Times New Roman" w:hAnsi="Times New Roman"/>
      <w:i/>
      <w:iCs/>
      <w:sz w:val="1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B27D0C"/>
    <w:pPr>
      <w:keepLines/>
      <w:widowControl/>
    </w:pPr>
    <w:rPr>
      <w:rFonts w:ascii="Times New Roman" w:hAnsi="Times New Roman"/>
      <w:i/>
      <w:kern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27D0C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B27D0C"/>
    <w:rPr>
      <w:rFonts w:ascii="Times New Roman" w:hAnsi="Times New Roman"/>
      <w:i/>
      <w:iCs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27D0C"/>
    <w:rPr>
      <w:rFonts w:ascii="Times New Roman" w:eastAsia="宋体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B27D0C"/>
    <w:pPr>
      <w:ind w:firstLineChars="200" w:firstLine="420"/>
    </w:pPr>
    <w:rPr>
      <w:rFonts w:ascii="Times New Roman" w:hAnsi="Times New Roman"/>
      <w:szCs w:val="24"/>
    </w:rPr>
  </w:style>
  <w:style w:type="paragraph" w:customStyle="1" w:styleId="10">
    <w:name w:val="默认样式1"/>
    <w:basedOn w:val="Normal0"/>
    <w:link w:val="1Char"/>
    <w:autoRedefine/>
    <w:uiPriority w:val="99"/>
    <w:rsid w:val="00B27D0C"/>
    <w:rPr>
      <w:sz w:val="21"/>
    </w:rPr>
  </w:style>
  <w:style w:type="character" w:customStyle="1" w:styleId="1Char">
    <w:name w:val="默认样式1 Char"/>
    <w:link w:val="10"/>
    <w:uiPriority w:val="99"/>
    <w:locked/>
    <w:rsid w:val="00B27D0C"/>
    <w:rPr>
      <w:rFonts w:ascii="Times New Roman" w:eastAsia="宋体" w:hAnsi="Times New Roman"/>
      <w:noProof/>
      <w:kern w:val="0"/>
      <w:sz w:val="21"/>
      <w:lang w:eastAsia="en-US"/>
    </w:rPr>
  </w:style>
  <w:style w:type="paragraph" w:customStyle="1" w:styleId="a7">
    <w:name w:val="字母编号列项（一级）"/>
    <w:uiPriority w:val="99"/>
    <w:rsid w:val="00B27D0C"/>
    <w:pPr>
      <w:ind w:leftChars="200" w:left="840" w:hangingChars="200" w:hanging="420"/>
      <w:jc w:val="both"/>
    </w:pPr>
    <w:rPr>
      <w:rFonts w:ascii="宋体" w:hAnsi="Times New Roman"/>
      <w:kern w:val="0"/>
      <w:szCs w:val="20"/>
    </w:rPr>
  </w:style>
  <w:style w:type="paragraph" w:customStyle="1" w:styleId="3">
    <w:name w:val="样式3"/>
    <w:basedOn w:val="Normal"/>
    <w:link w:val="3Char"/>
    <w:uiPriority w:val="99"/>
    <w:rsid w:val="00B27D0C"/>
    <w:pPr>
      <w:spacing w:line="360" w:lineRule="auto"/>
      <w:ind w:firstLineChars="200" w:firstLine="420"/>
    </w:pPr>
    <w:rPr>
      <w:rFonts w:ascii="Times New Roman" w:hAnsi="Times New Roman"/>
      <w:kern w:val="0"/>
      <w:szCs w:val="20"/>
    </w:rPr>
  </w:style>
  <w:style w:type="character" w:customStyle="1" w:styleId="3Char">
    <w:name w:val="样式3 Char"/>
    <w:link w:val="3"/>
    <w:uiPriority w:val="99"/>
    <w:locked/>
    <w:rsid w:val="00B27D0C"/>
    <w:rPr>
      <w:rFonts w:ascii="Times New Roman" w:eastAsia="宋体" w:hAnsi="Times New Roman"/>
      <w:sz w:val="21"/>
    </w:rPr>
  </w:style>
  <w:style w:type="paragraph" w:customStyle="1" w:styleId="a8">
    <w:name w:val="表格样式"/>
    <w:basedOn w:val="Normal"/>
    <w:autoRedefine/>
    <w:uiPriority w:val="99"/>
    <w:rsid w:val="00B27D0C"/>
    <w:pPr>
      <w:spacing w:line="300" w:lineRule="exact"/>
      <w:jc w:val="left"/>
    </w:pPr>
    <w:rPr>
      <w:rFonts w:ascii="Times New Roman" w:hAnsi="Times New Roman"/>
      <w:sz w:val="18"/>
      <w:szCs w:val="24"/>
    </w:rPr>
  </w:style>
  <w:style w:type="paragraph" w:customStyle="1" w:styleId="9">
    <w:name w:val="正文表标题9"/>
    <w:next w:val="a"/>
    <w:uiPriority w:val="99"/>
    <w:rsid w:val="00B27D0C"/>
    <w:pPr>
      <w:jc w:val="center"/>
    </w:pPr>
    <w:rPr>
      <w:rFonts w:ascii="黑体" w:eastAsia="黑体" w:hAnsi="Times New Roman"/>
      <w:kern w:val="0"/>
      <w:szCs w:val="20"/>
    </w:rPr>
  </w:style>
  <w:style w:type="table" w:styleId="TableGrid">
    <w:name w:val="Table Grid"/>
    <w:basedOn w:val="TableNormal"/>
    <w:uiPriority w:val="99"/>
    <w:rsid w:val="00B27D0C"/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27D0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7D0C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代码块"/>
    <w:basedOn w:val="Normal"/>
    <w:link w:val="Char0"/>
    <w:uiPriority w:val="99"/>
    <w:rsid w:val="00B27D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color w:val="0000FF"/>
      <w:kern w:val="0"/>
      <w:szCs w:val="20"/>
    </w:rPr>
  </w:style>
  <w:style w:type="character" w:customStyle="1" w:styleId="Char0">
    <w:name w:val="代码块 Char"/>
    <w:link w:val="a9"/>
    <w:uiPriority w:val="99"/>
    <w:locked/>
    <w:rsid w:val="00B27D0C"/>
    <w:rPr>
      <w:rFonts w:ascii="Arial" w:eastAsia="宋体" w:hAnsi="Arial"/>
      <w:color w:val="0000FF"/>
      <w:sz w:val="21"/>
    </w:rPr>
  </w:style>
  <w:style w:type="paragraph" w:customStyle="1" w:styleId="4142webServicewebService5152">
    <w:name w:val="本章接口为计费系统与联动公司之间的接口调用，但是4.1和4.2章节所述的计费系统接口内会调用业务侧（目前只有游戏大厅）提供的相应webService接口。业务侧提供的webService接口参数等信息请查看附录的5.1和5.2章节"/>
    <w:basedOn w:val="Normal"/>
    <w:uiPriority w:val="99"/>
    <w:rsid w:val="00B27D0C"/>
    <w:pPr>
      <w:ind w:left="425"/>
    </w:pPr>
    <w:rPr>
      <w:rFonts w:ascii="Times New Roman" w:hAnsi="Times New Roman"/>
      <w:szCs w:val="24"/>
    </w:rPr>
  </w:style>
  <w:style w:type="paragraph" w:customStyle="1" w:styleId="2">
    <w:name w:val="正文 + 首行缩进:  2 字符"/>
    <w:basedOn w:val="4142webServicewebService5152"/>
    <w:uiPriority w:val="99"/>
    <w:rsid w:val="00B27D0C"/>
  </w:style>
  <w:style w:type="character" w:styleId="CommentReference">
    <w:name w:val="annotation reference"/>
    <w:basedOn w:val="DefaultParagraphFont"/>
    <w:uiPriority w:val="99"/>
    <w:semiHidden/>
    <w:rsid w:val="00B27D0C"/>
    <w:rPr>
      <w:rFonts w:cs="Times New Roman"/>
      <w:sz w:val="21"/>
    </w:rPr>
  </w:style>
  <w:style w:type="paragraph" w:styleId="CommentText">
    <w:name w:val="annotation text"/>
    <w:basedOn w:val="Normal"/>
    <w:link w:val="CommentTextChar"/>
    <w:uiPriority w:val="99"/>
    <w:semiHidden/>
    <w:rsid w:val="00B27D0C"/>
    <w:pPr>
      <w:jc w:val="left"/>
    </w:pPr>
    <w:rPr>
      <w:rFonts w:ascii="Times New Roman" w:hAnsi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27D0C"/>
    <w:rPr>
      <w:rFonts w:ascii="Times New Roman" w:eastAsia="宋体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B27D0C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7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27D0C"/>
    <w:rPr>
      <w:b/>
      <w:bCs/>
    </w:rPr>
  </w:style>
  <w:style w:type="paragraph" w:styleId="TOCHeading">
    <w:name w:val="TOC Heading"/>
    <w:basedOn w:val="Heading1"/>
    <w:next w:val="Normal"/>
    <w:uiPriority w:val="99"/>
    <w:qFormat/>
    <w:rsid w:val="00B27D0C"/>
    <w:pPr>
      <w:keepLines/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headline-content">
    <w:name w:val="headline-content"/>
    <w:uiPriority w:val="99"/>
    <w:rsid w:val="00B27D0C"/>
  </w:style>
  <w:style w:type="character" w:customStyle="1" w:styleId="apple-converted-space">
    <w:name w:val="apple-converted-space"/>
    <w:uiPriority w:val="99"/>
    <w:rsid w:val="00B27D0C"/>
  </w:style>
  <w:style w:type="paragraph" w:styleId="NormalWeb">
    <w:name w:val="Normal (Web)"/>
    <w:basedOn w:val="Normal"/>
    <w:uiPriority w:val="99"/>
    <w:rsid w:val="00B27D0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Default">
    <w:name w:val="Default"/>
    <w:uiPriority w:val="99"/>
    <w:rsid w:val="00B27D0C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kern w:val="0"/>
      <w:sz w:val="24"/>
      <w:szCs w:val="24"/>
    </w:rPr>
  </w:style>
  <w:style w:type="paragraph" w:customStyle="1" w:styleId="aa">
    <w:name w:val="五级条标题"/>
    <w:basedOn w:val="a5"/>
    <w:next w:val="a"/>
    <w:uiPriority w:val="99"/>
    <w:semiHidden/>
    <w:rsid w:val="00B27D0C"/>
    <w:pPr>
      <w:numPr>
        <w:ilvl w:val="0"/>
        <w:numId w:val="0"/>
      </w:numPr>
      <w:jc w:val="both"/>
      <w:outlineLvl w:val="6"/>
    </w:pPr>
    <w:rPr>
      <w:rFonts w:ascii="黑体"/>
    </w:rPr>
  </w:style>
  <w:style w:type="character" w:styleId="FollowedHyperlink">
    <w:name w:val="FollowedHyperlink"/>
    <w:basedOn w:val="DefaultParagraphFont"/>
    <w:uiPriority w:val="99"/>
    <w:semiHidden/>
    <w:rsid w:val="00B27D0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65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383</TotalTime>
  <Pages>52</Pages>
  <Words>5090</Words>
  <Characters>29019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superwen</dc:creator>
  <cp:keywords/>
  <dc:description/>
  <cp:lastModifiedBy>Administrator</cp:lastModifiedBy>
  <cp:revision>986</cp:revision>
  <dcterms:created xsi:type="dcterms:W3CDTF">2012-10-10T03:36:00Z</dcterms:created>
  <dcterms:modified xsi:type="dcterms:W3CDTF">2013-03-18T08:13:00Z</dcterms:modified>
</cp:coreProperties>
</file>